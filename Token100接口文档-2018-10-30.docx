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A181D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A181D">
              <w:t>2</w:t>
            </w:r>
            <w:r w:rsidR="004B6AD2">
              <w:t>3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新建文档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581D01" w:rsidRDefault="00F343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28660171" w:history="1">
        <w:r w:rsidR="00581D01" w:rsidRPr="00580620">
          <w:rPr>
            <w:rStyle w:val="a5"/>
            <w:rFonts w:hint="eastAsia"/>
            <w:noProof/>
          </w:rPr>
          <w:t>登录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_Toc528660171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72" w:history="1">
        <w:r w:rsidR="00581D01" w:rsidRPr="00580620">
          <w:rPr>
            <w:rStyle w:val="a5"/>
            <w:rFonts w:hint="eastAsia"/>
            <w:noProof/>
          </w:rPr>
          <w:t>人脉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_Toc528660172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3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73" w:history="1">
        <w:r w:rsidR="00581D01" w:rsidRPr="00580620">
          <w:rPr>
            <w:rStyle w:val="a5"/>
            <w:rFonts w:hint="eastAsia"/>
            <w:noProof/>
          </w:rPr>
          <w:t>查询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_Toc528660173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3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74" w:history="1">
        <w:r w:rsidR="00581D01" w:rsidRPr="00580620">
          <w:rPr>
            <w:rStyle w:val="a5"/>
            <w:rFonts w:hint="eastAsia"/>
            <w:noProof/>
          </w:rPr>
          <w:t>详情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_Toc528660174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5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75" w:history="1">
        <w:r w:rsidR="00581D01" w:rsidRPr="00580620">
          <w:rPr>
            <w:rStyle w:val="a5"/>
            <w:rFonts w:hint="eastAsia"/>
            <w:noProof/>
          </w:rPr>
          <w:t>添加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_Toc528660175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5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76" w:history="1">
        <w:r w:rsidR="00581D01" w:rsidRPr="00580620">
          <w:rPr>
            <w:rStyle w:val="a5"/>
            <w:rFonts w:hint="eastAsia"/>
            <w:noProof/>
          </w:rPr>
          <w:t>更新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_Toc528660176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6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77" w:history="1">
        <w:r w:rsidR="00581D01" w:rsidRPr="00580620">
          <w:rPr>
            <w:rStyle w:val="a5"/>
            <w:rFonts w:hint="eastAsia"/>
            <w:noProof/>
          </w:rPr>
          <w:t>删除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_Toc528660177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7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78" w:history="1">
        <w:r w:rsidR="00581D01" w:rsidRPr="00580620">
          <w:rPr>
            <w:rStyle w:val="a5"/>
            <w:rFonts w:hint="eastAsia"/>
            <w:noProof/>
          </w:rPr>
          <w:t>内容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_Toc528660178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7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79" w:history="1">
        <w:r w:rsidR="00581D01" w:rsidRPr="00580620">
          <w:rPr>
            <w:rStyle w:val="a5"/>
            <w:rFonts w:hint="eastAsia"/>
            <w:noProof/>
          </w:rPr>
          <w:t>查询所有文章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_Toc528660179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7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0" w:history="1">
        <w:r w:rsidR="00581D01" w:rsidRPr="00580620">
          <w:rPr>
            <w:rStyle w:val="a5"/>
            <w:rFonts w:hint="eastAsia"/>
            <w:noProof/>
          </w:rPr>
          <w:t>查询已经发布的文章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_Toc528660180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9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1" w:history="1">
        <w:r w:rsidR="00581D01" w:rsidRPr="00580620">
          <w:rPr>
            <w:rStyle w:val="a5"/>
            <w:rFonts w:hint="eastAsia"/>
            <w:noProof/>
          </w:rPr>
          <w:t>详情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_Toc528660181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10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2" w:history="1">
        <w:r w:rsidR="00581D01" w:rsidRPr="00580620">
          <w:rPr>
            <w:rStyle w:val="a5"/>
            <w:rFonts w:hint="eastAsia"/>
            <w:noProof/>
          </w:rPr>
          <w:t>添加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_Toc528660182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11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3" w:history="1">
        <w:r w:rsidR="00581D01" w:rsidRPr="00580620">
          <w:rPr>
            <w:rStyle w:val="a5"/>
            <w:rFonts w:hint="eastAsia"/>
            <w:noProof/>
          </w:rPr>
          <w:t>更新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_Toc528660183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11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4" w:history="1">
        <w:r w:rsidR="00581D01" w:rsidRPr="00580620">
          <w:rPr>
            <w:rStyle w:val="a5"/>
            <w:rFonts w:hint="eastAsia"/>
            <w:noProof/>
          </w:rPr>
          <w:t>删除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_Toc528660184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12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5" w:history="1">
        <w:r w:rsidR="00581D01" w:rsidRPr="00580620">
          <w:rPr>
            <w:rStyle w:val="a5"/>
            <w:rFonts w:hint="eastAsia"/>
            <w:noProof/>
          </w:rPr>
          <w:t>发布或取消发布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_Toc528660185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12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6" w:history="1">
        <w:r w:rsidR="00581D01" w:rsidRPr="00580620">
          <w:rPr>
            <w:rStyle w:val="a5"/>
            <w:rFonts w:hint="eastAsia"/>
            <w:noProof/>
          </w:rPr>
          <w:t>投资布局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_Toc528660186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13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7" w:history="1">
        <w:r w:rsidR="00581D01" w:rsidRPr="00580620">
          <w:rPr>
            <w:rStyle w:val="a5"/>
            <w:rFonts w:hint="eastAsia"/>
            <w:noProof/>
          </w:rPr>
          <w:t>查询所有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_Toc528660187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13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8" w:history="1">
        <w:r w:rsidR="00581D01" w:rsidRPr="00580620">
          <w:rPr>
            <w:rStyle w:val="a5"/>
            <w:rFonts w:hint="eastAsia"/>
            <w:noProof/>
          </w:rPr>
          <w:t>按行业查询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_Toc528660188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15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89" w:history="1">
        <w:r w:rsidR="00581D01" w:rsidRPr="00580620">
          <w:rPr>
            <w:rStyle w:val="a5"/>
            <w:rFonts w:hint="eastAsia"/>
            <w:noProof/>
          </w:rPr>
          <w:t>按字母顺序查询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_Toc528660189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17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0" w:history="1">
        <w:r w:rsidR="00581D01" w:rsidRPr="00580620">
          <w:rPr>
            <w:rStyle w:val="a5"/>
            <w:rFonts w:hint="eastAsia"/>
            <w:noProof/>
          </w:rPr>
          <w:t>添加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_Toc528660190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19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1" w:history="1">
        <w:r w:rsidR="00581D01" w:rsidRPr="00580620">
          <w:rPr>
            <w:rStyle w:val="a5"/>
            <w:rFonts w:hint="eastAsia"/>
            <w:noProof/>
          </w:rPr>
          <w:t>更新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_Toc528660191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20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2" w:history="1">
        <w:r w:rsidR="00581D01" w:rsidRPr="00580620">
          <w:rPr>
            <w:rStyle w:val="a5"/>
            <w:rFonts w:hint="eastAsia"/>
            <w:noProof/>
          </w:rPr>
          <w:t>删除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_Toc528660192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20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3" w:history="1">
        <w:r w:rsidR="00581D01" w:rsidRPr="00580620">
          <w:rPr>
            <w:rStyle w:val="a5"/>
            <w:rFonts w:hint="eastAsia"/>
            <w:noProof/>
          </w:rPr>
          <w:t>标签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_Toc528660193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21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4" w:history="1">
        <w:r w:rsidR="00581D01" w:rsidRPr="00580620">
          <w:rPr>
            <w:rStyle w:val="a5"/>
            <w:rFonts w:hint="eastAsia"/>
            <w:noProof/>
          </w:rPr>
          <w:t>查询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_Toc528660194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21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5" w:history="1">
        <w:r w:rsidR="00581D01" w:rsidRPr="00580620">
          <w:rPr>
            <w:rStyle w:val="a5"/>
            <w:rFonts w:hint="eastAsia"/>
            <w:noProof/>
          </w:rPr>
          <w:t>添加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_Toc528660195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22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6" w:history="1">
        <w:r w:rsidR="00581D01" w:rsidRPr="00580620">
          <w:rPr>
            <w:rStyle w:val="a5"/>
            <w:rFonts w:hint="eastAsia"/>
            <w:noProof/>
          </w:rPr>
          <w:t>更新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_Toc528660196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22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7" w:history="1">
        <w:r w:rsidR="00581D01" w:rsidRPr="00580620">
          <w:rPr>
            <w:rStyle w:val="a5"/>
            <w:rFonts w:hint="eastAsia"/>
            <w:noProof/>
          </w:rPr>
          <w:t>删除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_Toc528660197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23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8" w:history="1">
        <w:r w:rsidR="00581D01" w:rsidRPr="00580620">
          <w:rPr>
            <w:rStyle w:val="a5"/>
            <w:rFonts w:hint="eastAsia"/>
            <w:noProof/>
          </w:rPr>
          <w:t>类别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_Toc528660198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23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199" w:history="1">
        <w:r w:rsidR="00581D01" w:rsidRPr="00580620">
          <w:rPr>
            <w:rStyle w:val="a5"/>
            <w:rFonts w:hint="eastAsia"/>
            <w:noProof/>
          </w:rPr>
          <w:t>查询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_Toc528660199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23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0" w:history="1">
        <w:r w:rsidR="00581D01" w:rsidRPr="00580620">
          <w:rPr>
            <w:rStyle w:val="a5"/>
            <w:rFonts w:hint="eastAsia"/>
            <w:noProof/>
          </w:rPr>
          <w:t>行业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_Toc528660200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24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1" w:history="1">
        <w:r w:rsidR="00581D01" w:rsidRPr="00580620">
          <w:rPr>
            <w:rStyle w:val="a5"/>
            <w:rFonts w:hint="eastAsia"/>
            <w:noProof/>
          </w:rPr>
          <w:t>查询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_Toc528660201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24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2" w:history="1">
        <w:r w:rsidR="00581D01" w:rsidRPr="00580620">
          <w:rPr>
            <w:rStyle w:val="a5"/>
            <w:rFonts w:hint="eastAsia"/>
            <w:noProof/>
          </w:rPr>
          <w:t>岗位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_Toc528660202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25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3" w:history="1">
        <w:r w:rsidR="00581D01" w:rsidRPr="00580620">
          <w:rPr>
            <w:rStyle w:val="a5"/>
            <w:rFonts w:hint="eastAsia"/>
            <w:noProof/>
          </w:rPr>
          <w:t>查询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_Toc528660203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25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4" w:history="1">
        <w:r w:rsidR="00581D01" w:rsidRPr="00580620">
          <w:rPr>
            <w:rStyle w:val="a5"/>
            <w:rFonts w:hint="eastAsia"/>
            <w:noProof/>
          </w:rPr>
          <w:t>职级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_Toc528660204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26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5" w:history="1">
        <w:r w:rsidR="00581D01" w:rsidRPr="00580620">
          <w:rPr>
            <w:rStyle w:val="a5"/>
            <w:rFonts w:hint="eastAsia"/>
            <w:noProof/>
          </w:rPr>
          <w:t>查询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_Toc528660205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26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6" w:history="1">
        <w:r w:rsidR="00581D01" w:rsidRPr="00580620">
          <w:rPr>
            <w:rStyle w:val="a5"/>
            <w:rFonts w:hint="eastAsia"/>
            <w:noProof/>
          </w:rPr>
          <w:t>项目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_Toc528660206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26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7" w:history="1">
        <w:r w:rsidR="00581D01" w:rsidRPr="00580620">
          <w:rPr>
            <w:rStyle w:val="a5"/>
            <w:rFonts w:hint="eastAsia"/>
            <w:noProof/>
          </w:rPr>
          <w:t>查询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_Toc528660207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26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8" w:history="1">
        <w:r w:rsidR="00581D01" w:rsidRPr="00580620">
          <w:rPr>
            <w:rStyle w:val="a5"/>
            <w:rFonts w:hint="eastAsia"/>
            <w:noProof/>
          </w:rPr>
          <w:t>添加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_Toc528660208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28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09" w:history="1">
        <w:r w:rsidR="00581D01" w:rsidRPr="00580620">
          <w:rPr>
            <w:rStyle w:val="a5"/>
            <w:rFonts w:hint="eastAsia"/>
            <w:noProof/>
          </w:rPr>
          <w:t>更改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_Toc528660209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29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10" w:history="1">
        <w:r w:rsidR="00581D01" w:rsidRPr="00580620">
          <w:rPr>
            <w:rStyle w:val="a5"/>
            <w:rFonts w:hint="eastAsia"/>
            <w:noProof/>
          </w:rPr>
          <w:t>删除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_Toc528660210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29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11" w:history="1">
        <w:r w:rsidR="00581D01" w:rsidRPr="00580620">
          <w:rPr>
            <w:rStyle w:val="a5"/>
            <w:rFonts w:hint="eastAsia"/>
            <w:noProof/>
          </w:rPr>
          <w:t>项目详情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_Toc528660211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30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12" w:history="1">
        <w:r w:rsidR="00581D01" w:rsidRPr="00580620">
          <w:rPr>
            <w:rStyle w:val="a5"/>
            <w:rFonts w:hint="eastAsia"/>
            <w:noProof/>
          </w:rPr>
          <w:t>查询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_Toc528660212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30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13" w:history="1">
        <w:r w:rsidR="00581D01" w:rsidRPr="00580620">
          <w:rPr>
            <w:rStyle w:val="a5"/>
            <w:rFonts w:hint="eastAsia"/>
            <w:noProof/>
          </w:rPr>
          <w:t>更新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_Toc528660213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31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14" w:history="1">
        <w:r w:rsidR="00581D01" w:rsidRPr="00580620">
          <w:rPr>
            <w:rStyle w:val="a5"/>
            <w:rFonts w:hint="eastAsia"/>
            <w:noProof/>
          </w:rPr>
          <w:t>项目标签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_Toc528660214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32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15" w:history="1">
        <w:r w:rsidR="00581D01" w:rsidRPr="00580620">
          <w:rPr>
            <w:rStyle w:val="a5"/>
            <w:rFonts w:hint="eastAsia"/>
            <w:noProof/>
          </w:rPr>
          <w:t>更新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_Toc528660215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32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16" w:history="1">
        <w:r w:rsidR="00581D01" w:rsidRPr="00580620">
          <w:rPr>
            <w:rStyle w:val="a5"/>
            <w:rFonts w:hint="eastAsia"/>
            <w:noProof/>
          </w:rPr>
          <w:t>工具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_Toc528660216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33</w:t>
        </w:r>
        <w:r w:rsidR="00581D01">
          <w:rPr>
            <w:noProof/>
          </w:rPr>
          <w:fldChar w:fldCharType="end"/>
        </w:r>
      </w:hyperlink>
    </w:p>
    <w:p w:rsidR="00581D01" w:rsidRDefault="00EA29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8660217" w:history="1">
        <w:r w:rsidR="00581D01" w:rsidRPr="00580620">
          <w:rPr>
            <w:rStyle w:val="a5"/>
            <w:rFonts w:hint="eastAsia"/>
            <w:noProof/>
          </w:rPr>
          <w:t>文件上传</w:t>
        </w:r>
        <w:r w:rsidR="00581D01">
          <w:rPr>
            <w:noProof/>
          </w:rPr>
          <w:tab/>
        </w:r>
        <w:r w:rsidR="00581D01">
          <w:rPr>
            <w:noProof/>
          </w:rPr>
          <w:fldChar w:fldCharType="begin"/>
        </w:r>
        <w:r w:rsidR="00581D01">
          <w:rPr>
            <w:noProof/>
          </w:rPr>
          <w:instrText xml:space="preserve"> PAGEREF _Toc528660217 \h </w:instrText>
        </w:r>
        <w:r w:rsidR="00581D01">
          <w:rPr>
            <w:noProof/>
          </w:rPr>
        </w:r>
        <w:r w:rsidR="00581D01">
          <w:rPr>
            <w:noProof/>
          </w:rPr>
          <w:fldChar w:fldCharType="separate"/>
        </w:r>
        <w:r w:rsidR="00581D01">
          <w:rPr>
            <w:noProof/>
          </w:rPr>
          <w:t>33</w:t>
        </w:r>
        <w:r w:rsidR="00581D01">
          <w:rPr>
            <w:noProof/>
          </w:rPr>
          <w:fldChar w:fldCharType="end"/>
        </w:r>
      </w:hyperlink>
    </w:p>
    <w:p w:rsidR="00900583" w:rsidRDefault="00F343CC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900583" w:rsidRDefault="00900583"/>
    <w:p w:rsidR="00900583" w:rsidRDefault="00AF402E">
      <w:r w:rsidRPr="00AF402E">
        <w:t>https://www.ctolib.com/MissMyCat-aliyun-sms.html</w:t>
      </w:r>
    </w:p>
    <w:p w:rsidR="00CA7CEE" w:rsidRDefault="00D51131" w:rsidP="00CA7CEE">
      <w:pPr>
        <w:pStyle w:val="2"/>
      </w:pPr>
      <w:bookmarkStart w:id="1" w:name="_Toc22081"/>
      <w:bookmarkStart w:id="2" w:name="_Toc16377_WPSOffice_Level1"/>
      <w:r>
        <w:rPr>
          <w:rFonts w:hint="eastAsia"/>
        </w:rPr>
        <w:t>注册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lastRenderedPageBreak/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</w:t>
      </w:r>
      <w:r>
        <w:t xml:space="preserve">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r>
        <w:rPr>
          <w:rFonts w:hint="eastAsia"/>
        </w:rPr>
        <w:t>绑定邮箱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518"/>
        <w:gridCol w:w="1521"/>
        <w:gridCol w:w="1173"/>
        <w:gridCol w:w="1864"/>
      </w:tblGrid>
      <w:tr w:rsidR="007C329D" w:rsidTr="00794A5E">
        <w:tc>
          <w:tcPr>
            <w:tcW w:w="1606" w:type="dxa"/>
          </w:tcPr>
          <w:p w:rsidR="007C329D" w:rsidRDefault="007C329D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94A5E">
        <w:tc>
          <w:tcPr>
            <w:tcW w:w="1606" w:type="dxa"/>
          </w:tcPr>
          <w:p w:rsidR="007C329D" w:rsidRDefault="007C329D" w:rsidP="00794A5E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94A5E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94A5E">
        <w:tc>
          <w:tcPr>
            <w:tcW w:w="1606" w:type="dxa"/>
          </w:tcPr>
          <w:p w:rsidR="007C329D" w:rsidRDefault="007C329D" w:rsidP="00794A5E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94A5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94A5E">
            <w:pPr>
              <w:pStyle w:val="a4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94A5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94A5E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  <w:rPr>
          <w:rFonts w:hint="eastAsia"/>
        </w:rPr>
      </w:pPr>
      <w:r>
        <w:t xml:space="preserve">    "data": </w:t>
      </w:r>
      <w:r>
        <w:t>[]</w:t>
      </w:r>
      <w:bookmarkStart w:id="3" w:name="_GoBack"/>
      <w:bookmarkEnd w:id="3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r>
        <w:rPr>
          <w:rFonts w:hint="eastAsia"/>
        </w:rPr>
        <w:t>登录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518"/>
        <w:gridCol w:w="1521"/>
        <w:gridCol w:w="1173"/>
        <w:gridCol w:w="1864"/>
      </w:tblGrid>
      <w:tr w:rsidR="00D51131" w:rsidTr="00794A5E">
        <w:tc>
          <w:tcPr>
            <w:tcW w:w="1606" w:type="dxa"/>
          </w:tcPr>
          <w:p w:rsidR="00D51131" w:rsidRDefault="00D51131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94A5E">
        <w:tc>
          <w:tcPr>
            <w:tcW w:w="1606" w:type="dxa"/>
          </w:tcPr>
          <w:p w:rsidR="00D51131" w:rsidRDefault="00D51131" w:rsidP="00794A5E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94A5E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94A5E">
        <w:tc>
          <w:tcPr>
            <w:tcW w:w="1606" w:type="dxa"/>
          </w:tcPr>
          <w:p w:rsidR="00D51131" w:rsidRDefault="00D51131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Password</w:t>
            </w:r>
          </w:p>
        </w:tc>
        <w:tc>
          <w:tcPr>
            <w:tcW w:w="1518" w:type="dxa"/>
          </w:tcPr>
          <w:p w:rsidR="00D51131" w:rsidRDefault="00D51131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94A5E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94A5E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  <w:rPr>
          <w:rFonts w:hint="eastAsia"/>
        </w:rPr>
      </w:pPr>
      <w:r>
        <w:t>}</w:t>
      </w:r>
    </w:p>
    <w:p w:rsidR="00D51131" w:rsidRDefault="00D51131" w:rsidP="00D51131">
      <w:pPr>
        <w:pStyle w:val="a4"/>
        <w:ind w:left="840" w:firstLineChars="0" w:firstLine="0"/>
        <w:rPr>
          <w:rFonts w:hint="eastAsia"/>
        </w:rPr>
      </w:pPr>
    </w:p>
    <w:p w:rsidR="00CA7CEE" w:rsidRDefault="009A181D" w:rsidP="00CA7CEE">
      <w:pPr>
        <w:pStyle w:val="2"/>
      </w:pPr>
      <w:bookmarkStart w:id="4" w:name="_Toc528660172"/>
      <w:r>
        <w:rPr>
          <w:rFonts w:hint="eastAsia"/>
        </w:rPr>
        <w:t>人脉</w:t>
      </w:r>
      <w:bookmarkEnd w:id="4"/>
    </w:p>
    <w:p w:rsidR="00CA7CEE" w:rsidRPr="00BF3223" w:rsidRDefault="009A181D" w:rsidP="00CA7CEE">
      <w:pPr>
        <w:pStyle w:val="4"/>
      </w:pPr>
      <w:bookmarkStart w:id="5" w:name="_Toc528660173"/>
      <w:r>
        <w:rPr>
          <w:rFonts w:hint="eastAsia"/>
        </w:rPr>
        <w:t>查询</w:t>
      </w:r>
      <w:bookmarkEnd w:id="5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lastRenderedPageBreak/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6" w:name="_Toc528660174"/>
      <w:r>
        <w:rPr>
          <w:rFonts w:hint="eastAsia"/>
        </w:rPr>
        <w:t>详情</w:t>
      </w:r>
      <w:bookmarkEnd w:id="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0,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7" w:name="_Toc528660175"/>
      <w:r>
        <w:rPr>
          <w:rFonts w:hint="eastAsia"/>
        </w:rPr>
        <w:t>添加</w:t>
      </w:r>
      <w:bookmarkEnd w:id="7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lastRenderedPageBreak/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8" w:name="_Toc528660176"/>
      <w:r>
        <w:rPr>
          <w:rFonts w:hint="eastAsia"/>
        </w:rPr>
        <w:t>更新</w:t>
      </w:r>
      <w:bookmarkEnd w:id="8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9" w:name="_Toc528660177"/>
      <w:r>
        <w:rPr>
          <w:rFonts w:hint="eastAsia"/>
        </w:rPr>
        <w:t>删除</w:t>
      </w:r>
      <w:bookmarkEnd w:id="9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</w:t>
            </w:r>
            <w:r>
              <w:rPr>
                <w:rFonts w:hint="eastAsia"/>
              </w:rPr>
              <w:lastRenderedPageBreak/>
              <w:t>添加</w:t>
            </w:r>
          </w:p>
        </w:tc>
      </w:tr>
    </w:tbl>
    <w:p w:rsidR="00D52658" w:rsidRDefault="00D52658" w:rsidP="00D52658">
      <w:pPr>
        <w:ind w:left="420" w:firstLine="420"/>
      </w:pPr>
      <w:r>
        <w:lastRenderedPageBreak/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0" w:name="_Toc528660178"/>
      <w:r>
        <w:rPr>
          <w:rFonts w:hint="eastAsia"/>
        </w:rPr>
        <w:t>内容</w:t>
      </w:r>
      <w:bookmarkEnd w:id="10"/>
    </w:p>
    <w:p w:rsidR="00193D0E" w:rsidRDefault="00193D0E" w:rsidP="00193D0E">
      <w:pPr>
        <w:pStyle w:val="4"/>
      </w:pPr>
      <w:bookmarkStart w:id="11" w:name="_Toc528660179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lastRenderedPageBreak/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2" w:name="_Toc528660180"/>
      <w:r>
        <w:rPr>
          <w:rFonts w:hint="eastAsia"/>
        </w:rPr>
        <w:lastRenderedPageBreak/>
        <w:t>查询已经发布的文章</w:t>
      </w:r>
      <w:bookmarkEnd w:id="12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</w:t>
      </w:r>
      <w:r>
        <w:rPr>
          <w:rFonts w:hint="eastAsia"/>
        </w:rPr>
        <w:t xml:space="preserve"> </w:t>
      </w:r>
      <w:r>
        <w:rPr>
          <w:rFonts w:hint="eastAsia"/>
        </w:rPr>
        <w:t>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lastRenderedPageBreak/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13" w:name="_Toc528660181"/>
      <w:r>
        <w:rPr>
          <w:rFonts w:hint="eastAsia"/>
        </w:rPr>
        <w:t>详情</w:t>
      </w:r>
      <w:bookmarkEnd w:id="13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lastRenderedPageBreak/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14" w:name="_Toc528660182"/>
      <w:r>
        <w:rPr>
          <w:rFonts w:hint="eastAsia"/>
        </w:rPr>
        <w:t>添加</w:t>
      </w:r>
      <w:bookmarkEnd w:id="14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15" w:name="_Toc528660183"/>
      <w:r>
        <w:rPr>
          <w:rFonts w:hint="eastAsia"/>
        </w:rPr>
        <w:t>更新</w:t>
      </w:r>
      <w:bookmarkEnd w:id="15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lastRenderedPageBreak/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16" w:name="_Toc528660184"/>
      <w:r>
        <w:rPr>
          <w:rFonts w:hint="eastAsia"/>
        </w:rPr>
        <w:t>删除</w:t>
      </w:r>
      <w:bookmarkEnd w:id="16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17" w:name="_Toc528660185"/>
      <w:r>
        <w:rPr>
          <w:rFonts w:hint="eastAsia"/>
        </w:rPr>
        <w:t>发布或取消发布</w:t>
      </w:r>
      <w:bookmarkEnd w:id="17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lastRenderedPageBreak/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18" w:name="_Toc528660186"/>
      <w:r>
        <w:rPr>
          <w:rFonts w:hint="eastAsia"/>
        </w:rPr>
        <w:t>投资布局</w:t>
      </w:r>
      <w:bookmarkEnd w:id="18"/>
    </w:p>
    <w:p w:rsidR="00645610" w:rsidRDefault="00C04A50" w:rsidP="00645610">
      <w:pPr>
        <w:pStyle w:val="4"/>
      </w:pPr>
      <w:bookmarkStart w:id="19" w:name="_Toc528660187"/>
      <w:r>
        <w:rPr>
          <w:rFonts w:hint="eastAsia"/>
        </w:rPr>
        <w:t>查询所有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lastRenderedPageBreak/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lastRenderedPageBreak/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0" w:name="_Toc528660188"/>
      <w:r>
        <w:rPr>
          <w:rFonts w:hint="eastAsia"/>
        </w:rPr>
        <w:t>按行业查询</w:t>
      </w:r>
      <w:bookmarkEnd w:id="20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lastRenderedPageBreak/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lastRenderedPageBreak/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1" w:name="_Toc528660189"/>
      <w:r>
        <w:rPr>
          <w:rFonts w:hint="eastAsia"/>
        </w:rPr>
        <w:t>按字母顺序查询</w:t>
      </w:r>
      <w:bookmarkEnd w:id="21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</w:t>
      </w:r>
      <w:r>
        <w:lastRenderedPageBreak/>
        <w:t>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lastRenderedPageBreak/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2" w:name="_Toc528327999"/>
      <w:bookmarkStart w:id="23" w:name="_Toc528660190"/>
      <w:r>
        <w:rPr>
          <w:rFonts w:hint="eastAsia"/>
        </w:rPr>
        <w:t>添加</w:t>
      </w:r>
      <w:bookmarkEnd w:id="22"/>
      <w:bookmarkEnd w:id="23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24" w:name="_Toc528660191"/>
      <w:r>
        <w:rPr>
          <w:rFonts w:hint="eastAsia"/>
        </w:rPr>
        <w:t>更新</w:t>
      </w:r>
      <w:bookmarkEnd w:id="24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25" w:name="_Toc528660192"/>
      <w:r>
        <w:rPr>
          <w:rFonts w:hint="eastAsia"/>
        </w:rPr>
        <w:t>删除</w:t>
      </w:r>
      <w:bookmarkEnd w:id="25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26" w:name="_Toc528660193"/>
      <w:r>
        <w:rPr>
          <w:rFonts w:hint="eastAsia"/>
        </w:rPr>
        <w:lastRenderedPageBreak/>
        <w:t>标签</w:t>
      </w:r>
      <w:bookmarkEnd w:id="26"/>
    </w:p>
    <w:p w:rsidR="00C5133D" w:rsidRDefault="00C5133D" w:rsidP="00C5133D">
      <w:pPr>
        <w:pStyle w:val="4"/>
      </w:pPr>
      <w:bookmarkStart w:id="27" w:name="_Toc528660194"/>
      <w:r>
        <w:rPr>
          <w:rFonts w:hint="eastAsia"/>
        </w:rPr>
        <w:t>查询</w:t>
      </w:r>
      <w:bookmarkEnd w:id="27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28" w:name="_Toc528660195"/>
      <w:r>
        <w:rPr>
          <w:rFonts w:hint="eastAsia"/>
        </w:rPr>
        <w:t>添加</w:t>
      </w:r>
      <w:bookmarkEnd w:id="28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 xml:space="preserve">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29" w:name="_Toc528660196"/>
      <w:r>
        <w:rPr>
          <w:rFonts w:hint="eastAsia"/>
        </w:rPr>
        <w:t>更新</w:t>
      </w:r>
      <w:bookmarkEnd w:id="29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lastRenderedPageBreak/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 xml:space="preserve">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0" w:name="_Toc528660197"/>
      <w:r>
        <w:rPr>
          <w:rFonts w:hint="eastAsia"/>
        </w:rPr>
        <w:t>删除</w:t>
      </w:r>
      <w:bookmarkEnd w:id="30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1" w:name="_Toc528660198"/>
      <w:r>
        <w:rPr>
          <w:rFonts w:hint="eastAsia"/>
        </w:rPr>
        <w:t>类别</w:t>
      </w:r>
      <w:bookmarkEnd w:id="31"/>
    </w:p>
    <w:p w:rsidR="003B478D" w:rsidRDefault="003B478D" w:rsidP="003B478D">
      <w:pPr>
        <w:pStyle w:val="4"/>
      </w:pPr>
      <w:bookmarkStart w:id="32" w:name="_Toc528660199"/>
      <w:r>
        <w:rPr>
          <w:rFonts w:hint="eastAsia"/>
        </w:rPr>
        <w:t>查询</w:t>
      </w:r>
      <w:bookmarkEnd w:id="32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lastRenderedPageBreak/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33" w:name="_Toc528660200"/>
      <w:r>
        <w:rPr>
          <w:rFonts w:hint="eastAsia"/>
        </w:rPr>
        <w:t>行业</w:t>
      </w:r>
      <w:bookmarkEnd w:id="33"/>
    </w:p>
    <w:p w:rsidR="003B478D" w:rsidRDefault="003B478D" w:rsidP="003B478D">
      <w:pPr>
        <w:pStyle w:val="4"/>
      </w:pPr>
      <w:bookmarkStart w:id="34" w:name="_Toc528660201"/>
      <w:r>
        <w:rPr>
          <w:rFonts w:hint="eastAsia"/>
        </w:rPr>
        <w:t>查询</w:t>
      </w:r>
      <w:bookmarkEnd w:id="34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35" w:name="_Toc528660202"/>
      <w:r>
        <w:rPr>
          <w:rFonts w:hint="eastAsia"/>
        </w:rPr>
        <w:t>岗位</w:t>
      </w:r>
      <w:bookmarkEnd w:id="35"/>
    </w:p>
    <w:p w:rsidR="00804CE3" w:rsidRDefault="00804CE3" w:rsidP="00804CE3">
      <w:pPr>
        <w:pStyle w:val="4"/>
      </w:pPr>
      <w:bookmarkStart w:id="36" w:name="_Toc528660203"/>
      <w:r>
        <w:rPr>
          <w:rFonts w:hint="eastAsia"/>
        </w:rPr>
        <w:t>查询</w:t>
      </w:r>
      <w:bookmarkEnd w:id="36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37" w:name="_Toc528660204"/>
      <w:r>
        <w:rPr>
          <w:rFonts w:hint="eastAsia"/>
        </w:rPr>
        <w:lastRenderedPageBreak/>
        <w:t>职级</w:t>
      </w:r>
      <w:bookmarkEnd w:id="37"/>
    </w:p>
    <w:p w:rsidR="00804CE3" w:rsidRDefault="00804CE3" w:rsidP="00804CE3">
      <w:pPr>
        <w:pStyle w:val="4"/>
      </w:pPr>
      <w:bookmarkStart w:id="38" w:name="_Toc528660205"/>
      <w:r>
        <w:rPr>
          <w:rFonts w:hint="eastAsia"/>
        </w:rPr>
        <w:t>查询</w:t>
      </w:r>
      <w:bookmarkEnd w:id="38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39" w:name="_Toc528660206"/>
      <w:r>
        <w:rPr>
          <w:rFonts w:hint="eastAsia"/>
        </w:rPr>
        <w:t>项目</w:t>
      </w:r>
      <w:bookmarkEnd w:id="39"/>
    </w:p>
    <w:p w:rsidR="00E45F3D" w:rsidRDefault="00E45F3D" w:rsidP="00E45F3D">
      <w:pPr>
        <w:pStyle w:val="4"/>
      </w:pPr>
      <w:bookmarkStart w:id="40" w:name="_Toc528660207"/>
      <w:r>
        <w:rPr>
          <w:rFonts w:hint="eastAsia"/>
        </w:rPr>
        <w:t>查询</w:t>
      </w:r>
      <w:bookmarkEnd w:id="4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lastRenderedPageBreak/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</w:p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lastRenderedPageBreak/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41" w:name="_Toc528660208"/>
      <w:r>
        <w:rPr>
          <w:rFonts w:hint="eastAsia"/>
        </w:rPr>
        <w:t>添加</w:t>
      </w:r>
      <w:bookmarkEnd w:id="4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E45F3D" w:rsidP="00082A09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 xml:space="preserve">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42" w:name="_Toc528660209"/>
      <w:r>
        <w:rPr>
          <w:rFonts w:hint="eastAsia"/>
        </w:rPr>
        <w:lastRenderedPageBreak/>
        <w:t>更改</w:t>
      </w:r>
      <w:bookmarkEnd w:id="42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 xml:space="preserve">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43" w:name="_Toc528660210"/>
      <w:r>
        <w:rPr>
          <w:rFonts w:hint="eastAsia"/>
        </w:rPr>
        <w:t>删除</w:t>
      </w:r>
      <w:bookmarkEnd w:id="43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804CE3"/>
    <w:p w:rsidR="00E45F3D" w:rsidRDefault="00E45F3D" w:rsidP="00804CE3"/>
    <w:p w:rsidR="00E45F3D" w:rsidRDefault="00E45F3D" w:rsidP="00E45F3D">
      <w:pPr>
        <w:pStyle w:val="2"/>
      </w:pPr>
      <w:bookmarkStart w:id="44" w:name="_Toc528660211"/>
      <w:r>
        <w:rPr>
          <w:rFonts w:hint="eastAsia"/>
        </w:rPr>
        <w:lastRenderedPageBreak/>
        <w:t>项目详情</w:t>
      </w:r>
      <w:bookmarkEnd w:id="44"/>
    </w:p>
    <w:p w:rsidR="00E45F3D" w:rsidRDefault="00E45F3D" w:rsidP="00E45F3D">
      <w:pPr>
        <w:pStyle w:val="4"/>
      </w:pPr>
      <w:bookmarkStart w:id="45" w:name="_Toc528660212"/>
      <w:r>
        <w:rPr>
          <w:rFonts w:hint="eastAsia"/>
        </w:rPr>
        <w:t>查询</w:t>
      </w:r>
      <w:bookmarkEnd w:id="45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213D0" w:rsidRDefault="00E45F3D" w:rsidP="007213D0">
      <w:r>
        <w:tab/>
      </w:r>
      <w:r>
        <w:tab/>
      </w:r>
      <w:r w:rsidR="007213D0">
        <w:t>{</w:t>
      </w:r>
    </w:p>
    <w:p w:rsidR="007213D0" w:rsidRDefault="007213D0" w:rsidP="007213D0">
      <w:r>
        <w:t xml:space="preserve">    "data": {</w:t>
      </w:r>
    </w:p>
    <w:p w:rsidR="007213D0" w:rsidRDefault="007213D0" w:rsidP="007213D0">
      <w:r>
        <w:t xml:space="preserve">        "id": 1,</w:t>
      </w:r>
    </w:p>
    <w:p w:rsidR="007213D0" w:rsidRDefault="007213D0" w:rsidP="007213D0">
      <w:r>
        <w:t xml:space="preserve">        "project_id": 1,</w:t>
      </w:r>
    </w:p>
    <w:p w:rsidR="007213D0" w:rsidRDefault="007213D0" w:rsidP="007213D0">
      <w:r>
        <w:t xml:space="preserve">        "project_contacts": "",</w:t>
      </w:r>
    </w:p>
    <w:p w:rsidR="007213D0" w:rsidRDefault="007213D0" w:rsidP="007213D0">
      <w:r>
        <w:t xml:space="preserve">        "team_introduce": null,</w:t>
      </w:r>
    </w:p>
    <w:p w:rsidR="007213D0" w:rsidRDefault="007213D0" w:rsidP="007213D0">
      <w:r>
        <w:t xml:space="preserve">        "project_introduce": "",</w:t>
      </w:r>
    </w:p>
    <w:p w:rsidR="007213D0" w:rsidRDefault="007213D0" w:rsidP="007213D0">
      <w:r>
        <w:rPr>
          <w:rFonts w:hint="eastAsia"/>
        </w:rPr>
        <w:t xml:space="preserve">        "problem": "</w:t>
      </w:r>
      <w:r>
        <w:rPr>
          <w:rFonts w:hint="eastAsia"/>
        </w:rPr>
        <w:t>解决了你</w:t>
      </w:r>
      <w:r>
        <w:rPr>
          <w:rFonts w:hint="eastAsia"/>
        </w:rPr>
        <w:t>",</w:t>
      </w:r>
    </w:p>
    <w:p w:rsidR="007213D0" w:rsidRDefault="007213D0" w:rsidP="007213D0">
      <w:r>
        <w:t xml:space="preserve">        "framework": "",</w:t>
      </w:r>
    </w:p>
    <w:p w:rsidR="007213D0" w:rsidRDefault="007213D0" w:rsidP="007213D0">
      <w:r>
        <w:t xml:space="preserve">        "strength": "",</w:t>
      </w:r>
    </w:p>
    <w:p w:rsidR="007213D0" w:rsidRDefault="007213D0" w:rsidP="007213D0">
      <w:r>
        <w:t xml:space="preserve">        "tokenmodel": "",</w:t>
      </w:r>
    </w:p>
    <w:p w:rsidR="007213D0" w:rsidRDefault="007213D0" w:rsidP="007213D0">
      <w:r>
        <w:t xml:space="preserve">        "project_strategy": "",</w:t>
      </w:r>
    </w:p>
    <w:p w:rsidR="007213D0" w:rsidRDefault="007213D0" w:rsidP="007213D0">
      <w:r>
        <w:t xml:space="preserve">        "project_community": "",</w:t>
      </w:r>
    </w:p>
    <w:p w:rsidR="007213D0" w:rsidRDefault="007213D0" w:rsidP="007213D0">
      <w:r>
        <w:t xml:space="preserve">        "investplan": "",</w:t>
      </w:r>
    </w:p>
    <w:p w:rsidR="007213D0" w:rsidRDefault="007213D0" w:rsidP="007213D0">
      <w:r>
        <w:t xml:space="preserve">        "investprogress": "",</w:t>
      </w:r>
    </w:p>
    <w:p w:rsidR="007213D0" w:rsidRDefault="007213D0" w:rsidP="007213D0">
      <w:r>
        <w:t xml:space="preserve">        "project_otherinfo": "",</w:t>
      </w:r>
    </w:p>
    <w:p w:rsidR="007213D0" w:rsidRDefault="007213D0" w:rsidP="007213D0">
      <w:r>
        <w:t xml:space="preserve">        "start_time": "2018-10-29 18:11:14",</w:t>
      </w:r>
    </w:p>
    <w:p w:rsidR="007213D0" w:rsidRDefault="007213D0" w:rsidP="007213D0">
      <w:r>
        <w:t xml:space="preserve">        "end_time": null,</w:t>
      </w:r>
    </w:p>
    <w:p w:rsidR="007213D0" w:rsidRDefault="007213D0" w:rsidP="007213D0">
      <w:r>
        <w:t xml:space="preserve">        "coin_total": "0.00",</w:t>
      </w:r>
    </w:p>
    <w:p w:rsidR="007213D0" w:rsidRDefault="007213D0" w:rsidP="007213D0">
      <w:r>
        <w:t xml:space="preserve">        "circulate_num": "0.00",</w:t>
      </w:r>
    </w:p>
    <w:p w:rsidR="007213D0" w:rsidRDefault="007213D0" w:rsidP="007213D0">
      <w:r>
        <w:t xml:space="preserve">        "platform": "",</w:t>
      </w:r>
    </w:p>
    <w:p w:rsidR="007213D0" w:rsidRDefault="007213D0" w:rsidP="007213D0">
      <w:r>
        <w:t xml:space="preserve">        "accept_coin": "",</w:t>
      </w:r>
    </w:p>
    <w:p w:rsidR="007213D0" w:rsidRDefault="007213D0" w:rsidP="007213D0">
      <w:r>
        <w:t xml:space="preserve">        "limit_zone": "",</w:t>
      </w:r>
    </w:p>
    <w:p w:rsidR="007213D0" w:rsidRDefault="007213D0" w:rsidP="007213D0">
      <w:r>
        <w:t xml:space="preserve">        "sorf_cap": "",</w:t>
      </w:r>
    </w:p>
    <w:p w:rsidR="007213D0" w:rsidRDefault="007213D0" w:rsidP="007213D0">
      <w:r>
        <w:t xml:space="preserve">        "hard_cap": "",</w:t>
      </w:r>
    </w:p>
    <w:p w:rsidR="007213D0" w:rsidRDefault="007213D0" w:rsidP="007213D0">
      <w:r>
        <w:t xml:space="preserve">        "is_kyc": "",</w:t>
      </w:r>
    </w:p>
    <w:p w:rsidR="007213D0" w:rsidRDefault="007213D0" w:rsidP="007213D0">
      <w:r>
        <w:t xml:space="preserve">        "is_aml": "",</w:t>
      </w:r>
    </w:p>
    <w:p w:rsidR="007213D0" w:rsidRDefault="007213D0" w:rsidP="007213D0">
      <w:r>
        <w:t xml:space="preserve">        "ratio": "",</w:t>
      </w:r>
    </w:p>
    <w:p w:rsidR="007213D0" w:rsidRDefault="007213D0" w:rsidP="007213D0">
      <w:r>
        <w:t xml:space="preserve">        "upload_time": "2018-10-29 14:32:55",</w:t>
      </w:r>
    </w:p>
    <w:p w:rsidR="007213D0" w:rsidRDefault="007213D0" w:rsidP="007213D0">
      <w:r>
        <w:t xml:space="preserve">        "project_lab": {</w:t>
      </w:r>
    </w:p>
    <w:p w:rsidR="007213D0" w:rsidRDefault="007213D0" w:rsidP="007213D0">
      <w:r>
        <w:t xml:space="preserve">            "lab_ids": [</w:t>
      </w:r>
    </w:p>
    <w:p w:rsidR="007213D0" w:rsidRDefault="007213D0" w:rsidP="007213D0">
      <w:r>
        <w:t xml:space="preserve">                2,</w:t>
      </w:r>
    </w:p>
    <w:p w:rsidR="007213D0" w:rsidRDefault="007213D0" w:rsidP="007213D0">
      <w:r>
        <w:lastRenderedPageBreak/>
        <w:t xml:space="preserve">                3,</w:t>
      </w:r>
    </w:p>
    <w:p w:rsidR="007213D0" w:rsidRDefault="007213D0" w:rsidP="007213D0">
      <w:r>
        <w:t xml:space="preserve">                45</w:t>
      </w:r>
    </w:p>
    <w:p w:rsidR="007213D0" w:rsidRDefault="007213D0" w:rsidP="007213D0">
      <w:r>
        <w:t xml:space="preserve">            ],</w:t>
      </w:r>
    </w:p>
    <w:p w:rsidR="007213D0" w:rsidRDefault="007213D0" w:rsidP="007213D0">
      <w:r>
        <w:t xml:space="preserve">            "lab_name": [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小标题</w:t>
      </w:r>
      <w:r>
        <w:rPr>
          <w:rFonts w:hint="eastAsia"/>
        </w:rPr>
        <w:t>1",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小标题</w:t>
      </w:r>
      <w:r>
        <w:rPr>
          <w:rFonts w:hint="eastAsia"/>
        </w:rPr>
        <w:t>2",</w:t>
      </w:r>
    </w:p>
    <w:p w:rsidR="007213D0" w:rsidRDefault="007213D0" w:rsidP="007213D0">
      <w:r>
        <w:rPr>
          <w:rFonts w:hint="eastAsia"/>
        </w:rPr>
        <w:t xml:space="preserve">                "</w:t>
      </w:r>
      <w:r>
        <w:rPr>
          <w:rFonts w:hint="eastAsia"/>
        </w:rPr>
        <w:t>比特币最好了</w:t>
      </w:r>
      <w:r>
        <w:rPr>
          <w:rFonts w:hint="eastAsia"/>
        </w:rPr>
        <w:t>"</w:t>
      </w:r>
    </w:p>
    <w:p w:rsidR="007213D0" w:rsidRDefault="007213D0" w:rsidP="007213D0">
      <w:r>
        <w:t xml:space="preserve">            ]</w:t>
      </w:r>
    </w:p>
    <w:p w:rsidR="007213D0" w:rsidRDefault="007213D0" w:rsidP="007213D0">
      <w:r>
        <w:t xml:space="preserve">        }</w:t>
      </w:r>
    </w:p>
    <w:p w:rsidR="007213D0" w:rsidRDefault="007213D0" w:rsidP="007213D0">
      <w:r>
        <w:t xml:space="preserve">    },</w:t>
      </w:r>
    </w:p>
    <w:p w:rsidR="007213D0" w:rsidRDefault="007213D0" w:rsidP="007213D0">
      <w:r>
        <w:t xml:space="preserve">    "code": 0,</w:t>
      </w:r>
    </w:p>
    <w:p w:rsidR="007213D0" w:rsidRDefault="007213D0" w:rsidP="007213D0">
      <w:r>
        <w:t xml:space="preserve">    "msg": "success"</w:t>
      </w:r>
    </w:p>
    <w:p w:rsidR="00E45F3D" w:rsidRDefault="007213D0" w:rsidP="007213D0"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46" w:name="_Toc528660213"/>
      <w:r>
        <w:rPr>
          <w:rFonts w:hint="eastAsia"/>
        </w:rPr>
        <w:t>更新</w:t>
      </w:r>
      <w:bookmarkEnd w:id="46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082A09">
        <w:tc>
          <w:tcPr>
            <w:tcW w:w="1962" w:type="dxa"/>
          </w:tcPr>
          <w:p w:rsidR="00E45F3D" w:rsidRDefault="00E45F3D" w:rsidP="00082A09">
            <w:pPr>
              <w:pStyle w:val="a4"/>
              <w:ind w:firstLineChars="0" w:firstLine="0"/>
            </w:pPr>
            <w:r w:rsidRPr="008950AA">
              <w:t>id</w:t>
            </w:r>
          </w:p>
        </w:tc>
        <w:tc>
          <w:tcPr>
            <w:tcW w:w="1275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 w:rsidR="007213D0"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Default="007213D0" w:rsidP="00082A09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7213D0" w:rsidP="00082A09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E45F3D" w:rsidTr="00082A09">
        <w:tc>
          <w:tcPr>
            <w:tcW w:w="1962" w:type="dxa"/>
          </w:tcPr>
          <w:p w:rsidR="00E45F3D" w:rsidRPr="008950AA" w:rsidRDefault="007213D0" w:rsidP="00082A09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8950AA" w:rsidRDefault="007213D0" w:rsidP="00082A09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lastRenderedPageBreak/>
              <w:t>platform</w:t>
            </w:r>
          </w:p>
        </w:tc>
        <w:tc>
          <w:tcPr>
            <w:tcW w:w="1275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  <w:tr w:rsidR="007213D0" w:rsidTr="00082A09">
        <w:tc>
          <w:tcPr>
            <w:tcW w:w="1962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082A09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082A09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082A09">
            <w:pPr>
              <w:pStyle w:val="a4"/>
              <w:ind w:firstLineChars="0" w:firstLine="0"/>
            </w:pPr>
          </w:p>
        </w:tc>
      </w:tr>
    </w:tbl>
    <w:p w:rsidR="007213D0" w:rsidRDefault="00E45F3D" w:rsidP="007213D0">
      <w:r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 xml:space="preserve">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272D65" w:rsidRDefault="00272D65" w:rsidP="007213D0">
      <w:pPr>
        <w:ind w:left="420" w:firstLine="420"/>
      </w:pPr>
    </w:p>
    <w:p w:rsidR="00272D65" w:rsidRDefault="00272D65" w:rsidP="00272D65">
      <w:pPr>
        <w:pStyle w:val="2"/>
      </w:pPr>
      <w:bookmarkStart w:id="47" w:name="_Toc528660214"/>
      <w:r>
        <w:rPr>
          <w:rFonts w:hint="eastAsia"/>
        </w:rPr>
        <w:t>项目标签</w:t>
      </w:r>
      <w:bookmarkEnd w:id="47"/>
    </w:p>
    <w:p w:rsidR="00272D65" w:rsidRPr="00BF3223" w:rsidRDefault="00272D65" w:rsidP="00272D65">
      <w:pPr>
        <w:pStyle w:val="4"/>
      </w:pPr>
      <w:bookmarkStart w:id="48" w:name="_Toc528660215"/>
      <w:r>
        <w:rPr>
          <w:rFonts w:hint="eastAsia"/>
        </w:rPr>
        <w:t>更新</w:t>
      </w:r>
      <w:bookmarkEnd w:id="48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272D65" w:rsidTr="00082A09">
        <w:tc>
          <w:tcPr>
            <w:tcW w:w="1962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082A09">
        <w:tc>
          <w:tcPr>
            <w:tcW w:w="1962" w:type="dxa"/>
          </w:tcPr>
          <w:p w:rsidR="00272D65" w:rsidRDefault="00272D65" w:rsidP="00082A09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082A09">
            <w:pPr>
              <w:pStyle w:val="a4"/>
              <w:ind w:firstLineChars="0" w:firstLine="0"/>
            </w:pPr>
          </w:p>
        </w:tc>
      </w:tr>
      <w:tr w:rsidR="00272D65" w:rsidTr="00082A09">
        <w:tc>
          <w:tcPr>
            <w:tcW w:w="1962" w:type="dxa"/>
          </w:tcPr>
          <w:p w:rsidR="00272D65" w:rsidRDefault="00272D65" w:rsidP="00082A09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082A09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lastRenderedPageBreak/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E45F3D" w:rsidRPr="003B478D" w:rsidRDefault="00E45F3D" w:rsidP="00804CE3"/>
    <w:p w:rsidR="00900583" w:rsidRDefault="00CB7C97">
      <w:pPr>
        <w:pStyle w:val="2"/>
      </w:pPr>
      <w:bookmarkStart w:id="49" w:name="_Toc528660216"/>
      <w:r>
        <w:rPr>
          <w:rFonts w:hint="eastAsia"/>
        </w:rPr>
        <w:t>工具</w:t>
      </w:r>
      <w:bookmarkEnd w:id="1"/>
      <w:bookmarkEnd w:id="2"/>
      <w:bookmarkEnd w:id="49"/>
    </w:p>
    <w:p w:rsidR="00900583" w:rsidRDefault="003B478D">
      <w:pPr>
        <w:pStyle w:val="4"/>
      </w:pPr>
      <w:bookmarkStart w:id="50" w:name="_Toc26630_WPSOffice_Level2"/>
      <w:bookmarkStart w:id="51" w:name="_Toc528660217"/>
      <w:r>
        <w:rPr>
          <w:rFonts w:hint="eastAsia"/>
        </w:rPr>
        <w:t>文件上传</w:t>
      </w:r>
      <w:bookmarkEnd w:id="50"/>
      <w:bookmarkEnd w:id="51"/>
    </w:p>
    <w:p w:rsidR="00900583" w:rsidRDefault="00CB7C97">
      <w:pPr>
        <w:ind w:left="420" w:firstLine="420"/>
      </w:pPr>
      <w:r>
        <w:rPr>
          <w:rFonts w:hint="eastAsia"/>
        </w:rPr>
        <w:t>接口编号：</w:t>
      </w:r>
      <w:r>
        <w:rPr>
          <w:rFonts w:hint="eastAsia"/>
        </w:rPr>
        <w:t>6000</w:t>
      </w:r>
      <w:r>
        <w:t>2</w:t>
      </w:r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910" w:rsidRDefault="00EA2910" w:rsidP="00BC59C0">
      <w:r>
        <w:separator/>
      </w:r>
    </w:p>
  </w:endnote>
  <w:endnote w:type="continuationSeparator" w:id="0">
    <w:p w:rsidR="00EA2910" w:rsidRDefault="00EA2910" w:rsidP="00BC5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910" w:rsidRDefault="00EA2910" w:rsidP="00BC59C0">
      <w:r>
        <w:separator/>
      </w:r>
    </w:p>
  </w:footnote>
  <w:footnote w:type="continuationSeparator" w:id="0">
    <w:p w:rsidR="00EA2910" w:rsidRDefault="00EA2910" w:rsidP="00BC5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BE446D9"/>
    <w:rsid w:val="00003DDD"/>
    <w:rsid w:val="000061DF"/>
    <w:rsid w:val="00014DFD"/>
    <w:rsid w:val="00016773"/>
    <w:rsid w:val="000351AC"/>
    <w:rsid w:val="000362AF"/>
    <w:rsid w:val="00042C9C"/>
    <w:rsid w:val="00053EC8"/>
    <w:rsid w:val="00061792"/>
    <w:rsid w:val="0006653F"/>
    <w:rsid w:val="00067DA6"/>
    <w:rsid w:val="00067EC0"/>
    <w:rsid w:val="00071A86"/>
    <w:rsid w:val="00075260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E16CB"/>
    <w:rsid w:val="00103BAF"/>
    <w:rsid w:val="00104156"/>
    <w:rsid w:val="00151A0A"/>
    <w:rsid w:val="001658C3"/>
    <w:rsid w:val="00171E37"/>
    <w:rsid w:val="0017432C"/>
    <w:rsid w:val="00175F81"/>
    <w:rsid w:val="00193155"/>
    <w:rsid w:val="00193D0E"/>
    <w:rsid w:val="001C37E8"/>
    <w:rsid w:val="001D0D14"/>
    <w:rsid w:val="001E0E66"/>
    <w:rsid w:val="001E3946"/>
    <w:rsid w:val="001E5B6C"/>
    <w:rsid w:val="001E6441"/>
    <w:rsid w:val="001E65D2"/>
    <w:rsid w:val="00206DF2"/>
    <w:rsid w:val="00213D36"/>
    <w:rsid w:val="00217FED"/>
    <w:rsid w:val="00232075"/>
    <w:rsid w:val="00240B17"/>
    <w:rsid w:val="002478C0"/>
    <w:rsid w:val="00250AD2"/>
    <w:rsid w:val="002545EF"/>
    <w:rsid w:val="00260CF8"/>
    <w:rsid w:val="00266AF8"/>
    <w:rsid w:val="00272D65"/>
    <w:rsid w:val="00284B69"/>
    <w:rsid w:val="00296D92"/>
    <w:rsid w:val="002A03FC"/>
    <w:rsid w:val="002A4CA9"/>
    <w:rsid w:val="002B7CA7"/>
    <w:rsid w:val="002C42B4"/>
    <w:rsid w:val="002D304C"/>
    <w:rsid w:val="002D4DC3"/>
    <w:rsid w:val="002E0509"/>
    <w:rsid w:val="002F7D32"/>
    <w:rsid w:val="0030133C"/>
    <w:rsid w:val="0033214A"/>
    <w:rsid w:val="003344F7"/>
    <w:rsid w:val="00334CEE"/>
    <w:rsid w:val="00340B02"/>
    <w:rsid w:val="00365EDE"/>
    <w:rsid w:val="003768F6"/>
    <w:rsid w:val="00381246"/>
    <w:rsid w:val="00384D0B"/>
    <w:rsid w:val="003A1AD0"/>
    <w:rsid w:val="003B478D"/>
    <w:rsid w:val="003C0E5F"/>
    <w:rsid w:val="003E64EC"/>
    <w:rsid w:val="003F2754"/>
    <w:rsid w:val="003F4C4A"/>
    <w:rsid w:val="003F6918"/>
    <w:rsid w:val="004152CB"/>
    <w:rsid w:val="004164B8"/>
    <w:rsid w:val="00423FB3"/>
    <w:rsid w:val="004423A5"/>
    <w:rsid w:val="0044480E"/>
    <w:rsid w:val="004456E1"/>
    <w:rsid w:val="00452C60"/>
    <w:rsid w:val="004531DB"/>
    <w:rsid w:val="00455921"/>
    <w:rsid w:val="00460FBD"/>
    <w:rsid w:val="0046226C"/>
    <w:rsid w:val="00471E1B"/>
    <w:rsid w:val="004735C3"/>
    <w:rsid w:val="00484927"/>
    <w:rsid w:val="00490022"/>
    <w:rsid w:val="004922B0"/>
    <w:rsid w:val="00495EA7"/>
    <w:rsid w:val="004B1CF2"/>
    <w:rsid w:val="004B6AD2"/>
    <w:rsid w:val="004C2D46"/>
    <w:rsid w:val="004C2FAC"/>
    <w:rsid w:val="004E0457"/>
    <w:rsid w:val="004E4D71"/>
    <w:rsid w:val="004F5D6F"/>
    <w:rsid w:val="00506CC1"/>
    <w:rsid w:val="00514642"/>
    <w:rsid w:val="005174FF"/>
    <w:rsid w:val="00524122"/>
    <w:rsid w:val="0052503A"/>
    <w:rsid w:val="00537C26"/>
    <w:rsid w:val="00542B35"/>
    <w:rsid w:val="005506B0"/>
    <w:rsid w:val="00562E28"/>
    <w:rsid w:val="00573032"/>
    <w:rsid w:val="00581D01"/>
    <w:rsid w:val="005821F1"/>
    <w:rsid w:val="0058487E"/>
    <w:rsid w:val="005872EA"/>
    <w:rsid w:val="00590B97"/>
    <w:rsid w:val="00593893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6C99"/>
    <w:rsid w:val="005F7C98"/>
    <w:rsid w:val="005F7D79"/>
    <w:rsid w:val="00601759"/>
    <w:rsid w:val="00606802"/>
    <w:rsid w:val="00612EAB"/>
    <w:rsid w:val="00622119"/>
    <w:rsid w:val="00625FE9"/>
    <w:rsid w:val="0062744F"/>
    <w:rsid w:val="00645610"/>
    <w:rsid w:val="00651D1F"/>
    <w:rsid w:val="00667734"/>
    <w:rsid w:val="006738C4"/>
    <w:rsid w:val="006920C2"/>
    <w:rsid w:val="006967E1"/>
    <w:rsid w:val="0069750D"/>
    <w:rsid w:val="006A65AC"/>
    <w:rsid w:val="006A75C4"/>
    <w:rsid w:val="006B62F8"/>
    <w:rsid w:val="006C69C2"/>
    <w:rsid w:val="006E34DC"/>
    <w:rsid w:val="006E38EC"/>
    <w:rsid w:val="006E6BFF"/>
    <w:rsid w:val="006F17F9"/>
    <w:rsid w:val="00707386"/>
    <w:rsid w:val="007153A1"/>
    <w:rsid w:val="007213D0"/>
    <w:rsid w:val="00722845"/>
    <w:rsid w:val="00740725"/>
    <w:rsid w:val="00744E11"/>
    <w:rsid w:val="00754F60"/>
    <w:rsid w:val="00770F67"/>
    <w:rsid w:val="00771E62"/>
    <w:rsid w:val="00772811"/>
    <w:rsid w:val="00775E0C"/>
    <w:rsid w:val="00784319"/>
    <w:rsid w:val="007843AE"/>
    <w:rsid w:val="007870BE"/>
    <w:rsid w:val="0078729C"/>
    <w:rsid w:val="007B3C4F"/>
    <w:rsid w:val="007B5A58"/>
    <w:rsid w:val="007C329D"/>
    <w:rsid w:val="007C4349"/>
    <w:rsid w:val="007C6FCF"/>
    <w:rsid w:val="007D238A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309F5"/>
    <w:rsid w:val="008367CC"/>
    <w:rsid w:val="0084376A"/>
    <w:rsid w:val="00845A02"/>
    <w:rsid w:val="0084605A"/>
    <w:rsid w:val="00854378"/>
    <w:rsid w:val="00854562"/>
    <w:rsid w:val="008555E2"/>
    <w:rsid w:val="00871668"/>
    <w:rsid w:val="008733B5"/>
    <w:rsid w:val="00876253"/>
    <w:rsid w:val="0087698A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9032D"/>
    <w:rsid w:val="00991C92"/>
    <w:rsid w:val="00992BF9"/>
    <w:rsid w:val="009A181D"/>
    <w:rsid w:val="009A694A"/>
    <w:rsid w:val="009B5FEE"/>
    <w:rsid w:val="009C5821"/>
    <w:rsid w:val="009D253D"/>
    <w:rsid w:val="009D6417"/>
    <w:rsid w:val="009D6578"/>
    <w:rsid w:val="009E2BA3"/>
    <w:rsid w:val="009E7D44"/>
    <w:rsid w:val="009F6943"/>
    <w:rsid w:val="00A1281F"/>
    <w:rsid w:val="00A1678B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858AD"/>
    <w:rsid w:val="00A92A55"/>
    <w:rsid w:val="00A95529"/>
    <w:rsid w:val="00AB36C1"/>
    <w:rsid w:val="00AB6B7F"/>
    <w:rsid w:val="00AC06DF"/>
    <w:rsid w:val="00AC1568"/>
    <w:rsid w:val="00AD14D6"/>
    <w:rsid w:val="00AE05BC"/>
    <w:rsid w:val="00AE2B6A"/>
    <w:rsid w:val="00AF049B"/>
    <w:rsid w:val="00AF402E"/>
    <w:rsid w:val="00B0118E"/>
    <w:rsid w:val="00B02557"/>
    <w:rsid w:val="00B065DB"/>
    <w:rsid w:val="00B21BCA"/>
    <w:rsid w:val="00B37BEC"/>
    <w:rsid w:val="00B50E60"/>
    <w:rsid w:val="00BA3C94"/>
    <w:rsid w:val="00BC11DC"/>
    <w:rsid w:val="00BC1F6F"/>
    <w:rsid w:val="00BC2BB5"/>
    <w:rsid w:val="00BC4551"/>
    <w:rsid w:val="00BC59C0"/>
    <w:rsid w:val="00BE4D87"/>
    <w:rsid w:val="00BF26E6"/>
    <w:rsid w:val="00BF3223"/>
    <w:rsid w:val="00BF54BA"/>
    <w:rsid w:val="00C04A50"/>
    <w:rsid w:val="00C05FE8"/>
    <w:rsid w:val="00C078DB"/>
    <w:rsid w:val="00C07C47"/>
    <w:rsid w:val="00C22EFA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7C97"/>
    <w:rsid w:val="00CC163C"/>
    <w:rsid w:val="00CC4381"/>
    <w:rsid w:val="00CC7300"/>
    <w:rsid w:val="00CD1183"/>
    <w:rsid w:val="00CD36BA"/>
    <w:rsid w:val="00CD439F"/>
    <w:rsid w:val="00CE36D4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1131"/>
    <w:rsid w:val="00D52658"/>
    <w:rsid w:val="00D548ED"/>
    <w:rsid w:val="00D5563B"/>
    <w:rsid w:val="00D73619"/>
    <w:rsid w:val="00D81E77"/>
    <w:rsid w:val="00D94FF9"/>
    <w:rsid w:val="00DC042B"/>
    <w:rsid w:val="00DC0793"/>
    <w:rsid w:val="00DD0C8C"/>
    <w:rsid w:val="00DD1778"/>
    <w:rsid w:val="00DD28D3"/>
    <w:rsid w:val="00DD33B1"/>
    <w:rsid w:val="00DD3A32"/>
    <w:rsid w:val="00DD52A4"/>
    <w:rsid w:val="00DF2A98"/>
    <w:rsid w:val="00DF62B0"/>
    <w:rsid w:val="00E037A6"/>
    <w:rsid w:val="00E1606D"/>
    <w:rsid w:val="00E17349"/>
    <w:rsid w:val="00E17AF6"/>
    <w:rsid w:val="00E315D0"/>
    <w:rsid w:val="00E361A3"/>
    <w:rsid w:val="00E45F3D"/>
    <w:rsid w:val="00E46576"/>
    <w:rsid w:val="00E5062D"/>
    <w:rsid w:val="00E507B9"/>
    <w:rsid w:val="00E530B2"/>
    <w:rsid w:val="00E539A2"/>
    <w:rsid w:val="00E55B06"/>
    <w:rsid w:val="00E7097C"/>
    <w:rsid w:val="00E74AD8"/>
    <w:rsid w:val="00E856DB"/>
    <w:rsid w:val="00EA2910"/>
    <w:rsid w:val="00EB6FE2"/>
    <w:rsid w:val="00EB781B"/>
    <w:rsid w:val="00ED3468"/>
    <w:rsid w:val="00ED44BD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5732"/>
    <w:rsid w:val="00F343CC"/>
    <w:rsid w:val="00F47F9E"/>
    <w:rsid w:val="00F51070"/>
    <w:rsid w:val="00F73FC5"/>
    <w:rsid w:val="00F74FC7"/>
    <w:rsid w:val="00F828B3"/>
    <w:rsid w:val="00F83A8A"/>
    <w:rsid w:val="00F84EFE"/>
    <w:rsid w:val="00F9419C"/>
    <w:rsid w:val="00FA4BFD"/>
    <w:rsid w:val="00FD4D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07D21DB-76EF-4E89-8E73-B2667F15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uiPriority="9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12218</TotalTime>
  <Pages>34</Pages>
  <Words>4183</Words>
  <Characters>23849</Characters>
  <Application>Microsoft Office Word</Application>
  <DocSecurity>0</DocSecurity>
  <Lines>198</Lines>
  <Paragraphs>55</Paragraphs>
  <ScaleCrop>false</ScaleCrop>
  <Company/>
  <LinksUpToDate>false</LinksUpToDate>
  <CharactersWithSpaces>27977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SV-X86</cp:lastModifiedBy>
  <cp:revision>233</cp:revision>
  <dcterms:created xsi:type="dcterms:W3CDTF">2018-07-26T07:18:00Z</dcterms:created>
  <dcterms:modified xsi:type="dcterms:W3CDTF">2018-10-30T13:43:00Z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