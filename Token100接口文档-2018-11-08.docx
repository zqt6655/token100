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0583" w:rsidRDefault="009A181D" w:rsidP="009C5821">
      <w:pPr>
        <w:pStyle w:val="1"/>
        <w:jc w:val="center"/>
      </w:pPr>
      <w:bookmarkStart w:id="0" w:name="_Toc4407"/>
      <w:r>
        <w:t>Token</w:t>
      </w:r>
      <w:r w:rsidR="00CB7C97">
        <w:rPr>
          <w:rFonts w:hint="eastAsia"/>
        </w:rPr>
        <w:t>接口文档</w:t>
      </w:r>
      <w:bookmarkEnd w:id="0"/>
    </w:p>
    <w:p w:rsidR="00900583" w:rsidRDefault="00CB7C97">
      <w:r>
        <w:rPr>
          <w:rFonts w:hint="eastAsia"/>
        </w:rPr>
        <w:t>编写人：</w:t>
      </w:r>
      <w:r w:rsidR="004B6AD2">
        <w:rPr>
          <w:rFonts w:hint="eastAsia"/>
        </w:rPr>
        <w:t>郑庆添</w:t>
      </w:r>
    </w:p>
    <w:p w:rsidR="00900583" w:rsidRDefault="00900583"/>
    <w:p w:rsidR="00900583" w:rsidRDefault="00CB7C97">
      <w:r>
        <w:rPr>
          <w:rFonts w:hint="eastAsia"/>
        </w:rPr>
        <w:t>更新记录</w:t>
      </w:r>
    </w:p>
    <w:tbl>
      <w:tblPr>
        <w:tblW w:w="8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59"/>
        <w:gridCol w:w="1659"/>
        <w:gridCol w:w="1659"/>
        <w:gridCol w:w="1659"/>
        <w:gridCol w:w="1660"/>
      </w:tblGrid>
      <w:tr w:rsidR="00900583"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姓名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时间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更新原因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更新后文件名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备注</w:t>
            </w:r>
          </w:p>
        </w:tc>
      </w:tr>
      <w:tr w:rsidR="00900583">
        <w:tc>
          <w:tcPr>
            <w:tcW w:w="1659" w:type="dxa"/>
          </w:tcPr>
          <w:p w:rsidR="00900583" w:rsidRDefault="004B6AD2">
            <w:r>
              <w:rPr>
                <w:rFonts w:hint="eastAsia"/>
              </w:rPr>
              <w:t>郑庆添</w:t>
            </w:r>
          </w:p>
        </w:tc>
        <w:tc>
          <w:tcPr>
            <w:tcW w:w="1659" w:type="dxa"/>
          </w:tcPr>
          <w:p w:rsidR="00900583" w:rsidRDefault="00CB7C97" w:rsidP="00985018">
            <w:r>
              <w:rPr>
                <w:rFonts w:hint="eastAsia"/>
              </w:rPr>
              <w:t>2018.</w:t>
            </w:r>
            <w:r w:rsidR="009A181D">
              <w:t>10</w:t>
            </w:r>
            <w:r>
              <w:rPr>
                <w:rFonts w:hint="eastAsia"/>
              </w:rPr>
              <w:t>.</w:t>
            </w:r>
            <w:r w:rsidR="00985018">
              <w:rPr>
                <w:rFonts w:hint="eastAsia"/>
              </w:rPr>
              <w:t>31</w:t>
            </w:r>
          </w:p>
        </w:tc>
        <w:tc>
          <w:tcPr>
            <w:tcW w:w="1659" w:type="dxa"/>
          </w:tcPr>
          <w:p w:rsidR="00900583" w:rsidRDefault="00476E04">
            <w:r>
              <w:rPr>
                <w:rFonts w:hint="eastAsia"/>
              </w:rPr>
              <w:t>添加接口</w:t>
            </w:r>
          </w:p>
        </w:tc>
        <w:tc>
          <w:tcPr>
            <w:tcW w:w="1659" w:type="dxa"/>
          </w:tcPr>
          <w:p w:rsidR="00900583" w:rsidRDefault="00CB7C97">
            <w:r>
              <w:rPr>
                <w:rFonts w:hint="eastAsia"/>
              </w:rPr>
              <w:t>-</w:t>
            </w:r>
            <w:r>
              <w:rPr>
                <w:rFonts w:hint="eastAsia"/>
              </w:rPr>
              <w:t>时间命名</w:t>
            </w:r>
          </w:p>
        </w:tc>
        <w:tc>
          <w:tcPr>
            <w:tcW w:w="166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</w:tr>
    </w:tbl>
    <w:p w:rsidR="00900583" w:rsidRDefault="00900583"/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 w:rsidR="00CB7C97">
        <w:instrText>TOC \t "</w:instrText>
      </w:r>
      <w:r w:rsidR="00CB7C97">
        <w:instrText>标题</w:instrText>
      </w:r>
      <w:r w:rsidR="00CB7C97">
        <w:instrText xml:space="preserve"> 2,1,</w:instrText>
      </w:r>
      <w:r w:rsidR="00CB7C97">
        <w:instrText>标题</w:instrText>
      </w:r>
      <w:r w:rsidR="00CB7C97">
        <w:instrText xml:space="preserve"> 4,2" \h \u </w:instrText>
      </w:r>
      <w:r>
        <w:fldChar w:fldCharType="separate"/>
      </w:r>
      <w:hyperlink w:anchor="_Toc530584239" w:history="1">
        <w:r w:rsidR="003D3B1B" w:rsidRPr="005B772A">
          <w:rPr>
            <w:rStyle w:val="a5"/>
            <w:rFonts w:hint="eastAsia"/>
            <w:noProof/>
          </w:rPr>
          <w:t>注册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_Toc530584239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0" w:history="1">
        <w:r w:rsidR="003D3B1B" w:rsidRPr="005B772A">
          <w:rPr>
            <w:rStyle w:val="a5"/>
            <w:rFonts w:hint="eastAsia"/>
            <w:noProof/>
          </w:rPr>
          <w:t>绑定邮箱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1" w:history="1">
        <w:r w:rsidR="003D3B1B" w:rsidRPr="005B772A">
          <w:rPr>
            <w:rStyle w:val="a5"/>
            <w:rFonts w:hint="eastAsia"/>
            <w:noProof/>
          </w:rPr>
          <w:t>登录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2" w:history="1">
        <w:r w:rsidR="003D3B1B" w:rsidRPr="005B772A">
          <w:rPr>
            <w:rStyle w:val="a5"/>
            <w:rFonts w:hint="eastAsia"/>
            <w:noProof/>
          </w:rPr>
          <w:t>个人中心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4" w:history="1">
        <w:r w:rsidR="003D3B1B" w:rsidRPr="005B772A">
          <w:rPr>
            <w:rStyle w:val="a5"/>
            <w:rFonts w:hint="eastAsia"/>
            <w:noProof/>
          </w:rPr>
          <w:t>修改信息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5" w:history="1">
        <w:r w:rsidR="003D3B1B" w:rsidRPr="005B772A">
          <w:rPr>
            <w:rStyle w:val="a5"/>
            <w:rFonts w:hint="eastAsia"/>
            <w:noProof/>
          </w:rPr>
          <w:t>修改密码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6" w:history="1">
        <w:r w:rsidR="003D3B1B" w:rsidRPr="005B772A">
          <w:rPr>
            <w:rStyle w:val="a5"/>
            <w:rFonts w:hint="eastAsia"/>
            <w:noProof/>
          </w:rPr>
          <w:t>人脉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8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8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4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_Toc530584249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2" w:history="1">
        <w:r w:rsidR="003D3B1B" w:rsidRPr="005B772A">
          <w:rPr>
            <w:rStyle w:val="a5"/>
            <w:rFonts w:hint="eastAsia"/>
            <w:noProof/>
          </w:rPr>
          <w:t>内容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3" w:history="1">
        <w:r w:rsidR="003D3B1B" w:rsidRPr="005B772A">
          <w:rPr>
            <w:rStyle w:val="a5"/>
            <w:rFonts w:hint="eastAsia"/>
            <w:noProof/>
          </w:rPr>
          <w:t>查询所有文章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4" w:history="1">
        <w:r w:rsidR="003D3B1B" w:rsidRPr="005B772A">
          <w:rPr>
            <w:rStyle w:val="a5"/>
            <w:rFonts w:hint="eastAsia"/>
            <w:noProof/>
          </w:rPr>
          <w:t>查询已经发布的文章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12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5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6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7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8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59" w:history="1">
        <w:r w:rsidR="003D3B1B" w:rsidRPr="005B772A">
          <w:rPr>
            <w:rStyle w:val="a5"/>
            <w:rFonts w:hint="eastAsia"/>
            <w:noProof/>
          </w:rPr>
          <w:t>发布或取消发布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_Toc530584259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0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1" w:history="1">
        <w:r w:rsidR="003D3B1B" w:rsidRPr="005B772A">
          <w:rPr>
            <w:rStyle w:val="a5"/>
            <w:rFonts w:hint="eastAsia"/>
            <w:noProof/>
          </w:rPr>
          <w:t>查询所有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2" w:history="1">
        <w:r w:rsidR="003D3B1B" w:rsidRPr="005B772A">
          <w:rPr>
            <w:rStyle w:val="a5"/>
            <w:rFonts w:hint="eastAsia"/>
            <w:noProof/>
          </w:rPr>
          <w:t>按行业查询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19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3" w:history="1">
        <w:r w:rsidR="003D3B1B" w:rsidRPr="005B772A">
          <w:rPr>
            <w:rStyle w:val="a5"/>
            <w:rFonts w:hint="eastAsia"/>
            <w:noProof/>
          </w:rPr>
          <w:t>按字母顺序查询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22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5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23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7" w:history="1">
        <w:r w:rsidR="003D3B1B" w:rsidRPr="005B772A">
          <w:rPr>
            <w:rStyle w:val="a5"/>
            <w:rFonts w:hint="eastAsia"/>
            <w:noProof/>
          </w:rPr>
          <w:t>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6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_Toc530584269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0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2" w:history="1">
        <w:r w:rsidR="003D3B1B" w:rsidRPr="005B772A">
          <w:rPr>
            <w:rStyle w:val="a5"/>
            <w:rFonts w:hint="eastAsia"/>
            <w:noProof/>
          </w:rPr>
          <w:t>类别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3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27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4" w:history="1">
        <w:r w:rsidR="003D3B1B" w:rsidRPr="005B772A">
          <w:rPr>
            <w:rStyle w:val="a5"/>
            <w:rFonts w:hint="eastAsia"/>
            <w:noProof/>
          </w:rPr>
          <w:t>行业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6" w:history="1">
        <w:r w:rsidR="003D3B1B" w:rsidRPr="005B772A">
          <w:rPr>
            <w:rStyle w:val="a5"/>
            <w:rFonts w:hint="eastAsia"/>
            <w:noProof/>
          </w:rPr>
          <w:t>岗位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7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28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8" w:history="1">
        <w:r w:rsidR="003D3B1B" w:rsidRPr="005B772A">
          <w:rPr>
            <w:rStyle w:val="a5"/>
            <w:rFonts w:hint="eastAsia"/>
            <w:noProof/>
          </w:rPr>
          <w:t>职级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79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_Toc530584279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29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0" w:history="1"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2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 w:rsidRPr="005B772A">
          <w:rPr>
            <w:rStyle w:val="a5"/>
            <w:noProof/>
          </w:rPr>
          <w:t>ICO</w:t>
        </w:r>
        <w:r w:rsidR="003D3B1B" w:rsidRPr="005B772A">
          <w:rPr>
            <w:rStyle w:val="a5"/>
            <w:rFonts w:hint="eastAsia"/>
            <w:noProof/>
          </w:rPr>
          <w:t>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3" w:history="1">
        <w:r w:rsidR="003D3B1B" w:rsidRPr="005B772A">
          <w:rPr>
            <w:rStyle w:val="a5"/>
            <w:rFonts w:hint="eastAsia"/>
            <w:noProof/>
          </w:rPr>
          <w:t>搜索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32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4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5" w:history="1">
        <w:r w:rsidR="003D3B1B" w:rsidRPr="005B772A">
          <w:rPr>
            <w:rStyle w:val="a5"/>
            <w:rFonts w:hint="eastAsia"/>
            <w:noProof/>
          </w:rPr>
          <w:t>更改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6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7" w:history="1">
        <w:r w:rsidR="003D3B1B" w:rsidRPr="005B772A">
          <w:rPr>
            <w:rStyle w:val="a5"/>
            <w:rFonts w:hint="eastAsia"/>
            <w:noProof/>
          </w:rPr>
          <w:t>项目详情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8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8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_Toc530584289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38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0" w:history="1">
        <w:r w:rsidR="003D3B1B" w:rsidRPr="005B772A">
          <w:rPr>
            <w:rStyle w:val="a5"/>
            <w:rFonts w:hint="eastAsia"/>
            <w:noProof/>
          </w:rPr>
          <w:t>项目团队信息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1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39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2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3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4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5" w:history="1">
        <w:r w:rsidR="003D3B1B" w:rsidRPr="005B772A">
          <w:rPr>
            <w:rStyle w:val="a5"/>
            <w:rFonts w:hint="eastAsia"/>
            <w:noProof/>
          </w:rPr>
          <w:t>项目标签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6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7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8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42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299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_Toc530584299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0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43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1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44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2" w:history="1">
        <w:r w:rsidR="003D3B1B" w:rsidRPr="005B772A">
          <w:rPr>
            <w:rStyle w:val="a5"/>
            <w:rFonts w:hint="eastAsia"/>
            <w:noProof/>
          </w:rPr>
          <w:t>讨论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3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4" w:history="1">
        <w:r w:rsidR="003D3B1B" w:rsidRPr="005B772A">
          <w:rPr>
            <w:rStyle w:val="a5"/>
            <w:rFonts w:hint="eastAsia"/>
            <w:noProof/>
          </w:rPr>
          <w:t>更新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45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5" w:history="1">
        <w:r w:rsidR="003D3B1B" w:rsidRPr="005B772A">
          <w:rPr>
            <w:rStyle w:val="a5"/>
            <w:rFonts w:hint="eastAsia"/>
            <w:noProof/>
          </w:rPr>
          <w:t>查询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46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6" w:history="1">
        <w:r w:rsidR="003D3B1B" w:rsidRPr="005B772A">
          <w:rPr>
            <w:rStyle w:val="a5"/>
            <w:rFonts w:hint="eastAsia"/>
            <w:noProof/>
          </w:rPr>
          <w:t>详情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47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7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48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8" w:history="1">
        <w:r w:rsidR="003D3B1B" w:rsidRPr="005B772A">
          <w:rPr>
            <w:rStyle w:val="a5"/>
            <w:rFonts w:hint="eastAsia"/>
            <w:noProof/>
          </w:rPr>
          <w:t>评论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09" w:history="1">
        <w:r w:rsidR="003D3B1B" w:rsidRPr="005B772A">
          <w:rPr>
            <w:rStyle w:val="a5"/>
            <w:rFonts w:hint="eastAsia"/>
            <w:noProof/>
          </w:rPr>
          <w:t>添加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_Toc530584309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0" w:history="1">
        <w:r w:rsidR="003D3B1B" w:rsidRPr="005B772A">
          <w:rPr>
            <w:rStyle w:val="a5"/>
            <w:rFonts w:hint="eastAsia"/>
            <w:noProof/>
          </w:rPr>
          <w:t>删除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49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1" w:history="1">
        <w:r w:rsidR="003D3B1B" w:rsidRPr="005B772A">
          <w:rPr>
            <w:rStyle w:val="a5"/>
            <w:rFonts w:hint="eastAsia"/>
            <w:noProof/>
          </w:rPr>
          <w:t>前端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2" w:history="1">
        <w:r w:rsidR="003D3B1B" w:rsidRPr="005B772A">
          <w:rPr>
            <w:rStyle w:val="a5"/>
            <w:rFonts w:hint="eastAsia"/>
            <w:noProof/>
          </w:rPr>
          <w:t>投资布局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_Toc530584312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3" w:history="1">
        <w:r w:rsidR="003D3B1B" w:rsidRPr="005B772A">
          <w:rPr>
            <w:rStyle w:val="a5"/>
            <w:rFonts w:hint="eastAsia"/>
            <w:noProof/>
          </w:rPr>
          <w:t>文章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_Toc530584313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4" w:history="1">
        <w:r w:rsidR="003D3B1B" w:rsidRPr="005B772A">
          <w:rPr>
            <w:rStyle w:val="a5"/>
            <w:rFonts w:hint="eastAsia"/>
            <w:noProof/>
          </w:rPr>
          <w:t>成员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_Toc530584314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5" w:history="1">
        <w:r w:rsidR="003D3B1B" w:rsidRPr="005B772A">
          <w:rPr>
            <w:rStyle w:val="a5"/>
            <w:rFonts w:hint="eastAsia"/>
            <w:noProof/>
          </w:rPr>
          <w:t>添加项目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_Toc530584315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6" w:history="1">
        <w:r w:rsidR="003D3B1B" w:rsidRPr="005B772A">
          <w:rPr>
            <w:rStyle w:val="a5"/>
            <w:rFonts w:hint="eastAsia"/>
            <w:noProof/>
          </w:rPr>
          <w:t>修改项目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_Toc530584316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50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7" w:history="1">
        <w:r w:rsidR="003D3B1B" w:rsidRPr="005B772A">
          <w:rPr>
            <w:rStyle w:val="a5"/>
            <w:rFonts w:hint="eastAsia"/>
            <w:noProof/>
          </w:rPr>
          <w:t>工具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_Toc530584317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8" w:history="1">
        <w:r w:rsidR="003D3B1B" w:rsidRPr="005B772A">
          <w:rPr>
            <w:rStyle w:val="a5"/>
            <w:rFonts w:hint="eastAsia"/>
            <w:noProof/>
          </w:rPr>
          <w:t>文件上传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_Toc530584318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19" w:history="1">
        <w:r w:rsidR="003D3B1B" w:rsidRPr="005B772A">
          <w:rPr>
            <w:rStyle w:val="a5"/>
            <w:rFonts w:hint="eastAsia"/>
            <w:noProof/>
          </w:rPr>
          <w:t>获取图形验证码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_Toc530584319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51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0" w:history="1">
        <w:r w:rsidR="003D3B1B" w:rsidRPr="005B772A">
          <w:rPr>
            <w:rStyle w:val="a5"/>
            <w:rFonts w:hint="eastAsia"/>
            <w:noProof/>
          </w:rPr>
          <w:t>验证图形验证码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_Toc530584320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3D3B1B" w:rsidRDefault="00FA6AB9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30584321" w:history="1">
        <w:r w:rsidR="003D3B1B" w:rsidRPr="005B772A">
          <w:rPr>
            <w:rStyle w:val="a5"/>
            <w:rFonts w:hint="eastAsia"/>
            <w:noProof/>
          </w:rPr>
          <w:t>发送手机验证码</w:t>
        </w:r>
        <w:r w:rsidR="003D3B1B">
          <w:rPr>
            <w:noProof/>
          </w:rPr>
          <w:tab/>
        </w:r>
        <w:r>
          <w:rPr>
            <w:noProof/>
          </w:rPr>
          <w:fldChar w:fldCharType="begin"/>
        </w:r>
        <w:r w:rsidR="003D3B1B">
          <w:rPr>
            <w:noProof/>
          </w:rPr>
          <w:instrText xml:space="preserve"> PAGEREF _Toc530584321 \h </w:instrText>
        </w:r>
        <w:r>
          <w:rPr>
            <w:noProof/>
          </w:rPr>
        </w:r>
        <w:r>
          <w:rPr>
            <w:noProof/>
          </w:rPr>
          <w:fldChar w:fldCharType="separate"/>
        </w:r>
        <w:r w:rsidR="003D3B1B">
          <w:rPr>
            <w:noProof/>
          </w:rPr>
          <w:t>52</w:t>
        </w:r>
        <w:r>
          <w:rPr>
            <w:noProof/>
          </w:rPr>
          <w:fldChar w:fldCharType="end"/>
        </w:r>
      </w:hyperlink>
    </w:p>
    <w:p w:rsidR="00900583" w:rsidRDefault="00FA6AB9">
      <w:r>
        <w:fldChar w:fldCharType="end"/>
      </w:r>
    </w:p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访问根路径</w:t>
            </w:r>
          </w:p>
        </w:tc>
        <w:tc>
          <w:tcPr>
            <w:tcW w:w="2438" w:type="dxa"/>
          </w:tcPr>
          <w:p w:rsidR="00900583" w:rsidRDefault="00980692" w:rsidP="00DD3A32">
            <w:r>
              <w:t>http://</w:t>
            </w:r>
            <w:r w:rsidRPr="00980692">
              <w:t>token.collinstar.com.cn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所有接口根路径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图片路径</w:t>
            </w:r>
          </w:p>
        </w:tc>
        <w:tc>
          <w:tcPr>
            <w:tcW w:w="2438" w:type="dxa"/>
          </w:tcPr>
          <w:p w:rsidR="00900583" w:rsidRDefault="00900583"/>
        </w:tc>
        <w:tc>
          <w:tcPr>
            <w:tcW w:w="2138" w:type="dxa"/>
          </w:tcPr>
          <w:p w:rsidR="00900583" w:rsidRDefault="00900583"/>
        </w:tc>
        <w:tc>
          <w:tcPr>
            <w:tcW w:w="1100" w:type="dxa"/>
          </w:tcPr>
          <w:p w:rsidR="00900583" w:rsidRDefault="00900583"/>
        </w:tc>
        <w:tc>
          <w:tcPr>
            <w:tcW w:w="1142" w:type="dxa"/>
          </w:tcPr>
          <w:p w:rsidR="00900583" w:rsidRDefault="00900583"/>
        </w:tc>
      </w:tr>
    </w:tbl>
    <w:p w:rsidR="00900583" w:rsidRDefault="00900583"/>
    <w:p w:rsidR="00900583" w:rsidRDefault="00900583"/>
    <w:p w:rsidR="00900583" w:rsidRDefault="00900583"/>
    <w:tbl>
      <w:tblPr>
        <w:tblStyle w:val="a3"/>
        <w:tblW w:w="8519" w:type="dxa"/>
        <w:tblLayout w:type="fixed"/>
        <w:tblLook w:val="04A0"/>
      </w:tblPr>
      <w:tblGrid>
        <w:gridCol w:w="1502"/>
        <w:gridCol w:w="2150"/>
        <w:gridCol w:w="1885"/>
        <w:gridCol w:w="1080"/>
        <w:gridCol w:w="1125"/>
        <w:gridCol w:w="777"/>
      </w:tblGrid>
      <w:tr w:rsidR="00900583">
        <w:tc>
          <w:tcPr>
            <w:tcW w:w="8519" w:type="dxa"/>
            <w:gridSpan w:val="6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公共参数，需要定义到外部公共调用</w:t>
            </w:r>
          </w:p>
        </w:tc>
      </w:tr>
      <w:tr w:rsidR="00900583">
        <w:tc>
          <w:tcPr>
            <w:tcW w:w="1502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150" w:type="dxa"/>
          </w:tcPr>
          <w:p w:rsidR="00900583" w:rsidRDefault="00CB7C97">
            <w:r>
              <w:rPr>
                <w:rFonts w:hint="eastAsia"/>
              </w:rPr>
              <w:t>参数值</w:t>
            </w:r>
          </w:p>
        </w:tc>
        <w:tc>
          <w:tcPr>
            <w:tcW w:w="1885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是否固定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ME</w:t>
            </w:r>
          </w:p>
        </w:tc>
      </w:tr>
      <w:tr w:rsidR="00900583">
        <w:tc>
          <w:tcPr>
            <w:tcW w:w="1502" w:type="dxa"/>
          </w:tcPr>
          <w:p w:rsidR="00900583" w:rsidRDefault="00DD3A32"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2150" w:type="dxa"/>
          </w:tcPr>
          <w:p w:rsidR="00900583" w:rsidRDefault="00DD3A32">
            <w:r>
              <w:rPr>
                <w:rFonts w:hint="eastAsia"/>
              </w:rPr>
              <w:t>除了登录不需要</w:t>
            </w:r>
          </w:p>
        </w:tc>
        <w:tc>
          <w:tcPr>
            <w:tcW w:w="1885" w:type="dxa"/>
          </w:tcPr>
          <w:p w:rsidR="00900583" w:rsidRDefault="00DD3A32">
            <w:r>
              <w:rPr>
                <w:rFonts w:hint="eastAsia"/>
              </w:rPr>
              <w:t>登录时返回的</w:t>
            </w:r>
            <w:r>
              <w:rPr>
                <w:rFonts w:hint="eastAsia"/>
              </w:rPr>
              <w:t>data</w:t>
            </w:r>
          </w:p>
        </w:tc>
        <w:tc>
          <w:tcPr>
            <w:tcW w:w="1080" w:type="dxa"/>
          </w:tcPr>
          <w:p w:rsidR="00900583" w:rsidRDefault="00CB7C97">
            <w:r>
              <w:rPr>
                <w:rFonts w:hint="eastAsia"/>
              </w:rPr>
              <w:t>否</w:t>
            </w:r>
          </w:p>
        </w:tc>
        <w:tc>
          <w:tcPr>
            <w:tcW w:w="1125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  <w:tc>
          <w:tcPr>
            <w:tcW w:w="777" w:type="dxa"/>
          </w:tcPr>
          <w:p w:rsidR="00900583" w:rsidRDefault="00CB7C97">
            <w:r>
              <w:rPr>
                <w:rFonts w:hint="eastAsia"/>
              </w:rPr>
              <w:t>GET</w:t>
            </w:r>
          </w:p>
        </w:tc>
      </w:tr>
    </w:tbl>
    <w:p w:rsidR="00900583" w:rsidRDefault="00900583"/>
    <w:p w:rsidR="00900583" w:rsidRDefault="00900583"/>
    <w:tbl>
      <w:tblPr>
        <w:tblStyle w:val="a3"/>
        <w:tblW w:w="8522" w:type="dxa"/>
        <w:tblLayout w:type="fixed"/>
        <w:tblLook w:val="04A0"/>
      </w:tblPr>
      <w:tblGrid>
        <w:gridCol w:w="1704"/>
        <w:gridCol w:w="2438"/>
        <w:gridCol w:w="2138"/>
        <w:gridCol w:w="1100"/>
        <w:gridCol w:w="1142"/>
      </w:tblGrid>
      <w:tr w:rsidR="00900583">
        <w:tc>
          <w:tcPr>
            <w:tcW w:w="8522" w:type="dxa"/>
            <w:gridSpan w:val="5"/>
          </w:tcPr>
          <w:p w:rsidR="00900583" w:rsidRDefault="00CB7C97">
            <w:pPr>
              <w:jc w:val="center"/>
            </w:pPr>
            <w:r>
              <w:rPr>
                <w:rFonts w:hint="eastAsia"/>
              </w:rPr>
              <w:t>数据格式</w:t>
            </w:r>
          </w:p>
        </w:tc>
      </w:tr>
      <w:tr w:rsidR="00900583">
        <w:tc>
          <w:tcPr>
            <w:tcW w:w="8522" w:type="dxa"/>
            <w:gridSpan w:val="5"/>
          </w:tcPr>
          <w:p w:rsidR="00900583" w:rsidRDefault="00CB7C97">
            <w:pPr>
              <w:tabs>
                <w:tab w:val="left" w:pos="1184"/>
              </w:tabs>
              <w:jc w:val="left"/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数据格式按照标准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格式进行交互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参数名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数据类型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参数含义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上级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是否必须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code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Int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接口请求状态码，一般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为请求成功，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为请求失败，注意，该参数并非是</w:t>
            </w:r>
            <w:r>
              <w:rPr>
                <w:rFonts w:hint="eastAsia"/>
              </w:rPr>
              <w:t>HTTP</w:t>
            </w:r>
            <w:r>
              <w:rPr>
                <w:rFonts w:hint="eastAsia"/>
              </w:rPr>
              <w:t>码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msg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>String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接口请求返回信息简略描述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  <w:tr w:rsidR="00900583">
        <w:tc>
          <w:tcPr>
            <w:tcW w:w="1704" w:type="dxa"/>
          </w:tcPr>
          <w:p w:rsidR="00900583" w:rsidRDefault="00CB7C97">
            <w:r>
              <w:rPr>
                <w:rFonts w:hint="eastAsia"/>
              </w:rPr>
              <w:t>data</w:t>
            </w:r>
          </w:p>
        </w:tc>
        <w:tc>
          <w:tcPr>
            <w:tcW w:w="2438" w:type="dxa"/>
          </w:tcPr>
          <w:p w:rsidR="00900583" w:rsidRDefault="00CB7C97">
            <w:r>
              <w:rPr>
                <w:rFonts w:hint="eastAsia"/>
              </w:rPr>
              <w:t xml:space="preserve">Array </w:t>
            </w:r>
          </w:p>
        </w:tc>
        <w:tc>
          <w:tcPr>
            <w:tcW w:w="2138" w:type="dxa"/>
          </w:tcPr>
          <w:p w:rsidR="00900583" w:rsidRDefault="00CB7C97">
            <w:r>
              <w:rPr>
                <w:rFonts w:hint="eastAsia"/>
              </w:rPr>
              <w:t>接口返回的数据</w:t>
            </w:r>
          </w:p>
        </w:tc>
        <w:tc>
          <w:tcPr>
            <w:tcW w:w="1100" w:type="dxa"/>
          </w:tcPr>
          <w:p w:rsidR="00900583" w:rsidRDefault="00CB7C97">
            <w:r>
              <w:rPr>
                <w:rFonts w:hint="eastAsia"/>
              </w:rPr>
              <w:t>无</w:t>
            </w:r>
          </w:p>
        </w:tc>
        <w:tc>
          <w:tcPr>
            <w:tcW w:w="1142" w:type="dxa"/>
          </w:tcPr>
          <w:p w:rsidR="00900583" w:rsidRDefault="00CB7C97">
            <w:r>
              <w:rPr>
                <w:rFonts w:hint="eastAsia"/>
              </w:rPr>
              <w:t>是</w:t>
            </w:r>
          </w:p>
        </w:tc>
      </w:tr>
    </w:tbl>
    <w:p w:rsidR="00CA7CEE" w:rsidRDefault="00D51131" w:rsidP="00CA7CEE">
      <w:pPr>
        <w:pStyle w:val="2"/>
      </w:pPr>
      <w:bookmarkStart w:id="1" w:name="_Toc530584239"/>
      <w:bookmarkStart w:id="2" w:name="_Toc22081"/>
      <w:bookmarkStart w:id="3" w:name="_Toc16377_WPSOffice_Level1"/>
      <w:r>
        <w:rPr>
          <w:rFonts w:hint="eastAsia"/>
        </w:rPr>
        <w:t>注册</w:t>
      </w:r>
      <w:bookmarkEnd w:id="1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 w:rsidR="00D51131">
        <w:rPr>
          <w:rFonts w:hint="eastAsia"/>
        </w:rPr>
        <w:t>admin</w:t>
      </w:r>
      <w:r>
        <w:rPr>
          <w:rFonts w:hint="eastAsia"/>
        </w:rPr>
        <w:t>/</w:t>
      </w:r>
      <w:r w:rsidR="00D51131">
        <w:rPr>
          <w:rFonts w:hint="eastAsia"/>
        </w:rPr>
        <w:t>register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771E62">
        <w:tc>
          <w:tcPr>
            <w:tcW w:w="1606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518" w:type="dxa"/>
          </w:tcPr>
          <w:p w:rsidR="00CA7CEE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D51131" w:rsidTr="00771E62">
        <w:tc>
          <w:tcPr>
            <w:tcW w:w="1606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Code</w:t>
            </w:r>
          </w:p>
        </w:tc>
        <w:tc>
          <w:tcPr>
            <w:tcW w:w="1518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</w:p>
        </w:tc>
        <w:tc>
          <w:tcPr>
            <w:tcW w:w="1521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D51131" w:rsidRDefault="00D51131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71E62">
            <w:pPr>
              <w:pStyle w:val="a4"/>
              <w:ind w:firstLineChars="0" w:firstLine="0"/>
            </w:pPr>
          </w:p>
        </w:tc>
      </w:tr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</w:tbl>
    <w:p w:rsidR="00CA7CEE" w:rsidRDefault="00CA7CEE" w:rsidP="00CA7CEE"/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    "token": "a8edbd9a16529d0f4c055d05389220be",</w:t>
      </w:r>
    </w:p>
    <w:p w:rsidR="00D51131" w:rsidRDefault="00D51131" w:rsidP="00D51131">
      <w:pPr>
        <w:pStyle w:val="a4"/>
        <w:ind w:left="840"/>
      </w:pPr>
      <w:r>
        <w:t xml:space="preserve">        "user_id": 18  //</w:t>
      </w:r>
      <w:r>
        <w:t>用户</w:t>
      </w:r>
      <w:r>
        <w:t>id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7C329D" w:rsidRDefault="007C329D" w:rsidP="007C329D">
      <w:pPr>
        <w:pStyle w:val="2"/>
      </w:pPr>
      <w:bookmarkStart w:id="4" w:name="_Toc530584240"/>
      <w:r>
        <w:rPr>
          <w:rFonts w:hint="eastAsia"/>
        </w:rPr>
        <w:t>绑定邮箱</w:t>
      </w:r>
      <w:bookmarkEnd w:id="4"/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</w:t>
      </w:r>
      <w:r>
        <w:t>bind_email</w:t>
      </w:r>
    </w:p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User_id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注册返回</w:t>
            </w:r>
          </w:p>
        </w:tc>
      </w:tr>
      <w:tr w:rsidR="007C329D" w:rsidTr="007D3A5A">
        <w:tc>
          <w:tcPr>
            <w:tcW w:w="1606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E</w:t>
            </w:r>
            <w:r>
              <w:rPr>
                <w:rFonts w:hint="eastAsia"/>
              </w:rPr>
              <w:t>mail</w:t>
            </w:r>
          </w:p>
        </w:tc>
        <w:tc>
          <w:tcPr>
            <w:tcW w:w="1518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ting</w:t>
            </w:r>
          </w:p>
        </w:tc>
        <w:tc>
          <w:tcPr>
            <w:tcW w:w="1173" w:type="dxa"/>
          </w:tcPr>
          <w:p w:rsidR="007C329D" w:rsidRDefault="007C329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7C329D" w:rsidRDefault="007C329D" w:rsidP="007D3A5A">
            <w:pPr>
              <w:pStyle w:val="a4"/>
              <w:ind w:firstLineChars="0" w:firstLine="0"/>
            </w:pPr>
          </w:p>
        </w:tc>
      </w:tr>
    </w:tbl>
    <w:p w:rsidR="007C329D" w:rsidRDefault="007C329D" w:rsidP="007C329D"/>
    <w:p w:rsidR="007C329D" w:rsidRDefault="007C329D" w:rsidP="007C329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7C329D" w:rsidRDefault="007C329D" w:rsidP="007C329D">
      <w:pPr>
        <w:pStyle w:val="a4"/>
        <w:ind w:left="840"/>
      </w:pPr>
      <w:r>
        <w:t>{</w:t>
      </w:r>
    </w:p>
    <w:p w:rsidR="007C329D" w:rsidRDefault="007C329D" w:rsidP="007C329D">
      <w:pPr>
        <w:pStyle w:val="a4"/>
        <w:ind w:left="840"/>
      </w:pPr>
      <w:r>
        <w:t xml:space="preserve">    "data": []</w:t>
      </w:r>
      <w:bookmarkStart w:id="5" w:name="_GoBack"/>
      <w:bookmarkEnd w:id="5"/>
    </w:p>
    <w:p w:rsidR="007C329D" w:rsidRDefault="007C329D" w:rsidP="007C329D">
      <w:pPr>
        <w:pStyle w:val="a4"/>
        <w:ind w:left="840"/>
      </w:pPr>
      <w:r>
        <w:t xml:space="preserve">    "code": 0,</w:t>
      </w:r>
    </w:p>
    <w:p w:rsidR="007C329D" w:rsidRDefault="007C329D" w:rsidP="007C329D">
      <w:pPr>
        <w:pStyle w:val="a4"/>
        <w:ind w:left="840"/>
      </w:pPr>
      <w:r>
        <w:t xml:space="preserve">    "msg": "success"</w:t>
      </w:r>
    </w:p>
    <w:p w:rsidR="007C329D" w:rsidRDefault="007C329D" w:rsidP="007C329D">
      <w:pPr>
        <w:pStyle w:val="a4"/>
        <w:ind w:left="840" w:firstLineChars="0" w:firstLine="0"/>
      </w:pPr>
      <w:r>
        <w:t>}</w:t>
      </w:r>
    </w:p>
    <w:p w:rsidR="007C329D" w:rsidRDefault="007C329D" w:rsidP="00D51131">
      <w:pPr>
        <w:pStyle w:val="a4"/>
        <w:ind w:left="840" w:firstLineChars="0" w:firstLine="0"/>
      </w:pPr>
    </w:p>
    <w:p w:rsidR="00D51131" w:rsidRDefault="00D51131" w:rsidP="00D51131">
      <w:pPr>
        <w:pStyle w:val="2"/>
      </w:pPr>
      <w:bookmarkStart w:id="6" w:name="_Toc530584241"/>
      <w:r>
        <w:rPr>
          <w:rFonts w:hint="eastAsia"/>
        </w:rPr>
        <w:t>登录</w:t>
      </w:r>
      <w:bookmarkEnd w:id="6"/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接口地址：</w:t>
      </w:r>
      <w:r>
        <w:t>/api/</w:t>
      </w:r>
      <w:r>
        <w:rPr>
          <w:rFonts w:hint="eastAsia"/>
        </w:rPr>
        <w:t>admin/login</w:t>
      </w:r>
    </w:p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173"/>
        <w:gridCol w:w="1864"/>
      </w:tblGrid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user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t>支持手机号或者邮箱登录</w:t>
            </w:r>
          </w:p>
        </w:tc>
      </w:tr>
      <w:tr w:rsidR="00D51131" w:rsidTr="007D3A5A">
        <w:tc>
          <w:tcPr>
            <w:tcW w:w="1606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Password</w:t>
            </w:r>
          </w:p>
        </w:tc>
        <w:tc>
          <w:tcPr>
            <w:tcW w:w="1518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密码</w:t>
            </w:r>
          </w:p>
        </w:tc>
        <w:tc>
          <w:tcPr>
            <w:tcW w:w="1521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73" w:type="dxa"/>
          </w:tcPr>
          <w:p w:rsidR="00D51131" w:rsidRDefault="00D51131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864" w:type="dxa"/>
          </w:tcPr>
          <w:p w:rsidR="00D51131" w:rsidRDefault="00D51131" w:rsidP="007D3A5A">
            <w:pPr>
              <w:pStyle w:val="a4"/>
              <w:ind w:firstLineChars="0" w:firstLine="0"/>
            </w:pPr>
          </w:p>
        </w:tc>
      </w:tr>
    </w:tbl>
    <w:p w:rsidR="00D51131" w:rsidRDefault="00D51131" w:rsidP="00D51131"/>
    <w:p w:rsidR="00D51131" w:rsidRDefault="00D51131" w:rsidP="00D5113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D51131" w:rsidRDefault="00D51131" w:rsidP="00D51131">
      <w:pPr>
        <w:pStyle w:val="a4"/>
        <w:ind w:left="840"/>
      </w:pPr>
      <w:r>
        <w:t>{</w:t>
      </w:r>
    </w:p>
    <w:p w:rsidR="00D51131" w:rsidRDefault="00D51131" w:rsidP="00D51131">
      <w:pPr>
        <w:pStyle w:val="a4"/>
        <w:ind w:left="840"/>
      </w:pPr>
      <w:r>
        <w:t xml:space="preserve">    "data": {</w:t>
      </w:r>
    </w:p>
    <w:p w:rsidR="00D51131" w:rsidRDefault="00D51131" w:rsidP="00D51131">
      <w:pPr>
        <w:pStyle w:val="a4"/>
        <w:ind w:left="840"/>
      </w:pPr>
      <w:r>
        <w:t xml:space="preserve">        "token": "5a4a812e784b7a16c75265d2cc0d7f5a",</w:t>
      </w:r>
    </w:p>
    <w:p w:rsidR="00D51131" w:rsidRDefault="00D51131" w:rsidP="00D51131">
      <w:pPr>
        <w:pStyle w:val="a4"/>
        <w:ind w:left="840"/>
      </w:pPr>
      <w:r>
        <w:t xml:space="preserve">        "user_id": 17,</w:t>
      </w:r>
    </w:p>
    <w:p w:rsidR="00D51131" w:rsidRDefault="00D51131" w:rsidP="00D51131">
      <w:pPr>
        <w:pStyle w:val="a4"/>
        <w:ind w:left="840"/>
      </w:pPr>
      <w:r>
        <w:t xml:space="preserve">        "permission": 3, //</w:t>
      </w:r>
      <w:r>
        <w:t>权限</w:t>
      </w:r>
      <w:r>
        <w:rPr>
          <w:rFonts w:hint="eastAsia"/>
        </w:rPr>
        <w:t>，</w:t>
      </w:r>
    </w:p>
    <w:p w:rsidR="00D51131" w:rsidRDefault="00D51131" w:rsidP="00D51131">
      <w:pPr>
        <w:pStyle w:val="a4"/>
        <w:ind w:left="840"/>
      </w:pPr>
      <w:r>
        <w:t xml:space="preserve">        "name": ""</w:t>
      </w:r>
    </w:p>
    <w:p w:rsidR="00D51131" w:rsidRDefault="00D51131" w:rsidP="00D51131">
      <w:pPr>
        <w:pStyle w:val="a4"/>
        <w:ind w:left="840"/>
      </w:pPr>
      <w:r>
        <w:t xml:space="preserve">    },</w:t>
      </w:r>
    </w:p>
    <w:p w:rsidR="00D51131" w:rsidRDefault="00D51131" w:rsidP="00D51131">
      <w:pPr>
        <w:pStyle w:val="a4"/>
        <w:ind w:left="840"/>
      </w:pPr>
      <w:r>
        <w:lastRenderedPageBreak/>
        <w:t xml:space="preserve">    "code": 0,</w:t>
      </w:r>
    </w:p>
    <w:p w:rsidR="00D51131" w:rsidRDefault="00D51131" w:rsidP="00D51131">
      <w:pPr>
        <w:pStyle w:val="a4"/>
        <w:ind w:left="840"/>
      </w:pPr>
      <w:r>
        <w:t xml:space="preserve">    "msg": "success"</w:t>
      </w:r>
    </w:p>
    <w:p w:rsidR="00D51131" w:rsidRDefault="00D51131" w:rsidP="00D51131">
      <w:pPr>
        <w:pStyle w:val="a4"/>
        <w:ind w:left="840" w:firstLineChars="0" w:firstLine="0"/>
      </w:pPr>
      <w:r>
        <w:t>}</w:t>
      </w:r>
    </w:p>
    <w:p w:rsidR="00D51131" w:rsidRDefault="00D51131" w:rsidP="00D51131">
      <w:pPr>
        <w:pStyle w:val="a4"/>
        <w:ind w:left="840" w:firstLineChars="0" w:firstLine="0"/>
      </w:pPr>
    </w:p>
    <w:p w:rsidR="00E54133" w:rsidRDefault="00E54133" w:rsidP="00E54133">
      <w:pPr>
        <w:pStyle w:val="2"/>
      </w:pPr>
      <w:bookmarkStart w:id="7" w:name="_Toc530584242"/>
      <w:r>
        <w:rPr>
          <w:rFonts w:hint="eastAsia"/>
        </w:rPr>
        <w:t>个人中心</w:t>
      </w:r>
      <w:bookmarkEnd w:id="7"/>
    </w:p>
    <w:p w:rsidR="00E54133" w:rsidRPr="00BF3223" w:rsidRDefault="00E54133" w:rsidP="00E54133">
      <w:pPr>
        <w:pStyle w:val="4"/>
      </w:pPr>
      <w:bookmarkStart w:id="8" w:name="_Toc530584243"/>
      <w:r>
        <w:rPr>
          <w:rFonts w:hint="eastAsia"/>
        </w:rPr>
        <w:t>查询</w:t>
      </w:r>
      <w:bookmarkEnd w:id="8"/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54133" w:rsidRDefault="00E54133" w:rsidP="00E541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api/user_center/get</w:t>
      </w:r>
    </w:p>
    <w:p w:rsidR="00E54133" w:rsidRDefault="00E54133" w:rsidP="00E541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E54133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54133" w:rsidRPr="009A181D" w:rsidTr="004C2FE8">
        <w:tc>
          <w:tcPr>
            <w:tcW w:w="1606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T</w:t>
            </w:r>
            <w:r>
              <w:rPr>
                <w:rFonts w:hint="eastAsia"/>
              </w:rPr>
              <w:t>oken</w:t>
            </w: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登录返回的</w:t>
            </w:r>
            <w:r>
              <w:rPr>
                <w:rFonts w:hint="eastAsia"/>
              </w:rPr>
              <w:t>token</w:t>
            </w:r>
          </w:p>
        </w:tc>
        <w:tc>
          <w:tcPr>
            <w:tcW w:w="1521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  <w:tc>
          <w:tcPr>
            <w:tcW w:w="1518" w:type="dxa"/>
          </w:tcPr>
          <w:p w:rsidR="00E54133" w:rsidRDefault="00E54133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E54133" w:rsidRDefault="00E54133" w:rsidP="004C2FE8">
            <w:pPr>
              <w:pStyle w:val="a4"/>
              <w:ind w:firstLineChars="0" w:firstLine="0"/>
            </w:pPr>
          </w:p>
        </w:tc>
      </w:tr>
    </w:tbl>
    <w:p w:rsidR="00E54133" w:rsidRDefault="00E54133" w:rsidP="00E54133">
      <w:pPr>
        <w:pStyle w:val="a4"/>
        <w:ind w:left="840" w:firstLineChars="0" w:firstLine="0"/>
      </w:pPr>
      <w:r>
        <w:t>{</w:t>
      </w:r>
    </w:p>
    <w:p w:rsidR="00E54133" w:rsidRDefault="00E54133" w:rsidP="00E54133">
      <w:pPr>
        <w:pStyle w:val="a4"/>
        <w:ind w:left="840"/>
      </w:pPr>
      <w:r>
        <w:t xml:space="preserve">    "data": {</w:t>
      </w:r>
    </w:p>
    <w:p w:rsidR="00E54133" w:rsidRDefault="00E54133" w:rsidP="00E54133">
      <w:pPr>
        <w:pStyle w:val="a4"/>
        <w:ind w:left="840"/>
      </w:pPr>
      <w:r>
        <w:t xml:space="preserve">        "id": 17,</w:t>
      </w:r>
    </w:p>
    <w:p w:rsidR="00E54133" w:rsidRDefault="00E54133" w:rsidP="00E54133">
      <w:pPr>
        <w:pStyle w:val="a4"/>
        <w:ind w:left="840"/>
      </w:pPr>
      <w:r>
        <w:t xml:space="preserve">        "email": "15701293210@qq.com",</w:t>
      </w:r>
    </w:p>
    <w:p w:rsidR="00E54133" w:rsidRDefault="00E54133" w:rsidP="00E54133">
      <w:pPr>
        <w:pStyle w:val="a4"/>
        <w:ind w:left="840"/>
      </w:pPr>
      <w:r>
        <w:t xml:space="preserve">        "phone": "13141233207",</w:t>
      </w:r>
    </w:p>
    <w:p w:rsidR="00E54133" w:rsidRDefault="00E54133" w:rsidP="00E54133">
      <w:pPr>
        <w:pStyle w:val="a4"/>
        <w:ind w:left="840"/>
      </w:pPr>
      <w:r>
        <w:t xml:space="preserve">        "avatar_url": "",</w:t>
      </w:r>
    </w:p>
    <w:p w:rsidR="00E54133" w:rsidRDefault="00E54133" w:rsidP="00E54133">
      <w:pPr>
        <w:pStyle w:val="a4"/>
        <w:ind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宋京浩</w:t>
      </w:r>
      <w:r>
        <w:rPr>
          <w:rFonts w:hint="eastAsia"/>
        </w:rPr>
        <w:t>"</w:t>
      </w:r>
    </w:p>
    <w:p w:rsidR="00E54133" w:rsidRDefault="00E54133" w:rsidP="00E54133">
      <w:pPr>
        <w:pStyle w:val="a4"/>
        <w:ind w:left="840"/>
      </w:pPr>
      <w:r>
        <w:t xml:space="preserve">    },</w:t>
      </w:r>
    </w:p>
    <w:p w:rsidR="00E54133" w:rsidRDefault="00E54133" w:rsidP="00E54133">
      <w:pPr>
        <w:pStyle w:val="a4"/>
        <w:ind w:left="840"/>
      </w:pPr>
      <w:r>
        <w:t xml:space="preserve">    "code": 0,</w:t>
      </w:r>
    </w:p>
    <w:p w:rsidR="00E54133" w:rsidRDefault="00E54133" w:rsidP="00E54133">
      <w:pPr>
        <w:pStyle w:val="a4"/>
        <w:ind w:left="840"/>
      </w:pPr>
      <w:r>
        <w:t xml:space="preserve">    "msg": "success"</w:t>
      </w:r>
    </w:p>
    <w:p w:rsidR="00E54133" w:rsidRDefault="00E54133" w:rsidP="00E54133">
      <w:pPr>
        <w:pStyle w:val="a4"/>
        <w:ind w:left="840" w:firstLineChars="0" w:firstLine="0"/>
      </w:pPr>
      <w:r>
        <w:t>}</w:t>
      </w:r>
    </w:p>
    <w:p w:rsidR="008072D9" w:rsidRPr="00BF3223" w:rsidRDefault="008072D9" w:rsidP="008072D9">
      <w:pPr>
        <w:pStyle w:val="4"/>
      </w:pPr>
      <w:bookmarkStart w:id="9" w:name="_Toc530584244"/>
      <w:r>
        <w:rPr>
          <w:rFonts w:hint="eastAsia"/>
        </w:rPr>
        <w:t>修改</w:t>
      </w:r>
      <w:r w:rsidR="00DD44E4">
        <w:rPr>
          <w:rFonts w:hint="eastAsia"/>
        </w:rPr>
        <w:t>信息</w:t>
      </w:r>
      <w:bookmarkEnd w:id="9"/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6B743C">
        <w:rPr>
          <w:rFonts w:hint="eastAsia"/>
        </w:rPr>
        <w:t>post</w:t>
      </w:r>
    </w:p>
    <w:p w:rsidR="008072D9" w:rsidRDefault="008072D9" w:rsidP="008072D9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="00DD44E4" w:rsidRPr="004C2FE8">
        <w:rPr>
          <w:rFonts w:hint="eastAsia"/>
        </w:rPr>
        <w:t>update_info</w:t>
      </w:r>
    </w:p>
    <w:p w:rsidR="008072D9" w:rsidRDefault="008072D9" w:rsidP="008072D9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8072D9" w:rsidTr="00817DB0">
        <w:tc>
          <w:tcPr>
            <w:tcW w:w="2387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8072D9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email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  <w:tr w:rsidR="008072D9" w:rsidRPr="009A181D" w:rsidTr="00817DB0">
        <w:tc>
          <w:tcPr>
            <w:tcW w:w="2387" w:type="dxa"/>
          </w:tcPr>
          <w:p w:rsidR="008072D9" w:rsidRDefault="00DD44E4" w:rsidP="004C2FE8">
            <w:pPr>
              <w:pStyle w:val="a4"/>
              <w:ind w:firstLineChars="0" w:firstLine="0"/>
            </w:pPr>
            <w:r w:rsidRPr="00DD44E4">
              <w:t>avatar_url</w:t>
            </w:r>
          </w:p>
        </w:tc>
        <w:tc>
          <w:tcPr>
            <w:tcW w:w="113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</w:p>
        </w:tc>
        <w:tc>
          <w:tcPr>
            <w:tcW w:w="1124" w:type="dxa"/>
          </w:tcPr>
          <w:p w:rsidR="008072D9" w:rsidRDefault="00817DB0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8072D9" w:rsidRDefault="00DD44E4" w:rsidP="004C2FE8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893" w:type="dxa"/>
          </w:tcPr>
          <w:p w:rsidR="008072D9" w:rsidRDefault="008072D9" w:rsidP="004C2FE8">
            <w:pPr>
              <w:pStyle w:val="a4"/>
              <w:ind w:firstLineChars="0" w:firstLine="0"/>
            </w:pPr>
          </w:p>
        </w:tc>
      </w:tr>
    </w:tbl>
    <w:p w:rsidR="0007345E" w:rsidRDefault="0007345E" w:rsidP="0007345E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07345E" w:rsidRDefault="0007345E" w:rsidP="0007345E">
      <w:pPr>
        <w:pStyle w:val="a4"/>
        <w:ind w:left="840" w:firstLineChars="0" w:firstLine="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0,</w:t>
      </w:r>
    </w:p>
    <w:p w:rsidR="0007345E" w:rsidRDefault="0007345E" w:rsidP="0007345E">
      <w:pPr>
        <w:pStyle w:val="a4"/>
        <w:ind w:left="840"/>
      </w:pPr>
      <w:r>
        <w:t xml:space="preserve">    "msg": "success"</w:t>
      </w:r>
    </w:p>
    <w:p w:rsidR="008072D9" w:rsidRDefault="0007345E" w:rsidP="0007345E">
      <w:pPr>
        <w:pStyle w:val="a4"/>
        <w:ind w:left="840" w:firstLineChars="0" w:firstLine="0"/>
      </w:pPr>
      <w:r>
        <w:t>}</w:t>
      </w:r>
    </w:p>
    <w:p w:rsidR="0007345E" w:rsidRDefault="0007345E" w:rsidP="0007345E">
      <w:pPr>
        <w:ind w:left="420" w:firstLine="420"/>
      </w:pPr>
      <w:r>
        <w:lastRenderedPageBreak/>
        <w:t>O</w:t>
      </w:r>
      <w:r>
        <w:rPr>
          <w:rFonts w:hint="eastAsia"/>
        </w:rPr>
        <w:t>r</w:t>
      </w:r>
    </w:p>
    <w:p w:rsidR="0007345E" w:rsidRDefault="0007345E" w:rsidP="0007345E">
      <w:pPr>
        <w:pStyle w:val="a4"/>
        <w:ind w:left="840"/>
      </w:pPr>
      <w:r>
        <w:t>{</w:t>
      </w:r>
    </w:p>
    <w:p w:rsidR="0007345E" w:rsidRDefault="0007345E" w:rsidP="0007345E">
      <w:pPr>
        <w:pStyle w:val="a4"/>
        <w:ind w:left="840"/>
      </w:pPr>
      <w:r>
        <w:t xml:space="preserve">    "data": [],</w:t>
      </w:r>
    </w:p>
    <w:p w:rsidR="0007345E" w:rsidRDefault="0007345E" w:rsidP="0007345E">
      <w:pPr>
        <w:pStyle w:val="a4"/>
        <w:ind w:left="840"/>
      </w:pPr>
      <w:r>
        <w:t xml:space="preserve">    "code": -1,</w:t>
      </w:r>
    </w:p>
    <w:p w:rsidR="0007345E" w:rsidRDefault="0007345E" w:rsidP="0007345E">
      <w:pPr>
        <w:pStyle w:val="a4"/>
        <w:ind w:left="840"/>
      </w:pPr>
      <w:r>
        <w:rPr>
          <w:rFonts w:hint="eastAsia"/>
        </w:rPr>
        <w:t xml:space="preserve">    "msg": "</w:t>
      </w:r>
      <w:r w:rsidR="00A71B75">
        <w:rPr>
          <w:rFonts w:hint="eastAsia"/>
        </w:rPr>
        <w:t>name</w:t>
      </w:r>
      <w:r w:rsidR="00A71B75">
        <w:rPr>
          <w:rFonts w:hint="eastAsia"/>
        </w:rPr>
        <w:t>不能为空</w:t>
      </w:r>
      <w:r>
        <w:rPr>
          <w:rFonts w:hint="eastAsia"/>
        </w:rPr>
        <w:t>"</w:t>
      </w:r>
    </w:p>
    <w:p w:rsidR="0007345E" w:rsidRDefault="0007345E" w:rsidP="0007345E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DD44E4" w:rsidRPr="00BF3223" w:rsidRDefault="00DD44E4" w:rsidP="00DD44E4">
      <w:pPr>
        <w:pStyle w:val="4"/>
      </w:pPr>
      <w:bookmarkStart w:id="10" w:name="_Toc530584245"/>
      <w:r>
        <w:rPr>
          <w:rFonts w:hint="eastAsia"/>
        </w:rPr>
        <w:t>修改密码</w:t>
      </w:r>
      <w:bookmarkEnd w:id="10"/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D44E4" w:rsidRDefault="00DD44E4" w:rsidP="00DD44E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C2FE8">
        <w:t>api/user_center/</w:t>
      </w:r>
      <w:r w:rsidRPr="004C2FE8">
        <w:rPr>
          <w:rFonts w:hint="eastAsia"/>
        </w:rPr>
        <w:t>update_password</w:t>
      </w:r>
    </w:p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2387"/>
        <w:gridCol w:w="1134"/>
        <w:gridCol w:w="1124"/>
        <w:gridCol w:w="1144"/>
        <w:gridCol w:w="1893"/>
      </w:tblGrid>
      <w:tr w:rsidR="00DD44E4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O</w:t>
            </w:r>
            <w:r>
              <w:rPr>
                <w:rFonts w:hint="eastAsia"/>
              </w:rPr>
              <w:t>ld_password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旧密码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新密码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  <w:tr w:rsidR="00DD44E4" w:rsidRPr="009A181D" w:rsidTr="004C2FE8">
        <w:tc>
          <w:tcPr>
            <w:tcW w:w="2387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Password</w:t>
            </w:r>
            <w:r>
              <w:rPr>
                <w:rFonts w:hint="eastAsia"/>
              </w:rPr>
              <w:t>_confirmation</w:t>
            </w:r>
          </w:p>
        </w:tc>
        <w:tc>
          <w:tcPr>
            <w:tcW w:w="113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确认密码</w:t>
            </w:r>
          </w:p>
        </w:tc>
        <w:tc>
          <w:tcPr>
            <w:tcW w:w="112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144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893" w:type="dxa"/>
          </w:tcPr>
          <w:p w:rsidR="00DD44E4" w:rsidRDefault="00DD44E4" w:rsidP="004C2FE8">
            <w:pPr>
              <w:pStyle w:val="a4"/>
              <w:ind w:firstLineChars="0" w:firstLine="0"/>
            </w:pPr>
            <w:r>
              <w:t>最少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位</w:t>
            </w:r>
          </w:p>
        </w:tc>
      </w:tr>
    </w:tbl>
    <w:p w:rsidR="00DD44E4" w:rsidRDefault="00DD44E4" w:rsidP="00DD44E4">
      <w:pPr>
        <w:pStyle w:val="a4"/>
        <w:ind w:left="840" w:firstLineChars="0" w:firstLine="0"/>
      </w:pPr>
      <w:r>
        <w:rPr>
          <w:rFonts w:hint="eastAsia"/>
        </w:rPr>
        <w:t>输出参数</w:t>
      </w:r>
    </w:p>
    <w:p w:rsidR="00DD44E4" w:rsidRDefault="00DD44E4" w:rsidP="00DD44E4">
      <w:pPr>
        <w:pStyle w:val="a4"/>
        <w:ind w:left="840" w:firstLineChars="0" w:firstLine="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0,</w:t>
      </w:r>
    </w:p>
    <w:p w:rsidR="00DD44E4" w:rsidRDefault="00DD44E4" w:rsidP="00DD44E4">
      <w:pPr>
        <w:pStyle w:val="a4"/>
        <w:ind w:left="840"/>
      </w:pPr>
      <w:r>
        <w:t xml:space="preserve">    "msg": "success"</w:t>
      </w:r>
    </w:p>
    <w:p w:rsidR="00DD44E4" w:rsidRDefault="00DD44E4" w:rsidP="00DD44E4">
      <w:pPr>
        <w:pStyle w:val="a4"/>
        <w:ind w:left="840" w:firstLineChars="0" w:firstLine="0"/>
      </w:pPr>
      <w:r>
        <w:t>}</w:t>
      </w:r>
    </w:p>
    <w:p w:rsidR="00DD44E4" w:rsidRDefault="00DD44E4" w:rsidP="00DD44E4">
      <w:pPr>
        <w:ind w:left="420" w:firstLine="420"/>
      </w:pPr>
      <w:r>
        <w:t>O</w:t>
      </w:r>
      <w:r>
        <w:rPr>
          <w:rFonts w:hint="eastAsia"/>
        </w:rPr>
        <w:t>r</w:t>
      </w:r>
    </w:p>
    <w:p w:rsidR="00DD44E4" w:rsidRDefault="00DD44E4" w:rsidP="00DD44E4">
      <w:pPr>
        <w:pStyle w:val="a4"/>
        <w:ind w:left="840"/>
      </w:pPr>
      <w:r>
        <w:t>{</w:t>
      </w:r>
    </w:p>
    <w:p w:rsidR="00DD44E4" w:rsidRDefault="00DD44E4" w:rsidP="00DD44E4">
      <w:pPr>
        <w:pStyle w:val="a4"/>
        <w:ind w:left="840"/>
      </w:pPr>
      <w:r>
        <w:t xml:space="preserve">    "data": [],</w:t>
      </w:r>
    </w:p>
    <w:p w:rsidR="00DD44E4" w:rsidRDefault="00DD44E4" w:rsidP="00DD44E4">
      <w:pPr>
        <w:pStyle w:val="a4"/>
        <w:ind w:left="840"/>
      </w:pPr>
      <w:r>
        <w:t xml:space="preserve">    "code": -1,</w:t>
      </w:r>
    </w:p>
    <w:p w:rsidR="00DD44E4" w:rsidRDefault="00DD44E4" w:rsidP="00DD44E4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旧密码错误</w:t>
      </w:r>
      <w:r>
        <w:rPr>
          <w:rFonts w:hint="eastAsia"/>
        </w:rPr>
        <w:t>"</w:t>
      </w:r>
    </w:p>
    <w:p w:rsidR="00DD44E4" w:rsidRDefault="00DD44E4" w:rsidP="00DD44E4">
      <w:pPr>
        <w:pStyle w:val="a4"/>
        <w:ind w:leftChars="400" w:left="840" w:firstLineChars="150" w:firstLine="315"/>
      </w:pPr>
      <w:r>
        <w:t>}</w:t>
      </w:r>
    </w:p>
    <w:p w:rsidR="00DD44E4" w:rsidRDefault="00DD44E4" w:rsidP="0007345E">
      <w:pPr>
        <w:pStyle w:val="a4"/>
        <w:ind w:leftChars="400" w:left="840" w:firstLineChars="150" w:firstLine="315"/>
      </w:pPr>
    </w:p>
    <w:p w:rsidR="00CA7CEE" w:rsidRDefault="009A181D" w:rsidP="00CA7CEE">
      <w:pPr>
        <w:pStyle w:val="2"/>
      </w:pPr>
      <w:bookmarkStart w:id="11" w:name="_Toc530584246"/>
      <w:r>
        <w:rPr>
          <w:rFonts w:hint="eastAsia"/>
        </w:rPr>
        <w:t>人脉</w:t>
      </w:r>
      <w:bookmarkEnd w:id="11"/>
    </w:p>
    <w:p w:rsidR="00CA7CEE" w:rsidRPr="00BF3223" w:rsidRDefault="009A181D" w:rsidP="00CA7CEE">
      <w:pPr>
        <w:pStyle w:val="4"/>
      </w:pPr>
      <w:bookmarkStart w:id="12" w:name="_Toc530584247"/>
      <w:r>
        <w:rPr>
          <w:rFonts w:hint="eastAsia"/>
        </w:rPr>
        <w:t>查询</w:t>
      </w:r>
      <w:bookmarkEnd w:id="12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9A181D" w:rsidRPr="009A181D">
        <w:t>api/relationship/group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CA7CEE" w:rsidTr="00771E62">
        <w:tc>
          <w:tcPr>
            <w:tcW w:w="1606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RPr="009A181D" w:rsidTr="00771E62">
        <w:tc>
          <w:tcPr>
            <w:tcW w:w="1606" w:type="dxa"/>
          </w:tcPr>
          <w:p w:rsidR="00CA7CEE" w:rsidRDefault="009A181D" w:rsidP="00771E62">
            <w:pPr>
              <w:pStyle w:val="a4"/>
              <w:ind w:firstLineChars="0" w:firstLine="0"/>
            </w:pPr>
            <w:r w:rsidRPr="009A181D">
              <w:t>category_id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类别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不传，查询所有类别；传了，</w:t>
            </w:r>
            <w:r>
              <w:rPr>
                <w:rFonts w:hint="eastAsia"/>
              </w:rPr>
              <w:lastRenderedPageBreak/>
              <w:t>查询特定分类</w:t>
            </w:r>
          </w:p>
        </w:tc>
      </w:tr>
      <w:tr w:rsidR="009A181D" w:rsidRPr="009A181D" w:rsidTr="00771E62">
        <w:tc>
          <w:tcPr>
            <w:tcW w:w="1606" w:type="dxa"/>
          </w:tcPr>
          <w:p w:rsidR="009A181D" w:rsidRPr="009A181D" w:rsidRDefault="009A181D" w:rsidP="00771E62">
            <w:pPr>
              <w:pStyle w:val="a4"/>
              <w:ind w:firstLineChars="0" w:firstLine="0"/>
            </w:pPr>
            <w:r w:rsidRPr="009A181D">
              <w:lastRenderedPageBreak/>
              <w:t>perPage</w:t>
            </w:r>
          </w:p>
        </w:tc>
        <w:tc>
          <w:tcPr>
            <w:tcW w:w="1518" w:type="dxa"/>
          </w:tcPr>
          <w:p w:rsidR="009A181D" w:rsidRDefault="009A181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每页数量</w:t>
            </w:r>
          </w:p>
        </w:tc>
        <w:tc>
          <w:tcPr>
            <w:tcW w:w="1521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181D" w:rsidRDefault="00F237DD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条</w:t>
            </w:r>
          </w:p>
        </w:tc>
      </w:tr>
    </w:tbl>
    <w:p w:rsidR="00CA7CEE" w:rsidRDefault="00CA7CEE" w:rsidP="00CA7CEE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"current_page": 1,</w:t>
      </w:r>
    </w:p>
    <w:p w:rsidR="00A92A55" w:rsidRDefault="00A92A55" w:rsidP="00A92A55">
      <w:r>
        <w:t xml:space="preserve">        "data": [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4,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12",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2,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1540348943,</w:t>
      </w:r>
    </w:p>
    <w:p w:rsidR="00A92A55" w:rsidRDefault="00A92A55" w:rsidP="00A92A55">
      <w:r>
        <w:t xml:space="preserve">                "updated_at": 1540348943</w:t>
      </w:r>
    </w:p>
    <w:p w:rsidR="00A92A55" w:rsidRDefault="00A92A55" w:rsidP="00A92A55">
      <w:r>
        <w:t xml:space="preserve">            },</w:t>
      </w:r>
    </w:p>
    <w:p w:rsidR="00A92A55" w:rsidRDefault="00A92A55" w:rsidP="00A92A55">
      <w:r>
        <w:t xml:space="preserve">            {</w:t>
      </w:r>
    </w:p>
    <w:p w:rsidR="00A92A55" w:rsidRDefault="00A92A55" w:rsidP="00A92A55">
      <w:r>
        <w:t xml:space="preserve">                "id": 3,</w:t>
      </w:r>
    </w:p>
    <w:p w:rsidR="00A92A55" w:rsidRDefault="00A92A55" w:rsidP="00A92A55">
      <w:r>
        <w:rPr>
          <w:rFonts w:hint="eastAsia"/>
        </w:rPr>
        <w:t xml:space="preserve">        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"phone": "13141233207",</w:t>
      </w:r>
    </w:p>
    <w:p w:rsidR="00A92A55" w:rsidRDefault="00A92A55" w:rsidP="00A92A55">
      <w:r>
        <w:t xml:space="preserve">                "wechat": "",</w:t>
      </w:r>
    </w:p>
    <w:p w:rsidR="00A92A55" w:rsidRDefault="00A92A55" w:rsidP="00A92A55">
      <w:r>
        <w:t xml:space="preserve">                "email": "280870210@qq.com",</w:t>
      </w:r>
    </w:p>
    <w:p w:rsidR="00A92A55" w:rsidRDefault="00A92A55" w:rsidP="00A92A55">
      <w:r>
        <w:t xml:space="preserve">                "avatar_url": "",</w:t>
      </w:r>
    </w:p>
    <w:p w:rsidR="00A92A55" w:rsidRDefault="00A92A55" w:rsidP="00A92A55">
      <w:r>
        <w:rPr>
          <w:rFonts w:hint="eastAsia"/>
        </w:rPr>
        <w:t xml:space="preserve">        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        "position": "</w:t>
      </w:r>
      <w:r>
        <w:rPr>
          <w:rFonts w:hint="eastAsia"/>
        </w:rPr>
        <w:t>经理</w:t>
      </w:r>
      <w:r>
        <w:rPr>
          <w:rFonts w:hint="eastAsia"/>
        </w:rPr>
        <w:t>",</w:t>
      </w:r>
    </w:p>
    <w:p w:rsidR="00A92A55" w:rsidRDefault="00A92A55" w:rsidP="00A92A55">
      <w:r>
        <w:t xml:space="preserve">                "title": "CEO",</w:t>
      </w:r>
    </w:p>
    <w:p w:rsidR="00A92A55" w:rsidRDefault="00A92A55" w:rsidP="00A92A55">
      <w:r>
        <w:t xml:space="preserve">                "industry_id": 2,</w:t>
      </w:r>
    </w:p>
    <w:p w:rsidR="00A92A55" w:rsidRDefault="00A92A55" w:rsidP="00A92A55">
      <w:r>
        <w:t xml:space="preserve">                "category_id": 0,</w:t>
      </w:r>
    </w:p>
    <w:p w:rsidR="00A92A55" w:rsidRDefault="00A92A55" w:rsidP="00A92A55">
      <w:r>
        <w:t xml:space="preserve">                "note": null,</w:t>
      </w:r>
    </w:p>
    <w:p w:rsidR="00A92A55" w:rsidRDefault="00A92A55" w:rsidP="00A92A55">
      <w:r>
        <w:t xml:space="preserve">                "is_delete": 0,</w:t>
      </w:r>
    </w:p>
    <w:p w:rsidR="00A92A55" w:rsidRDefault="00A92A55" w:rsidP="00A92A55">
      <w:r>
        <w:t xml:space="preserve">                "created_at": 1540284267,</w:t>
      </w:r>
    </w:p>
    <w:p w:rsidR="00A92A55" w:rsidRDefault="00A92A55" w:rsidP="00A92A55">
      <w:r>
        <w:t xml:space="preserve">                "updated_at": 1540284267</w:t>
      </w:r>
    </w:p>
    <w:p w:rsidR="00A92A55" w:rsidRDefault="00A92A55" w:rsidP="00A92A55">
      <w:r>
        <w:t xml:space="preserve">            } </w:t>
      </w:r>
    </w:p>
    <w:p w:rsidR="00A92A55" w:rsidRDefault="00A92A55" w:rsidP="00A92A55">
      <w:r>
        <w:t xml:space="preserve">        ],</w:t>
      </w:r>
    </w:p>
    <w:p w:rsidR="00A92A55" w:rsidRDefault="00A92A55" w:rsidP="00A92A55">
      <w:r>
        <w:t xml:space="preserve">        "first_page_url": "http://token.cn/api/relationship/group?page=1",</w:t>
      </w:r>
    </w:p>
    <w:p w:rsidR="00A92A55" w:rsidRDefault="00A92A55" w:rsidP="00A92A55">
      <w:r>
        <w:t xml:space="preserve">        "from": 1,</w:t>
      </w:r>
    </w:p>
    <w:p w:rsidR="00A92A55" w:rsidRDefault="00A92A55" w:rsidP="00A92A55">
      <w:r>
        <w:lastRenderedPageBreak/>
        <w:t xml:space="preserve">        "last_page": 1,</w:t>
      </w:r>
    </w:p>
    <w:p w:rsidR="00A92A55" w:rsidRDefault="00A92A55" w:rsidP="00A92A55">
      <w:r>
        <w:t xml:space="preserve">        "last_page_url": "http://token.cn/api/relationship/group?page=1",</w:t>
      </w:r>
    </w:p>
    <w:p w:rsidR="00A92A55" w:rsidRDefault="00A92A55" w:rsidP="00A92A55">
      <w:r>
        <w:t xml:space="preserve">        "next_page_url": null,</w:t>
      </w:r>
    </w:p>
    <w:p w:rsidR="00A92A55" w:rsidRDefault="00A92A55" w:rsidP="00A92A55">
      <w:r>
        <w:t xml:space="preserve">        "path": "http://token.cn/api/relationship/group",</w:t>
      </w:r>
    </w:p>
    <w:p w:rsidR="00A92A55" w:rsidRDefault="00A92A55" w:rsidP="00A92A55">
      <w:r>
        <w:t xml:space="preserve">        "per_page": 10,</w:t>
      </w:r>
    </w:p>
    <w:p w:rsidR="00A92A55" w:rsidRDefault="00A92A55" w:rsidP="00A92A55">
      <w:r>
        <w:t xml:space="preserve">        "prev_page_url": null,</w:t>
      </w:r>
    </w:p>
    <w:p w:rsidR="00A92A55" w:rsidRDefault="00A92A55" w:rsidP="00A92A55">
      <w:r>
        <w:t xml:space="preserve">        "to": 3,</w:t>
      </w:r>
    </w:p>
    <w:p w:rsidR="00A92A55" w:rsidRDefault="00A92A55" w:rsidP="00A92A55">
      <w:r>
        <w:t xml:space="preserve">        "total": 3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F237DD" w:rsidRPr="00BF3223" w:rsidRDefault="00F237DD" w:rsidP="00F237DD">
      <w:pPr>
        <w:pStyle w:val="4"/>
      </w:pPr>
      <w:bookmarkStart w:id="13" w:name="_Toc530584248"/>
      <w:r>
        <w:rPr>
          <w:rFonts w:hint="eastAsia"/>
        </w:rPr>
        <w:t>详情</w:t>
      </w:r>
      <w:bookmarkEnd w:id="13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api/relationship/</w:t>
      </w:r>
      <w:r>
        <w:rPr>
          <w:rFonts w:hint="eastAsia"/>
        </w:rPr>
        <w:t>detail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F237D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RPr="009A181D" w:rsidTr="000A0E4A">
        <w:tc>
          <w:tcPr>
            <w:tcW w:w="1606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F237DD" w:rsidRDefault="00F237DD" w:rsidP="00F237DD"/>
    <w:p w:rsidR="00A92A55" w:rsidRDefault="00A92A55" w:rsidP="00A92A55">
      <w:r>
        <w:t>{</w:t>
      </w:r>
    </w:p>
    <w:p w:rsidR="00A92A55" w:rsidRDefault="00A92A55" w:rsidP="00A92A55">
      <w:r>
        <w:t xml:space="preserve">    "data": {</w:t>
      </w:r>
    </w:p>
    <w:p w:rsidR="00A92A55" w:rsidRDefault="00A92A55" w:rsidP="00A92A55">
      <w:r>
        <w:t xml:space="preserve">        "id": 2,</w:t>
      </w:r>
    </w:p>
    <w:p w:rsidR="00A92A55" w:rsidRDefault="00A92A55" w:rsidP="00A92A55">
      <w:r>
        <w:rPr>
          <w:rFonts w:hint="eastAsia"/>
        </w:rPr>
        <w:t xml:space="preserve">        "name":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A92A55" w:rsidRDefault="00A92A55" w:rsidP="00A92A55">
      <w:r>
        <w:t xml:space="preserve">        "phone": "13141233207",</w:t>
      </w:r>
    </w:p>
    <w:p w:rsidR="00A92A55" w:rsidRDefault="00A92A55" w:rsidP="00A92A55">
      <w:r>
        <w:t xml:space="preserve">        "wechat": "",</w:t>
      </w:r>
    </w:p>
    <w:p w:rsidR="00A92A55" w:rsidRDefault="00A92A55" w:rsidP="00A92A55">
      <w:r>
        <w:t xml:space="preserve">        "email": "280870210@qq.com",</w:t>
      </w:r>
    </w:p>
    <w:p w:rsidR="00FD48BE" w:rsidRDefault="00FD48BE" w:rsidP="00FD48BE">
      <w:pPr>
        <w:ind w:left="420" w:firstLine="420"/>
      </w:pPr>
      <w:r>
        <w:t>"linkman": "",</w:t>
      </w:r>
      <w:r>
        <w:rPr>
          <w:rFonts w:hint="eastAsia"/>
        </w:rPr>
        <w:t xml:space="preserve"> //</w:t>
      </w:r>
      <w:r>
        <w:rPr>
          <w:rFonts w:hint="eastAsia"/>
        </w:rPr>
        <w:t>对接人</w:t>
      </w:r>
    </w:p>
    <w:p w:rsidR="00FD48BE" w:rsidRDefault="00FD48BE" w:rsidP="00FD48BE">
      <w:r>
        <w:t xml:space="preserve">        "link_phone": "",</w:t>
      </w:r>
      <w:r>
        <w:rPr>
          <w:rFonts w:hint="eastAsia"/>
        </w:rPr>
        <w:t>//</w:t>
      </w:r>
      <w:r>
        <w:rPr>
          <w:rFonts w:hint="eastAsia"/>
        </w:rPr>
        <w:t>对接人手机号</w:t>
      </w:r>
    </w:p>
    <w:p w:rsidR="00FD48BE" w:rsidRDefault="00FD48BE" w:rsidP="00FD48BE">
      <w:r>
        <w:t xml:space="preserve">        "link_wechat": "",</w:t>
      </w:r>
      <w:r>
        <w:rPr>
          <w:rFonts w:hint="eastAsia"/>
        </w:rPr>
        <w:t>//</w:t>
      </w:r>
      <w:r>
        <w:rPr>
          <w:rFonts w:hint="eastAsia"/>
        </w:rPr>
        <w:t>对接人微信</w:t>
      </w:r>
    </w:p>
    <w:p w:rsidR="00A92A55" w:rsidRDefault="00A92A55" w:rsidP="00A92A55">
      <w:r>
        <w:t xml:space="preserve">        "avatar_url": "",</w:t>
      </w:r>
    </w:p>
    <w:p w:rsidR="00A92A55" w:rsidRDefault="00A92A55" w:rsidP="00A92A55">
      <w:r>
        <w:rPr>
          <w:rFonts w:hint="eastAsia"/>
        </w:rPr>
        <w:t xml:space="preserve">        "company": "</w:t>
      </w:r>
      <w:r>
        <w:rPr>
          <w:rFonts w:hint="eastAsia"/>
        </w:rPr>
        <w:t>科银资本</w:t>
      </w:r>
      <w:r>
        <w:rPr>
          <w:rFonts w:hint="eastAsia"/>
        </w:rPr>
        <w:t>",</w:t>
      </w:r>
    </w:p>
    <w:p w:rsidR="00A92A55" w:rsidRDefault="00A92A55" w:rsidP="00A92A55">
      <w:r>
        <w:rPr>
          <w:rFonts w:hint="eastAsia"/>
        </w:rPr>
        <w:t xml:space="preserve">        "position": "</w:t>
      </w:r>
      <w:r>
        <w:rPr>
          <w:rFonts w:hint="eastAsia"/>
        </w:rPr>
        <w:t>经理</w:t>
      </w:r>
      <w:r>
        <w:rPr>
          <w:rFonts w:hint="eastAsia"/>
        </w:rPr>
        <w:t>22333",</w:t>
      </w:r>
    </w:p>
    <w:p w:rsidR="00A92A55" w:rsidRDefault="00A92A55" w:rsidP="00A92A55">
      <w:r>
        <w:t xml:space="preserve">        "title": "CEO",</w:t>
      </w:r>
    </w:p>
    <w:p w:rsidR="00A92A55" w:rsidRDefault="00A92A55" w:rsidP="00A92A55">
      <w:r>
        <w:t xml:space="preserve">        "industry_id": 2,</w:t>
      </w:r>
    </w:p>
    <w:p w:rsidR="00A92A55" w:rsidRDefault="00A92A55" w:rsidP="00A92A55">
      <w:r>
        <w:t xml:space="preserve">        "category_id": </w:t>
      </w:r>
      <w:r w:rsidR="00AD1E40">
        <w:rPr>
          <w:rFonts w:hint="eastAsia"/>
        </w:rPr>
        <w:t>1</w:t>
      </w:r>
      <w:r>
        <w:t>,</w:t>
      </w:r>
    </w:p>
    <w:p w:rsidR="00A92A55" w:rsidRDefault="00A92A55" w:rsidP="00A92A55">
      <w:r>
        <w:t xml:space="preserve">        "note": ""</w:t>
      </w:r>
    </w:p>
    <w:p w:rsidR="00A92A55" w:rsidRDefault="00A92A55" w:rsidP="00A92A55">
      <w:r>
        <w:t xml:space="preserve">    },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A7CEE" w:rsidRDefault="00A92A55" w:rsidP="00A92A55">
      <w:r>
        <w:t>}</w:t>
      </w:r>
    </w:p>
    <w:p w:rsidR="00CA7CEE" w:rsidRPr="00BF3223" w:rsidRDefault="00F237DD" w:rsidP="00CA7CEE">
      <w:pPr>
        <w:pStyle w:val="4"/>
      </w:pPr>
      <w:bookmarkStart w:id="14" w:name="_Toc530584249"/>
      <w:r>
        <w:rPr>
          <w:rFonts w:hint="eastAsia"/>
        </w:rPr>
        <w:lastRenderedPageBreak/>
        <w:t>添加</w:t>
      </w:r>
      <w:bookmarkEnd w:id="14"/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237DD">
        <w:rPr>
          <w:rFonts w:hint="eastAsia"/>
        </w:rPr>
        <w:t>post</w:t>
      </w:r>
    </w:p>
    <w:p w:rsidR="00CA7CEE" w:rsidRDefault="00CA7CEE" w:rsidP="00CA7C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F237DD" w:rsidRPr="009A181D">
        <w:t>api/relationsh</w:t>
      </w:r>
      <w:r w:rsidR="00F237DD">
        <w:t>ip/add</w:t>
      </w:r>
    </w:p>
    <w:p w:rsidR="00CA7CEE" w:rsidRDefault="00CA7CEE" w:rsidP="00CA7CE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A7CEE" w:rsidTr="00F237DD">
        <w:tc>
          <w:tcPr>
            <w:tcW w:w="19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name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名字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CA7CEE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A7CEE" w:rsidRDefault="00CA7CEE" w:rsidP="00F237DD">
            <w:pPr>
              <w:pStyle w:val="a4"/>
              <w:ind w:firstLineChars="0" w:firstLine="0"/>
            </w:pPr>
          </w:p>
        </w:tc>
      </w:tr>
      <w:tr w:rsidR="00CA7CEE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phone</w:t>
            </w:r>
          </w:p>
          <w:p w:rsidR="00CA7CEE" w:rsidRDefault="00CA7CEE" w:rsidP="00F237DD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手机号</w:t>
            </w:r>
          </w:p>
        </w:tc>
        <w:tc>
          <w:tcPr>
            <w:tcW w:w="1521" w:type="dxa"/>
          </w:tcPr>
          <w:p w:rsidR="00CA7CEE" w:rsidRDefault="00F237DD" w:rsidP="00771E62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A7CEE" w:rsidRDefault="007D3140" w:rsidP="00771E62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A7CEE" w:rsidRDefault="00CA7CEE" w:rsidP="00771E62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email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邮箱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7D3140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company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公司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position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职位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title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职级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industry_id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category_id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分类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wechat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微信号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inkman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ink_phone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对接人手机号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7A2E0D" w:rsidTr="00F237DD">
        <w:tc>
          <w:tcPr>
            <w:tcW w:w="1962" w:type="dxa"/>
          </w:tcPr>
          <w:p w:rsidR="007A2E0D" w:rsidRPr="00F237DD" w:rsidRDefault="007A2E0D" w:rsidP="00F237DD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ink_wechat</w:t>
            </w:r>
          </w:p>
        </w:tc>
        <w:tc>
          <w:tcPr>
            <w:tcW w:w="1162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对接人微信号</w:t>
            </w:r>
          </w:p>
        </w:tc>
        <w:tc>
          <w:tcPr>
            <w:tcW w:w="1521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A2E0D" w:rsidRDefault="007A2E0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7A2E0D" w:rsidRDefault="007A2E0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avatar_url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  <w:tr w:rsidR="00F237DD" w:rsidTr="00F237DD">
        <w:tc>
          <w:tcPr>
            <w:tcW w:w="1962" w:type="dxa"/>
          </w:tcPr>
          <w:p w:rsidR="00F237DD" w:rsidRPr="00F237DD" w:rsidRDefault="00F237DD" w:rsidP="00F237DD">
            <w:pPr>
              <w:pStyle w:val="a4"/>
              <w:ind w:firstLineChars="0" w:firstLine="0"/>
            </w:pPr>
            <w:r w:rsidRPr="00F237DD">
              <w:rPr>
                <w:rFonts w:hint="eastAsia"/>
              </w:rPr>
              <w:t>note</w:t>
            </w:r>
          </w:p>
        </w:tc>
        <w:tc>
          <w:tcPr>
            <w:tcW w:w="1162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  <w:tc>
          <w:tcPr>
            <w:tcW w:w="1521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F237DD" w:rsidRDefault="00F237DD" w:rsidP="00F237DD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F237DD" w:rsidRDefault="00F237DD" w:rsidP="00F237DD">
            <w:pPr>
              <w:pStyle w:val="a4"/>
              <w:ind w:firstLineChars="0" w:firstLine="0"/>
            </w:pPr>
          </w:p>
        </w:tc>
      </w:tr>
    </w:tbl>
    <w:p w:rsidR="00CA7CEE" w:rsidRDefault="00206DF2" w:rsidP="00CA7CE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0,</w:t>
      </w:r>
    </w:p>
    <w:p w:rsidR="00A251EA" w:rsidRDefault="00A251EA" w:rsidP="00A251EA">
      <w:pPr>
        <w:ind w:left="420" w:firstLine="420"/>
      </w:pPr>
      <w:r>
        <w:t xml:space="preserve">    "msg": "success"</w:t>
      </w:r>
    </w:p>
    <w:p w:rsidR="00A251EA" w:rsidRDefault="00A251EA" w:rsidP="00A251EA">
      <w:pPr>
        <w:ind w:left="420" w:firstLine="420"/>
      </w:pPr>
      <w:r>
        <w:t>}</w:t>
      </w:r>
    </w:p>
    <w:p w:rsidR="00A251EA" w:rsidRDefault="00A251EA" w:rsidP="00A251EA">
      <w:pPr>
        <w:ind w:left="420" w:firstLine="420"/>
      </w:pPr>
      <w:r>
        <w:t>OR</w:t>
      </w:r>
    </w:p>
    <w:p w:rsidR="00A251EA" w:rsidRDefault="00A251EA" w:rsidP="00A251EA">
      <w:pPr>
        <w:ind w:left="420" w:firstLine="420"/>
      </w:pPr>
      <w:r>
        <w:t>{</w:t>
      </w:r>
    </w:p>
    <w:p w:rsidR="00A251EA" w:rsidRDefault="00A251EA" w:rsidP="00A251EA">
      <w:pPr>
        <w:ind w:left="420" w:firstLine="420"/>
      </w:pPr>
      <w:r>
        <w:t xml:space="preserve">    "data": [],</w:t>
      </w:r>
    </w:p>
    <w:p w:rsidR="00A251EA" w:rsidRDefault="00A251EA" w:rsidP="00A251EA">
      <w:pPr>
        <w:ind w:left="420" w:firstLine="420"/>
      </w:pPr>
      <w:r>
        <w:t xml:space="preserve">    "code": -1,</w:t>
      </w:r>
    </w:p>
    <w:p w:rsidR="00A251EA" w:rsidRDefault="00A251EA" w:rsidP="00A251EA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A251EA" w:rsidRDefault="00A251EA" w:rsidP="00A251EA">
      <w:pPr>
        <w:ind w:left="420" w:firstLine="420"/>
      </w:pPr>
      <w:r>
        <w:t>}</w:t>
      </w:r>
    </w:p>
    <w:p w:rsidR="00F237DD" w:rsidRPr="00BF3223" w:rsidRDefault="00F237DD" w:rsidP="00F237DD">
      <w:pPr>
        <w:pStyle w:val="4"/>
      </w:pPr>
      <w:bookmarkStart w:id="15" w:name="_Toc530584250"/>
      <w:r>
        <w:rPr>
          <w:rFonts w:hint="eastAsia"/>
        </w:rPr>
        <w:t>更新</w:t>
      </w:r>
      <w:bookmarkEnd w:id="15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>
        <w:rPr>
          <w:rFonts w:hint="eastAsia"/>
        </w:rPr>
        <w:t>update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206DF2" w:rsidRDefault="00206DF2" w:rsidP="00206DF2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0,</w:t>
      </w:r>
    </w:p>
    <w:p w:rsidR="00206DF2" w:rsidRDefault="00206DF2" w:rsidP="00206DF2">
      <w:pPr>
        <w:ind w:left="420" w:firstLine="420"/>
      </w:pPr>
      <w:r>
        <w:t xml:space="preserve">    "msg": "success"</w:t>
      </w:r>
    </w:p>
    <w:p w:rsidR="00206DF2" w:rsidRDefault="00206DF2" w:rsidP="00206DF2">
      <w:pPr>
        <w:ind w:left="420" w:firstLine="420"/>
      </w:pPr>
      <w:r>
        <w:t>}</w:t>
      </w:r>
    </w:p>
    <w:p w:rsidR="00206DF2" w:rsidRDefault="00206DF2" w:rsidP="00206DF2">
      <w:pPr>
        <w:ind w:left="420" w:firstLine="420"/>
      </w:pPr>
      <w:r>
        <w:t>OR</w:t>
      </w:r>
    </w:p>
    <w:p w:rsidR="00206DF2" w:rsidRDefault="00206DF2" w:rsidP="00206DF2">
      <w:pPr>
        <w:ind w:left="420" w:firstLine="420"/>
      </w:pPr>
      <w:r>
        <w:t>{</w:t>
      </w:r>
    </w:p>
    <w:p w:rsidR="00206DF2" w:rsidRDefault="00206DF2" w:rsidP="00206DF2">
      <w:pPr>
        <w:ind w:left="420" w:firstLine="420"/>
      </w:pPr>
      <w:r>
        <w:t xml:space="preserve">    "data": [],</w:t>
      </w:r>
    </w:p>
    <w:p w:rsidR="00206DF2" w:rsidRDefault="00206DF2" w:rsidP="00206DF2">
      <w:pPr>
        <w:ind w:left="420" w:firstLine="420"/>
      </w:pPr>
      <w:r>
        <w:t xml:space="preserve">    "code": -1,</w:t>
      </w:r>
    </w:p>
    <w:p w:rsidR="00206DF2" w:rsidRDefault="00206DF2" w:rsidP="00206DF2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06DF2" w:rsidRDefault="00206DF2" w:rsidP="00206DF2">
      <w:pPr>
        <w:ind w:left="420" w:firstLine="420"/>
      </w:pPr>
      <w:r>
        <w:t>}</w:t>
      </w:r>
    </w:p>
    <w:p w:rsidR="00F237DD" w:rsidRDefault="00F237DD" w:rsidP="00F237DD">
      <w:pPr>
        <w:ind w:left="420" w:firstLine="420"/>
      </w:pPr>
    </w:p>
    <w:p w:rsidR="00F237DD" w:rsidRPr="00BF3223" w:rsidRDefault="00F237DD" w:rsidP="00F237DD">
      <w:pPr>
        <w:pStyle w:val="4"/>
      </w:pPr>
      <w:bookmarkStart w:id="16" w:name="_Toc530584251"/>
      <w:r>
        <w:rPr>
          <w:rFonts w:hint="eastAsia"/>
        </w:rPr>
        <w:t>删除</w:t>
      </w:r>
      <w:bookmarkEnd w:id="16"/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F237DD" w:rsidRDefault="00F237DD" w:rsidP="00F237D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api/relationsh</w:t>
      </w:r>
      <w:r>
        <w:t>ip/</w:t>
      </w:r>
      <w:r w:rsidR="00A95529">
        <w:rPr>
          <w:rFonts w:hint="eastAsia"/>
        </w:rPr>
        <w:t>delete</w:t>
      </w:r>
    </w:p>
    <w:p w:rsidR="00F237DD" w:rsidRDefault="00F237DD" w:rsidP="00F237D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F237DD" w:rsidTr="000A0E4A">
        <w:tc>
          <w:tcPr>
            <w:tcW w:w="19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237DD" w:rsidTr="000A0E4A">
        <w:tc>
          <w:tcPr>
            <w:tcW w:w="1962" w:type="dxa"/>
          </w:tcPr>
          <w:p w:rsidR="00F237DD" w:rsidRP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F237DD" w:rsidRDefault="00F237DD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237DD" w:rsidRDefault="00F237DD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其他参数参照添加</w:t>
            </w:r>
          </w:p>
        </w:tc>
      </w:tr>
    </w:tbl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0,</w:t>
      </w:r>
    </w:p>
    <w:p w:rsidR="00D52658" w:rsidRDefault="00D52658" w:rsidP="00D52658">
      <w:pPr>
        <w:ind w:left="420" w:firstLine="420"/>
      </w:pPr>
      <w:r>
        <w:t xml:space="preserve">    "msg": "success"</w:t>
      </w:r>
    </w:p>
    <w:p w:rsidR="00D52658" w:rsidRDefault="00D52658" w:rsidP="00D52658">
      <w:pPr>
        <w:ind w:left="420" w:firstLine="420"/>
      </w:pPr>
      <w:r>
        <w:t>}</w:t>
      </w:r>
    </w:p>
    <w:p w:rsidR="00D52658" w:rsidRDefault="00D52658" w:rsidP="00D52658">
      <w:pPr>
        <w:ind w:left="420" w:firstLine="420"/>
      </w:pPr>
      <w:r>
        <w:t>OR</w:t>
      </w:r>
    </w:p>
    <w:p w:rsidR="00D52658" w:rsidRDefault="00D52658" w:rsidP="00D52658">
      <w:pPr>
        <w:ind w:left="420" w:firstLine="420"/>
      </w:pPr>
      <w:r>
        <w:t>{</w:t>
      </w:r>
    </w:p>
    <w:p w:rsidR="00D52658" w:rsidRDefault="00D52658" w:rsidP="00D52658">
      <w:pPr>
        <w:ind w:left="420" w:firstLine="420"/>
      </w:pPr>
      <w:r>
        <w:t xml:space="preserve">    "data": [],</w:t>
      </w:r>
    </w:p>
    <w:p w:rsidR="00D52658" w:rsidRDefault="00D52658" w:rsidP="00D52658">
      <w:pPr>
        <w:ind w:left="420" w:firstLine="420"/>
      </w:pPr>
      <w:r>
        <w:t xml:space="preserve">    "code": -1,</w:t>
      </w:r>
    </w:p>
    <w:p w:rsidR="00D52658" w:rsidRDefault="00D52658" w:rsidP="00D52658">
      <w:pPr>
        <w:ind w:left="420" w:firstLine="420"/>
      </w:pPr>
      <w:r>
        <w:rPr>
          <w:rFonts w:hint="eastAsia"/>
        </w:rPr>
        <w:t xml:space="preserve">    "msg": "</w:t>
      </w:r>
      <w:r>
        <w:t>系统繁忙</w:t>
      </w:r>
      <w:r>
        <w:rPr>
          <w:rFonts w:hint="eastAsia"/>
        </w:rPr>
        <w:t>，</w:t>
      </w:r>
      <w:r>
        <w:t>请重试一次</w:t>
      </w:r>
      <w:r>
        <w:rPr>
          <w:rFonts w:hint="eastAsia"/>
        </w:rPr>
        <w:t>"</w:t>
      </w:r>
    </w:p>
    <w:p w:rsidR="00D52658" w:rsidRDefault="00D52658" w:rsidP="00D52658">
      <w:pPr>
        <w:ind w:left="420" w:firstLine="420"/>
      </w:pPr>
      <w:r>
        <w:t>}</w:t>
      </w:r>
    </w:p>
    <w:p w:rsidR="00CA7CEE" w:rsidRDefault="00CA7CEE" w:rsidP="003B478D"/>
    <w:p w:rsidR="00193D0E" w:rsidRDefault="00193D0E" w:rsidP="00193D0E">
      <w:pPr>
        <w:pStyle w:val="2"/>
      </w:pPr>
      <w:bookmarkStart w:id="17" w:name="_Toc530584252"/>
      <w:r>
        <w:rPr>
          <w:rFonts w:hint="eastAsia"/>
        </w:rPr>
        <w:lastRenderedPageBreak/>
        <w:t>内容</w:t>
      </w:r>
      <w:bookmarkEnd w:id="17"/>
    </w:p>
    <w:p w:rsidR="00193D0E" w:rsidRDefault="00193D0E" w:rsidP="00193D0E">
      <w:pPr>
        <w:pStyle w:val="4"/>
      </w:pPr>
      <w:bookmarkStart w:id="18" w:name="_Toc530584253"/>
      <w:r>
        <w:rPr>
          <w:rFonts w:hint="eastAsia"/>
        </w:rPr>
        <w:t>查询</w:t>
      </w:r>
      <w:r w:rsidR="00645610">
        <w:rPr>
          <w:rFonts w:hint="eastAsia"/>
        </w:rPr>
        <w:t>所有文章</w:t>
      </w:r>
      <w:bookmarkEnd w:id="18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93D0E" w:rsidRDefault="00193D0E" w:rsidP="00193D0E">
      <w:r>
        <w:tab/>
      </w:r>
      <w:r>
        <w:tab/>
        <w:t>{</w:t>
      </w:r>
    </w:p>
    <w:p w:rsidR="00193D0E" w:rsidRDefault="00193D0E" w:rsidP="00193D0E">
      <w:r>
        <w:t xml:space="preserve">    "data": {</w:t>
      </w:r>
    </w:p>
    <w:p w:rsidR="00193D0E" w:rsidRDefault="00193D0E" w:rsidP="00193D0E">
      <w:r>
        <w:t xml:space="preserve">        "current_page": 1,</w:t>
      </w:r>
    </w:p>
    <w:p w:rsidR="00193D0E" w:rsidRDefault="00193D0E" w:rsidP="00193D0E">
      <w:r>
        <w:t xml:space="preserve">        "data": [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2,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11:38:36",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3,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},</w:t>
      </w:r>
    </w:p>
    <w:p w:rsidR="00193D0E" w:rsidRDefault="00193D0E" w:rsidP="00193D0E">
      <w:r>
        <w:t xml:space="preserve">            {</w:t>
      </w:r>
    </w:p>
    <w:p w:rsidR="00193D0E" w:rsidRDefault="00193D0E" w:rsidP="00193D0E">
      <w:r>
        <w:t xml:space="preserve">                "id": 1,</w:t>
      </w:r>
    </w:p>
    <w:p w:rsidR="00193D0E" w:rsidRDefault="00193D0E" w:rsidP="00193D0E">
      <w:r>
        <w:rPr>
          <w:rFonts w:hint="eastAsia"/>
        </w:rPr>
        <w:t xml:space="preserve">    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    "img": "",</w:t>
      </w:r>
    </w:p>
    <w:p w:rsidR="00193D0E" w:rsidRDefault="00193D0E" w:rsidP="00193D0E">
      <w:r>
        <w:t xml:space="preserve">                "publish_time": "2018-10-25 03:29:04",</w:t>
      </w:r>
    </w:p>
    <w:p w:rsidR="00193D0E" w:rsidRDefault="00193D0E" w:rsidP="00193D0E">
      <w:r>
        <w:rPr>
          <w:rFonts w:hint="eastAsia"/>
        </w:rPr>
        <w:lastRenderedPageBreak/>
        <w:t xml:space="preserve">    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    "is_delete": 0,</w:t>
      </w:r>
    </w:p>
    <w:p w:rsidR="00193D0E" w:rsidRDefault="00193D0E" w:rsidP="00193D0E">
      <w:r>
        <w:t xml:space="preserve">                "status": 0,</w:t>
      </w:r>
    </w:p>
    <w:p w:rsidR="00193D0E" w:rsidRDefault="00193D0E" w:rsidP="00193D0E">
      <w:r>
        <w:t xml:space="preserve">                "user_id": 12</w:t>
      </w:r>
    </w:p>
    <w:p w:rsidR="00193D0E" w:rsidRDefault="00193D0E" w:rsidP="00193D0E">
      <w:r>
        <w:t xml:space="preserve">            }</w:t>
      </w:r>
    </w:p>
    <w:p w:rsidR="00193D0E" w:rsidRDefault="00193D0E" w:rsidP="00193D0E">
      <w:r>
        <w:t xml:space="preserve">        ],</w:t>
      </w:r>
    </w:p>
    <w:p w:rsidR="00193D0E" w:rsidRDefault="00193D0E" w:rsidP="00193D0E">
      <w:r>
        <w:t xml:space="preserve">        "first_page_url": "http://token.cn/api/article/get?page=1",</w:t>
      </w:r>
    </w:p>
    <w:p w:rsidR="00193D0E" w:rsidRDefault="00193D0E" w:rsidP="00193D0E">
      <w:r>
        <w:t xml:space="preserve">        "from": 1,</w:t>
      </w:r>
    </w:p>
    <w:p w:rsidR="00193D0E" w:rsidRDefault="00193D0E" w:rsidP="00193D0E">
      <w:r>
        <w:t xml:space="preserve">        "last_page": 1,</w:t>
      </w:r>
    </w:p>
    <w:p w:rsidR="00193D0E" w:rsidRDefault="00193D0E" w:rsidP="00193D0E">
      <w:r>
        <w:t xml:space="preserve">        "last_page_url": "http://token.cn/api/article/get?page=1",</w:t>
      </w:r>
    </w:p>
    <w:p w:rsidR="00193D0E" w:rsidRDefault="00193D0E" w:rsidP="00193D0E">
      <w:r>
        <w:t xml:space="preserve">        "next_page_url": null,</w:t>
      </w:r>
    </w:p>
    <w:p w:rsidR="00193D0E" w:rsidRDefault="00193D0E" w:rsidP="00193D0E">
      <w:r>
        <w:t xml:space="preserve">        "path": "http://token.cn/api/article/get",</w:t>
      </w:r>
    </w:p>
    <w:p w:rsidR="00193D0E" w:rsidRDefault="00193D0E" w:rsidP="00193D0E">
      <w:r>
        <w:t xml:space="preserve">        "per_page": 10,</w:t>
      </w:r>
    </w:p>
    <w:p w:rsidR="00193D0E" w:rsidRDefault="00193D0E" w:rsidP="00193D0E">
      <w:r>
        <w:t xml:space="preserve">        "prev_page_url": null,</w:t>
      </w:r>
    </w:p>
    <w:p w:rsidR="00193D0E" w:rsidRDefault="00193D0E" w:rsidP="00193D0E">
      <w:r>
        <w:t xml:space="preserve">        "to": 3,</w:t>
      </w:r>
    </w:p>
    <w:p w:rsidR="00193D0E" w:rsidRDefault="00193D0E" w:rsidP="00193D0E">
      <w:r>
        <w:t xml:space="preserve">        "total": 3</w:t>
      </w:r>
    </w:p>
    <w:p w:rsidR="00193D0E" w:rsidRDefault="00193D0E" w:rsidP="00193D0E">
      <w:r>
        <w:t xml:space="preserve">    },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Default="00193D0E" w:rsidP="00193D0E">
      <w:r>
        <w:t>OR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645610" w:rsidRDefault="00645610" w:rsidP="00645610">
      <w:pPr>
        <w:pStyle w:val="4"/>
      </w:pPr>
      <w:bookmarkStart w:id="19" w:name="_Toc530584254"/>
      <w:r>
        <w:rPr>
          <w:rFonts w:hint="eastAsia"/>
        </w:rPr>
        <w:t>查询已经发布的文章</w:t>
      </w:r>
      <w:bookmarkEnd w:id="19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64561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api/article/get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_publish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645610" w:rsidRDefault="00645610" w:rsidP="00645610">
      <w:r>
        <w:tab/>
      </w:r>
      <w:r>
        <w:tab/>
        <w:t>{</w:t>
      </w:r>
    </w:p>
    <w:p w:rsidR="00645610" w:rsidRDefault="00645610" w:rsidP="00645610">
      <w:r>
        <w:t xml:space="preserve">    "data": {</w:t>
      </w:r>
    </w:p>
    <w:p w:rsidR="00645610" w:rsidRDefault="00645610" w:rsidP="00645610">
      <w:r>
        <w:t xml:space="preserve">        "current_page": 1,</w:t>
      </w:r>
    </w:p>
    <w:p w:rsidR="00645610" w:rsidRDefault="00645610" w:rsidP="00645610">
      <w:r>
        <w:t xml:space="preserve">        "data": [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7,</w:t>
      </w:r>
    </w:p>
    <w:p w:rsidR="00645610" w:rsidRDefault="00645610" w:rsidP="00645610">
      <w:r>
        <w:t xml:space="preserve">                "title": "dddsd",</w:t>
      </w:r>
    </w:p>
    <w:p w:rsidR="00645610" w:rsidRDefault="00645610" w:rsidP="00645610">
      <w:r>
        <w:t xml:space="preserve">                "author": "dsds",</w:t>
      </w:r>
    </w:p>
    <w:p w:rsidR="00645610" w:rsidRDefault="00645610" w:rsidP="00645610">
      <w:r>
        <w:t xml:space="preserve">                "summary": "11",</w:t>
      </w:r>
    </w:p>
    <w:p w:rsidR="00645610" w:rsidRDefault="00645610" w:rsidP="00645610">
      <w:r>
        <w:t xml:space="preserve">                "publish_time": "2018-10-03 14:00:46",</w:t>
      </w:r>
    </w:p>
    <w:p w:rsidR="00645610" w:rsidRDefault="00645610" w:rsidP="00645610">
      <w:r>
        <w:t xml:space="preserve">                "img": </w:t>
      </w:r>
      <w:r>
        <w:lastRenderedPageBreak/>
        <w:t>"http://token.collinstar.com.cn/uploads/photo/banner__collinstar__1540470099346.jpg"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6,</w:t>
      </w:r>
    </w:p>
    <w:p w:rsidR="00645610" w:rsidRDefault="00645610" w:rsidP="00645610">
      <w:r>
        <w:t xml:space="preserve">                "title": "2121",</w:t>
      </w:r>
    </w:p>
    <w:p w:rsidR="00645610" w:rsidRDefault="00645610" w:rsidP="00645610">
      <w:r>
        <w:t xml:space="preserve">                "author": "1212",</w:t>
      </w:r>
    </w:p>
    <w:p w:rsidR="00645610" w:rsidRDefault="00645610" w:rsidP="00645610">
      <w:r>
        <w:t xml:space="preserve">                "summary": "1212",</w:t>
      </w:r>
    </w:p>
    <w:p w:rsidR="00645610" w:rsidRDefault="00645610" w:rsidP="00645610">
      <w:r>
        <w:t xml:space="preserve">                "publish_time": "2018-10-02 20:21:05",</w:t>
      </w:r>
    </w:p>
    <w:p w:rsidR="00645610" w:rsidRDefault="00645610" w:rsidP="00645610">
      <w:r>
        <w:t xml:space="preserve">                "img": "http://token.collinstar.com.cn/uploads/photo/bg__collinstar__1540470061532.jpg"</w:t>
      </w:r>
    </w:p>
    <w:p w:rsidR="00645610" w:rsidRDefault="00645610" w:rsidP="00645610">
      <w:r>
        <w:t xml:space="preserve">            },</w:t>
      </w:r>
    </w:p>
    <w:p w:rsidR="00645610" w:rsidRDefault="00645610" w:rsidP="00645610">
      <w:r>
        <w:t xml:space="preserve">            {</w:t>
      </w:r>
    </w:p>
    <w:p w:rsidR="00645610" w:rsidRDefault="00645610" w:rsidP="00645610">
      <w:r>
        <w:t xml:space="preserve">                "id": 8,</w:t>
      </w:r>
    </w:p>
    <w:p w:rsidR="00645610" w:rsidRDefault="00645610" w:rsidP="00645610">
      <w:r>
        <w:rPr>
          <w:rFonts w:hint="eastAsia"/>
        </w:rPr>
        <w:t xml:space="preserve">                "title": "</w:t>
      </w:r>
      <w:r>
        <w:rPr>
          <w:rFonts w:hint="eastAsia"/>
        </w:rPr>
        <w:t>科银资本程剑波：区块链投资要将本身擅长的领域与多样化生态相结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"author": "collinstar",</w:t>
      </w:r>
    </w:p>
    <w:p w:rsidR="00645610" w:rsidRDefault="00645610" w:rsidP="00645610">
      <w:r>
        <w:rPr>
          <w:rFonts w:hint="eastAsia"/>
        </w:rPr>
        <w:t xml:space="preserve">                "summary": "</w:t>
      </w:r>
      <w:r>
        <w:rPr>
          <w:rFonts w:hint="eastAsia"/>
        </w:rPr>
        <w:t>近期币价的下跌让不少人感到市场严冬的到来，行业中出现两种声音：有人唱衰，也有人认为这恰是行业”洗牌“的好机会。</w:t>
      </w:r>
      <w:r>
        <w:rPr>
          <w:rFonts w:hint="eastAsia"/>
        </w:rPr>
        <w:t>",</w:t>
      </w:r>
    </w:p>
    <w:p w:rsidR="00645610" w:rsidRDefault="00645610" w:rsidP="00645610">
      <w:r>
        <w:t xml:space="preserve">                "publish_time": "2018-01-05 11:31:09",</w:t>
      </w:r>
    </w:p>
    <w:p w:rsidR="00645610" w:rsidRDefault="00645610" w:rsidP="00645610">
      <w:r>
        <w:rPr>
          <w:rFonts w:hint="eastAsia"/>
        </w:rPr>
        <w:t xml:space="preserve">                "img": "http://token.collinstar.com.cn/uploads/photo/</w:t>
      </w:r>
      <w:r>
        <w:rPr>
          <w:rFonts w:hint="eastAsia"/>
        </w:rPr>
        <w:t>屏幕快照</w:t>
      </w:r>
      <w:r>
        <w:rPr>
          <w:rFonts w:hint="eastAsia"/>
        </w:rPr>
        <w:t xml:space="preserve"> 2018-10-26 </w:t>
      </w:r>
      <w:r>
        <w:rPr>
          <w:rFonts w:hint="eastAsia"/>
        </w:rPr>
        <w:t>上午</w:t>
      </w:r>
      <w:r>
        <w:rPr>
          <w:rFonts w:hint="eastAsia"/>
        </w:rPr>
        <w:t>9.44.22__collinstar__1540518273571.png"</w:t>
      </w:r>
    </w:p>
    <w:p w:rsidR="00645610" w:rsidRDefault="00645610" w:rsidP="00645610">
      <w:r>
        <w:t xml:space="preserve">            }</w:t>
      </w:r>
    </w:p>
    <w:p w:rsidR="00645610" w:rsidRDefault="00645610" w:rsidP="00645610">
      <w:r>
        <w:t xml:space="preserve">        ],</w:t>
      </w:r>
    </w:p>
    <w:p w:rsidR="00645610" w:rsidRDefault="00645610" w:rsidP="00645610">
      <w:r>
        <w:t xml:space="preserve">        "first_page_url": "http://token.cn/api/article/get_publish?page=1",</w:t>
      </w:r>
    </w:p>
    <w:p w:rsidR="00645610" w:rsidRDefault="00645610" w:rsidP="00645610">
      <w:r>
        <w:t xml:space="preserve">        "from": 1,</w:t>
      </w:r>
    </w:p>
    <w:p w:rsidR="00645610" w:rsidRDefault="00645610" w:rsidP="00645610">
      <w:r>
        <w:t xml:space="preserve">        "last_page": 1,</w:t>
      </w:r>
    </w:p>
    <w:p w:rsidR="00645610" w:rsidRDefault="00645610" w:rsidP="00645610">
      <w:r>
        <w:t xml:space="preserve">        "last_page_url": "http://token.cn/api/article/get_publish?page=1",</w:t>
      </w:r>
    </w:p>
    <w:p w:rsidR="00645610" w:rsidRDefault="00645610" w:rsidP="00645610">
      <w:r>
        <w:t xml:space="preserve">        "next_page_url": null,</w:t>
      </w:r>
    </w:p>
    <w:p w:rsidR="00645610" w:rsidRDefault="00645610" w:rsidP="00645610">
      <w:r>
        <w:t xml:space="preserve">        "path": "http://token.cn/api/article/get_publish",</w:t>
      </w:r>
    </w:p>
    <w:p w:rsidR="00645610" w:rsidRDefault="00645610" w:rsidP="00645610">
      <w:r>
        <w:t xml:space="preserve">        "per_page": 10,</w:t>
      </w:r>
    </w:p>
    <w:p w:rsidR="00645610" w:rsidRDefault="00645610" w:rsidP="00645610">
      <w:r>
        <w:t xml:space="preserve">        "prev_page_url": null,</w:t>
      </w:r>
    </w:p>
    <w:p w:rsidR="00645610" w:rsidRDefault="00645610" w:rsidP="00645610">
      <w:r>
        <w:t xml:space="preserve">        "to": 3,</w:t>
      </w:r>
    </w:p>
    <w:p w:rsidR="00645610" w:rsidRDefault="00645610" w:rsidP="00645610">
      <w:r>
        <w:t xml:space="preserve">        "total": 3</w:t>
      </w:r>
    </w:p>
    <w:p w:rsidR="00645610" w:rsidRDefault="00645610" w:rsidP="00645610">
      <w:r>
        <w:t xml:space="preserve">    },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645610" w:rsidRDefault="00645610" w:rsidP="00193D0E"/>
    <w:p w:rsidR="00193D0E" w:rsidRPr="00BF3223" w:rsidRDefault="00193D0E" w:rsidP="00193D0E">
      <w:pPr>
        <w:pStyle w:val="4"/>
      </w:pPr>
      <w:bookmarkStart w:id="20" w:name="_Toc530584255"/>
      <w:r>
        <w:rPr>
          <w:rFonts w:hint="eastAsia"/>
        </w:rPr>
        <w:lastRenderedPageBreak/>
        <w:t>详情</w:t>
      </w:r>
      <w:bookmarkEnd w:id="20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 w:rsidRPr="009A181D">
        <w:t>/</w:t>
      </w:r>
      <w:r>
        <w:rPr>
          <w:rFonts w:hint="eastAsia"/>
        </w:rPr>
        <w:t>detail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06"/>
        <w:gridCol w:w="1518"/>
        <w:gridCol w:w="1521"/>
        <w:gridCol w:w="1518"/>
        <w:gridCol w:w="1519"/>
      </w:tblGrid>
      <w:tr w:rsidR="00193D0E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RPr="009A181D" w:rsidTr="000A0E4A">
        <w:tc>
          <w:tcPr>
            <w:tcW w:w="1606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整型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输出：</w:t>
      </w:r>
    </w:p>
    <w:p w:rsidR="00193D0E" w:rsidRDefault="00193D0E" w:rsidP="00193D0E">
      <w:r>
        <w:t>{</w:t>
      </w:r>
    </w:p>
    <w:p w:rsidR="00193D0E" w:rsidRDefault="00193D0E" w:rsidP="00193D0E">
      <w:r>
        <w:t xml:space="preserve">    "data": [</w:t>
      </w:r>
    </w:p>
    <w:p w:rsidR="00193D0E" w:rsidRDefault="00193D0E" w:rsidP="00193D0E">
      <w:r>
        <w:t xml:space="preserve">        {</w:t>
      </w:r>
    </w:p>
    <w:p w:rsidR="00193D0E" w:rsidRDefault="00193D0E" w:rsidP="00193D0E">
      <w:r>
        <w:t xml:space="preserve">            "id": 3,</w:t>
      </w:r>
    </w:p>
    <w:p w:rsidR="00193D0E" w:rsidRDefault="00193D0E" w:rsidP="00193D0E">
      <w:r>
        <w:rPr>
          <w:rFonts w:hint="eastAsia"/>
        </w:rPr>
        <w:t xml:space="preserve">            "title": "</w:t>
      </w:r>
      <w:r>
        <w:rPr>
          <w:rFonts w:hint="eastAsia"/>
        </w:rPr>
        <w:t>奥比网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"author": "</w:t>
      </w:r>
      <w:r>
        <w:rPr>
          <w:rFonts w:hint="eastAsia"/>
        </w:rPr>
        <w:t>指环王</w:t>
      </w:r>
      <w:r>
        <w:rPr>
          <w:rFonts w:hint="eastAsia"/>
        </w:rPr>
        <w:t>",</w:t>
      </w:r>
    </w:p>
    <w:p w:rsidR="00193D0E" w:rsidRDefault="00193D0E" w:rsidP="00193D0E">
      <w:r>
        <w:rPr>
          <w:rFonts w:hint="eastAsia"/>
        </w:rPr>
        <w:t xml:space="preserve">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193D0E" w:rsidRDefault="00193D0E" w:rsidP="00193D0E">
      <w:r>
        <w:t xml:space="preserve">            "img": "",</w:t>
      </w:r>
    </w:p>
    <w:p w:rsidR="00193D0E" w:rsidRDefault="00193D0E" w:rsidP="00193D0E">
      <w:r>
        <w:t xml:space="preserve">            "publish_time": "2018-10-25 03:30:26",</w:t>
      </w:r>
    </w:p>
    <w:p w:rsidR="00193D0E" w:rsidRDefault="00193D0E" w:rsidP="00193D0E">
      <w:r>
        <w:rPr>
          <w:rFonts w:hint="eastAsia"/>
        </w:rPr>
        <w:t xml:space="preserve">            "content": "</w:t>
      </w:r>
      <w:r>
        <w:rPr>
          <w:rFonts w:hint="eastAsia"/>
        </w:rPr>
        <w:t>这篇内容很长很长的。</w:t>
      </w:r>
      <w:r>
        <w:rPr>
          <w:rFonts w:hint="eastAsia"/>
        </w:rPr>
        <w:t>&lt;p&gt;</w:t>
      </w:r>
      <w:r>
        <w:rPr>
          <w:rFonts w:hint="eastAsia"/>
        </w:rPr>
        <w:t>这是换行</w:t>
      </w:r>
      <w:r>
        <w:rPr>
          <w:rFonts w:hint="eastAsia"/>
        </w:rPr>
        <w:t>&lt;/p&gt;",</w:t>
      </w:r>
    </w:p>
    <w:p w:rsidR="00193D0E" w:rsidRDefault="00193D0E" w:rsidP="00193D0E">
      <w:r>
        <w:t xml:space="preserve">            "is_delete": 0,</w:t>
      </w:r>
    </w:p>
    <w:p w:rsidR="00193D0E" w:rsidRDefault="00193D0E" w:rsidP="00193D0E">
      <w:r>
        <w:t xml:space="preserve">            "status": 0,</w:t>
      </w:r>
    </w:p>
    <w:p w:rsidR="00193D0E" w:rsidRDefault="00193D0E" w:rsidP="00193D0E">
      <w:r>
        <w:t xml:space="preserve">            "user_id": 12</w:t>
      </w:r>
    </w:p>
    <w:p w:rsidR="00193D0E" w:rsidRDefault="00193D0E" w:rsidP="00193D0E">
      <w:r>
        <w:t xml:space="preserve">        }</w:t>
      </w:r>
    </w:p>
    <w:p w:rsidR="00193D0E" w:rsidRDefault="00193D0E" w:rsidP="00193D0E">
      <w:r>
        <w:t xml:space="preserve">    ],</w:t>
      </w:r>
    </w:p>
    <w:p w:rsidR="00193D0E" w:rsidRDefault="00193D0E" w:rsidP="00193D0E">
      <w:r>
        <w:t xml:space="preserve">    "code": 0,</w:t>
      </w:r>
    </w:p>
    <w:p w:rsidR="00193D0E" w:rsidRDefault="00193D0E" w:rsidP="00193D0E">
      <w:r>
        <w:t xml:space="preserve">    "msg": "success"</w:t>
      </w:r>
    </w:p>
    <w:p w:rsidR="00193D0E" w:rsidRDefault="00193D0E" w:rsidP="00193D0E">
      <w:r>
        <w:t>}</w:t>
      </w:r>
    </w:p>
    <w:p w:rsidR="00193D0E" w:rsidRPr="00BF3223" w:rsidRDefault="00193D0E" w:rsidP="00193D0E">
      <w:pPr>
        <w:pStyle w:val="4"/>
      </w:pPr>
      <w:bookmarkStart w:id="21" w:name="_Toc530584256"/>
      <w:r>
        <w:rPr>
          <w:rFonts w:hint="eastAsia"/>
        </w:rPr>
        <w:t>添加</w:t>
      </w:r>
      <w:bookmarkEnd w:id="21"/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93D0E" w:rsidRDefault="00193D0E" w:rsidP="00193D0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/add</w:t>
      </w:r>
    </w:p>
    <w:p w:rsidR="00193D0E" w:rsidRDefault="00193D0E" w:rsidP="00193D0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93D0E" w:rsidTr="000A0E4A">
        <w:tc>
          <w:tcPr>
            <w:tcW w:w="1962" w:type="dxa"/>
          </w:tcPr>
          <w:p w:rsidR="00193D0E" w:rsidRDefault="00193D0E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A</w:t>
            </w:r>
            <w:r>
              <w:rPr>
                <w:rFonts w:hint="eastAsia"/>
              </w:rPr>
              <w:t>uthor</w:t>
            </w:r>
          </w:p>
          <w:p w:rsidR="00193D0E" w:rsidRDefault="00193D0E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作者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publish_time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发布时间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2018-10-25</w:t>
            </w:r>
          </w:p>
        </w:tc>
      </w:tr>
      <w:tr w:rsidR="00193D0E" w:rsidTr="000A0E4A">
        <w:tc>
          <w:tcPr>
            <w:tcW w:w="1962" w:type="dxa"/>
          </w:tcPr>
          <w:p w:rsidR="00193D0E" w:rsidRPr="00F237DD" w:rsidRDefault="00193D0E" w:rsidP="000A0E4A">
            <w:pPr>
              <w:pStyle w:val="a4"/>
              <w:ind w:firstLineChars="0" w:firstLine="0"/>
            </w:pPr>
            <w:r w:rsidRPr="00193D0E">
              <w:t>content</w:t>
            </w:r>
          </w:p>
        </w:tc>
        <w:tc>
          <w:tcPr>
            <w:tcW w:w="1162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521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93D0E" w:rsidRDefault="00193D0E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93D0E" w:rsidRDefault="00193D0E" w:rsidP="000A0E4A">
            <w:pPr>
              <w:pStyle w:val="a4"/>
              <w:ind w:firstLineChars="0" w:firstLine="0"/>
            </w:pPr>
          </w:p>
        </w:tc>
      </w:tr>
    </w:tbl>
    <w:p w:rsidR="00193D0E" w:rsidRDefault="00193D0E" w:rsidP="00193D0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lastRenderedPageBreak/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0,</w:t>
      </w:r>
    </w:p>
    <w:p w:rsidR="00193D0E" w:rsidRDefault="00193D0E" w:rsidP="00193D0E">
      <w:pPr>
        <w:ind w:left="420" w:firstLine="420"/>
      </w:pPr>
      <w:r>
        <w:t xml:space="preserve">    "msg": "success"</w:t>
      </w:r>
    </w:p>
    <w:p w:rsidR="00193D0E" w:rsidRDefault="00193D0E" w:rsidP="00193D0E">
      <w:pPr>
        <w:ind w:left="420" w:firstLine="420"/>
      </w:pPr>
      <w:r>
        <w:t>}</w:t>
      </w:r>
    </w:p>
    <w:p w:rsidR="00193D0E" w:rsidRDefault="00193D0E" w:rsidP="00193D0E">
      <w:pPr>
        <w:ind w:left="420" w:firstLine="420"/>
      </w:pPr>
      <w:r>
        <w:t>OR</w:t>
      </w:r>
    </w:p>
    <w:p w:rsidR="00193D0E" w:rsidRDefault="00193D0E" w:rsidP="00193D0E">
      <w:pPr>
        <w:ind w:left="420" w:firstLine="420"/>
      </w:pPr>
      <w:r>
        <w:t>{</w:t>
      </w:r>
    </w:p>
    <w:p w:rsidR="00193D0E" w:rsidRDefault="00193D0E" w:rsidP="00193D0E">
      <w:pPr>
        <w:ind w:left="420" w:firstLine="420"/>
      </w:pPr>
      <w:r>
        <w:t xml:space="preserve">    "data": [],</w:t>
      </w:r>
    </w:p>
    <w:p w:rsidR="00193D0E" w:rsidRDefault="00193D0E" w:rsidP="00193D0E">
      <w:pPr>
        <w:ind w:left="420" w:firstLine="420"/>
      </w:pPr>
      <w:r>
        <w:t xml:space="preserve">    "code": -1,</w:t>
      </w:r>
    </w:p>
    <w:p w:rsidR="00193D0E" w:rsidRDefault="00193D0E" w:rsidP="00193D0E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193D0E" w:rsidRDefault="00193D0E" w:rsidP="00193D0E">
      <w:pPr>
        <w:ind w:left="420" w:firstLine="420"/>
      </w:pPr>
      <w:r>
        <w:t>}</w:t>
      </w:r>
    </w:p>
    <w:p w:rsidR="00213D36" w:rsidRPr="00BF3223" w:rsidRDefault="001E0E66" w:rsidP="00213D36">
      <w:pPr>
        <w:pStyle w:val="4"/>
      </w:pPr>
      <w:bookmarkStart w:id="22" w:name="_Toc530584257"/>
      <w:r>
        <w:rPr>
          <w:rFonts w:hint="eastAsia"/>
        </w:rPr>
        <w:t>更新</w:t>
      </w:r>
      <w:bookmarkEnd w:id="22"/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13D36" w:rsidRDefault="00213D36" w:rsidP="00213D3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 w:rsidR="00DD1778">
        <w:rPr>
          <w:rFonts w:hint="eastAsia"/>
        </w:rPr>
        <w:t>update</w:t>
      </w:r>
    </w:p>
    <w:p w:rsidR="00213D36" w:rsidRDefault="00213D36" w:rsidP="00213D3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13D36" w:rsidTr="000A0E4A">
        <w:tc>
          <w:tcPr>
            <w:tcW w:w="19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13D36" w:rsidRDefault="00213D36" w:rsidP="000A0E4A">
            <w:pPr>
              <w:pStyle w:val="a4"/>
              <w:ind w:firstLineChars="0" w:firstLine="0"/>
            </w:pPr>
            <w:r>
              <w:t>其他字段与</w:t>
            </w:r>
            <w:r>
              <w:t>add</w:t>
            </w:r>
            <w:r>
              <w:t>方法一致</w:t>
            </w:r>
          </w:p>
        </w:tc>
      </w:tr>
    </w:tbl>
    <w:p w:rsidR="00213D36" w:rsidRDefault="00213D36" w:rsidP="00213D3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0,</w:t>
      </w:r>
    </w:p>
    <w:p w:rsidR="00213D36" w:rsidRDefault="00213D36" w:rsidP="00213D36">
      <w:pPr>
        <w:ind w:left="420" w:firstLine="420"/>
      </w:pPr>
      <w:r>
        <w:t xml:space="preserve">    "msg": "success"</w:t>
      </w:r>
    </w:p>
    <w:p w:rsidR="00213D36" w:rsidRDefault="00213D36" w:rsidP="00213D36">
      <w:pPr>
        <w:ind w:left="420" w:firstLine="420"/>
      </w:pPr>
      <w:r>
        <w:t>}</w:t>
      </w:r>
    </w:p>
    <w:p w:rsidR="00213D36" w:rsidRDefault="00213D36" w:rsidP="00213D36">
      <w:pPr>
        <w:ind w:left="420" w:firstLine="420"/>
      </w:pPr>
      <w:r>
        <w:t>OR</w:t>
      </w:r>
    </w:p>
    <w:p w:rsidR="00213D36" w:rsidRDefault="00213D36" w:rsidP="00213D36">
      <w:pPr>
        <w:ind w:left="420" w:firstLine="420"/>
      </w:pPr>
      <w:r>
        <w:t>{</w:t>
      </w:r>
    </w:p>
    <w:p w:rsidR="00213D36" w:rsidRDefault="00213D36" w:rsidP="00213D36">
      <w:pPr>
        <w:ind w:left="420" w:firstLine="420"/>
      </w:pPr>
      <w:r>
        <w:t xml:space="preserve">    "data": [],</w:t>
      </w:r>
    </w:p>
    <w:p w:rsidR="00213D36" w:rsidRDefault="00213D36" w:rsidP="00213D36">
      <w:pPr>
        <w:ind w:left="420" w:firstLine="420"/>
      </w:pPr>
      <w:r>
        <w:t xml:space="preserve">    "code": -1,</w:t>
      </w:r>
    </w:p>
    <w:p w:rsidR="00213D36" w:rsidRDefault="00213D36" w:rsidP="00213D36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必填字段中存在空值</w:t>
      </w:r>
      <w:r>
        <w:rPr>
          <w:rFonts w:hint="eastAsia"/>
        </w:rPr>
        <w:t>"</w:t>
      </w:r>
    </w:p>
    <w:p w:rsidR="00213D36" w:rsidRDefault="00213D36" w:rsidP="00213D36">
      <w:pPr>
        <w:ind w:left="420" w:firstLine="420"/>
      </w:pPr>
      <w:r>
        <w:t>}</w:t>
      </w:r>
    </w:p>
    <w:p w:rsidR="00DD1778" w:rsidRPr="00BF3223" w:rsidRDefault="00DD1778" w:rsidP="00DD1778">
      <w:pPr>
        <w:pStyle w:val="4"/>
      </w:pPr>
      <w:bookmarkStart w:id="23" w:name="_Toc530584258"/>
      <w:r>
        <w:rPr>
          <w:rFonts w:hint="eastAsia"/>
        </w:rPr>
        <w:t>删除</w:t>
      </w:r>
      <w:bookmarkEnd w:id="23"/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803373">
        <w:rPr>
          <w:rFonts w:hint="eastAsia"/>
        </w:rPr>
        <w:t>get</w:t>
      </w:r>
    </w:p>
    <w:p w:rsidR="00DD1778" w:rsidRDefault="00DD1778" w:rsidP="00DD17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delete</w:t>
      </w:r>
    </w:p>
    <w:p w:rsidR="00DD1778" w:rsidRDefault="00DD1778" w:rsidP="00DD177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1778" w:rsidTr="000A0E4A">
        <w:tc>
          <w:tcPr>
            <w:tcW w:w="19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1778" w:rsidRDefault="00DD1778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1778" w:rsidRDefault="00DD1778" w:rsidP="000A0E4A">
            <w:pPr>
              <w:pStyle w:val="a4"/>
              <w:ind w:firstLineChars="0" w:firstLine="0"/>
            </w:pPr>
          </w:p>
        </w:tc>
      </w:tr>
    </w:tbl>
    <w:p w:rsidR="00DD1778" w:rsidRDefault="00DD1778" w:rsidP="00DD177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0,</w:t>
      </w:r>
    </w:p>
    <w:p w:rsidR="00DD1778" w:rsidRDefault="00DD1778" w:rsidP="00DD1778">
      <w:pPr>
        <w:ind w:left="420" w:firstLine="420"/>
      </w:pPr>
      <w:r>
        <w:lastRenderedPageBreak/>
        <w:t xml:space="preserve">    "msg": "success"</w:t>
      </w:r>
    </w:p>
    <w:p w:rsidR="00DD1778" w:rsidRDefault="00DD1778" w:rsidP="00DD1778">
      <w:pPr>
        <w:ind w:left="420" w:firstLine="420"/>
      </w:pPr>
      <w:r>
        <w:t>}</w:t>
      </w:r>
    </w:p>
    <w:p w:rsidR="00DD1778" w:rsidRDefault="00DD1778" w:rsidP="00DD1778">
      <w:pPr>
        <w:ind w:left="420" w:firstLine="420"/>
      </w:pPr>
      <w:r>
        <w:t>OR</w:t>
      </w:r>
    </w:p>
    <w:p w:rsidR="00DD1778" w:rsidRDefault="00DD1778" w:rsidP="00DD1778">
      <w:pPr>
        <w:ind w:left="420" w:firstLine="420"/>
      </w:pPr>
      <w:r>
        <w:t>{</w:t>
      </w:r>
    </w:p>
    <w:p w:rsidR="00DD1778" w:rsidRDefault="00DD1778" w:rsidP="00DD1778">
      <w:pPr>
        <w:ind w:left="420" w:firstLine="420"/>
      </w:pPr>
      <w:r>
        <w:t xml:space="preserve">    "data": [],</w:t>
      </w:r>
    </w:p>
    <w:p w:rsidR="00DD1778" w:rsidRDefault="00DD1778" w:rsidP="00DD1778">
      <w:pPr>
        <w:ind w:left="420" w:firstLine="420"/>
      </w:pPr>
      <w:r>
        <w:t xml:space="preserve">    "code": -1,</w:t>
      </w:r>
    </w:p>
    <w:p w:rsidR="00DD1778" w:rsidRDefault="00DD1778" w:rsidP="00DD1778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DD1778" w:rsidRDefault="00DD1778" w:rsidP="00DD1778">
      <w:pPr>
        <w:ind w:left="420" w:firstLine="420"/>
      </w:pPr>
      <w:r>
        <w:t>}</w:t>
      </w:r>
    </w:p>
    <w:p w:rsidR="00803373" w:rsidRPr="00BF3223" w:rsidRDefault="00803373" w:rsidP="00803373">
      <w:pPr>
        <w:pStyle w:val="4"/>
      </w:pPr>
      <w:bookmarkStart w:id="24" w:name="_Toc530584259"/>
      <w:r>
        <w:rPr>
          <w:rFonts w:hint="eastAsia"/>
        </w:rPr>
        <w:t>发布或取消发布</w:t>
      </w:r>
      <w:bookmarkEnd w:id="24"/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803373" w:rsidRDefault="00803373" w:rsidP="0080337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article</w:t>
      </w:r>
      <w:r>
        <w:t>/</w:t>
      </w:r>
      <w:r>
        <w:rPr>
          <w:rFonts w:hint="eastAsia"/>
        </w:rPr>
        <w:t>pub_cancel</w:t>
      </w:r>
    </w:p>
    <w:p w:rsidR="00803373" w:rsidRDefault="00803373" w:rsidP="0080337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文章</w:t>
            </w: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</w:p>
        </w:tc>
      </w:tr>
      <w:tr w:rsidR="00803373" w:rsidTr="000A0E4A">
        <w:tc>
          <w:tcPr>
            <w:tcW w:w="1962" w:type="dxa"/>
          </w:tcPr>
          <w:p w:rsidR="00803373" w:rsidRDefault="00803373" w:rsidP="000A0E4A">
            <w:pPr>
              <w:pStyle w:val="a4"/>
              <w:ind w:firstLineChars="0" w:firstLine="0"/>
            </w:pPr>
            <w:r w:rsidRPr="00803373">
              <w:t>status</w:t>
            </w:r>
          </w:p>
        </w:tc>
        <w:tc>
          <w:tcPr>
            <w:tcW w:w="1162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状态</w:t>
            </w:r>
          </w:p>
        </w:tc>
        <w:tc>
          <w:tcPr>
            <w:tcW w:w="1521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803373" w:rsidRDefault="00803373" w:rsidP="000A0E4A">
            <w:pPr>
              <w:pStyle w:val="a4"/>
              <w:ind w:firstLineChars="0" w:firstLine="0"/>
            </w:pPr>
            <w:r>
              <w:t>发布传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，取消传</w:t>
            </w:r>
            <w:r>
              <w:rPr>
                <w:rFonts w:hint="eastAsia"/>
              </w:rPr>
              <w:t>0</w:t>
            </w:r>
          </w:p>
        </w:tc>
      </w:tr>
    </w:tbl>
    <w:p w:rsidR="00803373" w:rsidRDefault="00803373" w:rsidP="0080337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0,</w:t>
      </w:r>
    </w:p>
    <w:p w:rsidR="00803373" w:rsidRDefault="00803373" w:rsidP="00803373">
      <w:pPr>
        <w:ind w:left="420" w:firstLine="420"/>
      </w:pPr>
      <w:r>
        <w:t xml:space="preserve">    "msg": "success"</w:t>
      </w:r>
    </w:p>
    <w:p w:rsidR="00803373" w:rsidRDefault="00803373" w:rsidP="00803373">
      <w:pPr>
        <w:ind w:left="420" w:firstLine="420"/>
      </w:pPr>
      <w:r>
        <w:t>}</w:t>
      </w:r>
    </w:p>
    <w:p w:rsidR="00803373" w:rsidRDefault="00803373" w:rsidP="00803373">
      <w:pPr>
        <w:ind w:left="420" w:firstLine="420"/>
      </w:pPr>
      <w:r>
        <w:t>OR</w:t>
      </w:r>
    </w:p>
    <w:p w:rsidR="00803373" w:rsidRDefault="00803373" w:rsidP="00803373">
      <w:pPr>
        <w:ind w:left="420" w:firstLine="420"/>
      </w:pPr>
      <w:r>
        <w:t>{</w:t>
      </w:r>
    </w:p>
    <w:p w:rsidR="00803373" w:rsidRDefault="00803373" w:rsidP="00803373">
      <w:pPr>
        <w:ind w:left="420" w:firstLine="420"/>
      </w:pPr>
      <w:r>
        <w:t xml:space="preserve">    "data": [],</w:t>
      </w:r>
    </w:p>
    <w:p w:rsidR="00803373" w:rsidRDefault="00803373" w:rsidP="00803373">
      <w:pPr>
        <w:ind w:left="420" w:firstLine="420"/>
      </w:pPr>
      <w:r>
        <w:t xml:space="preserve">    "code": -1,</w:t>
      </w:r>
    </w:p>
    <w:p w:rsidR="00803373" w:rsidRDefault="00803373" w:rsidP="00803373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193D0E" w:rsidRDefault="00803373" w:rsidP="001E0E66">
      <w:pPr>
        <w:ind w:left="420" w:firstLine="420"/>
      </w:pPr>
      <w:r>
        <w:t>}</w:t>
      </w:r>
    </w:p>
    <w:p w:rsidR="00645610" w:rsidRDefault="00645610" w:rsidP="00645610">
      <w:pPr>
        <w:pStyle w:val="2"/>
      </w:pPr>
      <w:bookmarkStart w:id="25" w:name="_Toc530584260"/>
      <w:r>
        <w:rPr>
          <w:rFonts w:hint="eastAsia"/>
        </w:rPr>
        <w:t>投资布局</w:t>
      </w:r>
      <w:bookmarkEnd w:id="25"/>
    </w:p>
    <w:p w:rsidR="00645610" w:rsidRDefault="00C04A50" w:rsidP="00645610">
      <w:pPr>
        <w:pStyle w:val="4"/>
      </w:pPr>
      <w:bookmarkStart w:id="26" w:name="_Toc530584261"/>
      <w:r>
        <w:rPr>
          <w:rFonts w:hint="eastAsia"/>
        </w:rPr>
        <w:t>查询所有</w:t>
      </w:r>
      <w:bookmarkEnd w:id="26"/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645610" w:rsidP="0064561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645610" w:rsidRDefault="00645610" w:rsidP="0064561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645610" w:rsidP="00C04A50">
      <w:r>
        <w:tab/>
      </w:r>
      <w:r>
        <w:tab/>
      </w:r>
      <w:r w:rsidR="00C04A50"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t xml:space="preserve">        "current_page": 1,</w:t>
      </w:r>
    </w:p>
    <w:p w:rsidR="00C04A50" w:rsidRDefault="00C04A50" w:rsidP="00C04A50">
      <w:r>
        <w:lastRenderedPageBreak/>
        <w:t xml:space="preserve">        "data":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t xml:space="preserve">        "first_page_url": "http://token.cn/api/investment_layout/get?page=1",</w:t>
      </w:r>
    </w:p>
    <w:p w:rsidR="00C04A50" w:rsidRDefault="00C04A50" w:rsidP="00C04A50">
      <w:r>
        <w:t xml:space="preserve">        "from": 1,</w:t>
      </w:r>
    </w:p>
    <w:p w:rsidR="00C04A50" w:rsidRDefault="00C04A50" w:rsidP="00C04A50">
      <w:r>
        <w:t xml:space="preserve">        "last_page": 1,</w:t>
      </w:r>
    </w:p>
    <w:p w:rsidR="00C04A50" w:rsidRDefault="00C04A50" w:rsidP="00C04A50">
      <w:r>
        <w:t xml:space="preserve">        "last_page_url": "http://token.cn/api/investment_layout/get?page=1",</w:t>
      </w:r>
    </w:p>
    <w:p w:rsidR="00C04A50" w:rsidRDefault="00C04A50" w:rsidP="00C04A50">
      <w:r>
        <w:t xml:space="preserve">        "next_page_url": null,</w:t>
      </w:r>
    </w:p>
    <w:p w:rsidR="00C04A50" w:rsidRDefault="00C04A50" w:rsidP="00C04A50">
      <w:r>
        <w:t xml:space="preserve">        "path": "http://token.cn/api/investment_layout/get",</w:t>
      </w:r>
    </w:p>
    <w:p w:rsidR="00C04A50" w:rsidRDefault="00C04A50" w:rsidP="00C04A50">
      <w:r>
        <w:t xml:space="preserve">        "per_page": 5,</w:t>
      </w:r>
    </w:p>
    <w:p w:rsidR="00C04A50" w:rsidRDefault="00C04A50" w:rsidP="00C04A50">
      <w:r>
        <w:t xml:space="preserve">        "prev_page_url": null,</w:t>
      </w:r>
    </w:p>
    <w:p w:rsidR="00C04A50" w:rsidRDefault="00C04A50" w:rsidP="00C04A50">
      <w:r>
        <w:t xml:space="preserve">        "to": 5,</w:t>
      </w:r>
    </w:p>
    <w:p w:rsidR="00C04A50" w:rsidRDefault="00C04A50" w:rsidP="00C04A50">
      <w:r>
        <w:t xml:space="preserve">        "total": 5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645610" w:rsidRDefault="00C04A50" w:rsidP="00C04A50">
      <w:r>
        <w:t>}</w:t>
      </w:r>
    </w:p>
    <w:p w:rsidR="00645610" w:rsidRDefault="00645610" w:rsidP="00645610">
      <w:r>
        <w:t>OR</w:t>
      </w:r>
    </w:p>
    <w:p w:rsidR="00645610" w:rsidRDefault="00645610" w:rsidP="00645610">
      <w:r>
        <w:t>{</w:t>
      </w:r>
    </w:p>
    <w:p w:rsidR="00645610" w:rsidRDefault="00645610" w:rsidP="00645610">
      <w:r>
        <w:t xml:space="preserve">    "data": [],</w:t>
      </w:r>
    </w:p>
    <w:p w:rsidR="00645610" w:rsidRDefault="00645610" w:rsidP="00645610">
      <w:r>
        <w:t xml:space="preserve">    "code": 0,</w:t>
      </w:r>
    </w:p>
    <w:p w:rsidR="00645610" w:rsidRDefault="00645610" w:rsidP="00645610">
      <w:r>
        <w:t xml:space="preserve">    "msg": "success"</w:t>
      </w:r>
    </w:p>
    <w:p w:rsidR="00645610" w:rsidRDefault="00645610" w:rsidP="00645610">
      <w:r>
        <w:t>}</w:t>
      </w:r>
    </w:p>
    <w:p w:rsidR="00C04A50" w:rsidRDefault="00C04A50" w:rsidP="00C04A50">
      <w:pPr>
        <w:pStyle w:val="4"/>
      </w:pPr>
      <w:bookmarkStart w:id="27" w:name="_Toc530584262"/>
      <w:r>
        <w:rPr>
          <w:rFonts w:hint="eastAsia"/>
        </w:rPr>
        <w:lastRenderedPageBreak/>
        <w:t>按行业查询</w:t>
      </w:r>
      <w:bookmarkEnd w:id="27"/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04A50" w:rsidRDefault="00C04A50" w:rsidP="00C04A50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 w:rsidR="00F0280C"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category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04A50" w:rsidRDefault="00C04A50" w:rsidP="00C04A5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04A50" w:rsidRDefault="00C04A50" w:rsidP="00C04A50">
      <w:r>
        <w:tab/>
      </w:r>
      <w:r>
        <w:tab/>
        <w:t>{</w:t>
      </w:r>
    </w:p>
    <w:p w:rsidR="00C04A50" w:rsidRDefault="00C04A50" w:rsidP="00C04A50">
      <w:r>
        <w:t xml:space="preserve">    "data": {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游戏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5,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18:20:10",</w:t>
      </w:r>
    </w:p>
    <w:p w:rsidR="00C04A50" w:rsidRDefault="00C04A50" w:rsidP="00C04A50">
      <w:r>
        <w:t xml:space="preserve">                "</w:t>
      </w:r>
      <w:r w:rsidR="00F0280C" w:rsidRPr="00F0280C">
        <w:t xml:space="preserve"> category_id</w:t>
      </w:r>
      <w:r>
        <w:t>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</w:t>
      </w:r>
      <w:r w:rsidR="00F0280C" w:rsidRPr="00F0280C">
        <w:t xml:space="preserve"> category_id</w:t>
      </w:r>
      <w:r>
        <w:rPr>
          <w:rFonts w:hint="eastAsia"/>
        </w:rPr>
        <w:t>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},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4,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18:20:07",</w:t>
      </w:r>
    </w:p>
    <w:p w:rsidR="00C04A50" w:rsidRDefault="00C04A50" w:rsidP="00C04A50">
      <w:r>
        <w:t xml:space="preserve">                "industry_id": 24,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医疗健康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3,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C04A50" w:rsidRDefault="00C04A50" w:rsidP="00C04A50">
      <w:r>
        <w:t xml:space="preserve">                "img": </w:t>
      </w:r>
      <w:r>
        <w:lastRenderedPageBreak/>
        <w:t>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18:20:03",</w:t>
      </w:r>
    </w:p>
    <w:p w:rsidR="00C04A50" w:rsidRDefault="00C04A50" w:rsidP="00C04A50">
      <w:r>
        <w:t xml:space="preserve">                "industry_id": 7,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医疗健康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人工智能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2,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18:18:16",</w:t>
      </w:r>
    </w:p>
    <w:p w:rsidR="00C04A50" w:rsidRDefault="00C04A50" w:rsidP="00C04A50">
      <w:r>
        <w:t xml:space="preserve">                "industry_id": 5,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人工智能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],</w:t>
      </w:r>
    </w:p>
    <w:p w:rsidR="00C04A50" w:rsidRDefault="00C04A50" w:rsidP="00C04A50">
      <w:r>
        <w:rPr>
          <w:rFonts w:hint="eastAsia"/>
        </w:rPr>
        <w:t xml:space="preserve">        "</w:t>
      </w:r>
      <w:r>
        <w:rPr>
          <w:rFonts w:hint="eastAsia"/>
        </w:rPr>
        <w:t>金融</w:t>
      </w:r>
      <w:r>
        <w:rPr>
          <w:rFonts w:hint="eastAsia"/>
        </w:rPr>
        <w:t>": [</w:t>
      </w:r>
    </w:p>
    <w:p w:rsidR="00C04A50" w:rsidRDefault="00C04A50" w:rsidP="00C04A50">
      <w:r>
        <w:t xml:space="preserve">            {</w:t>
      </w:r>
    </w:p>
    <w:p w:rsidR="00C04A50" w:rsidRDefault="00C04A50" w:rsidP="00C04A50">
      <w:r>
        <w:t xml:space="preserve">                "id": 1,</w:t>
      </w:r>
    </w:p>
    <w:p w:rsidR="00C04A50" w:rsidRDefault="00C04A50" w:rsidP="00C04A50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"img": "http://img.zcool.cn/community/0125fd5770dfa50000018c1b486f15.jpg@1280w_1l_2o_100sh.jpg",</w:t>
      </w:r>
    </w:p>
    <w:p w:rsidR="00C04A50" w:rsidRDefault="00C04A50" w:rsidP="00C04A50">
      <w:r>
        <w:t xml:space="preserve">                "link": "www.baidu.com",</w:t>
      </w:r>
    </w:p>
    <w:p w:rsidR="00C04A50" w:rsidRDefault="00C04A50" w:rsidP="00C04A50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",</w:t>
      </w:r>
    </w:p>
    <w:p w:rsidR="00C04A50" w:rsidRDefault="00C04A50" w:rsidP="00C04A50">
      <w:r>
        <w:t xml:space="preserve">                "add_time": "2018-10-25 18:17:41",</w:t>
      </w:r>
    </w:p>
    <w:p w:rsidR="00C04A50" w:rsidRDefault="00C04A50" w:rsidP="00C04A50">
      <w:r>
        <w:t xml:space="preserve">                "industry_id": 1,</w:t>
      </w:r>
    </w:p>
    <w:p w:rsidR="00C04A50" w:rsidRDefault="00C04A50" w:rsidP="00C04A50">
      <w:r>
        <w:t xml:space="preserve">                "is_delete": 0,</w:t>
      </w:r>
    </w:p>
    <w:p w:rsidR="00C04A50" w:rsidRDefault="00C04A50" w:rsidP="00C04A50">
      <w:r>
        <w:t xml:space="preserve">                "user_id": 12,</w:t>
      </w:r>
    </w:p>
    <w:p w:rsidR="00C04A50" w:rsidRDefault="00C04A50" w:rsidP="00C04A50">
      <w:r>
        <w:rPr>
          <w:rFonts w:hint="eastAsia"/>
        </w:rPr>
        <w:t xml:space="preserve">                "industry_id_text": "</w:t>
      </w:r>
      <w:r>
        <w:rPr>
          <w:rFonts w:hint="eastAsia"/>
        </w:rPr>
        <w:t>金融</w:t>
      </w:r>
      <w:r>
        <w:rPr>
          <w:rFonts w:hint="eastAsia"/>
        </w:rPr>
        <w:t>"</w:t>
      </w:r>
    </w:p>
    <w:p w:rsidR="00C04A50" w:rsidRDefault="00C04A50" w:rsidP="00C04A50">
      <w:r>
        <w:t xml:space="preserve">            }</w:t>
      </w:r>
    </w:p>
    <w:p w:rsidR="00C04A50" w:rsidRDefault="00C04A50" w:rsidP="00C04A50">
      <w:r>
        <w:t xml:space="preserve">        ]</w:t>
      </w:r>
    </w:p>
    <w:p w:rsidR="00C04A50" w:rsidRDefault="00C04A50" w:rsidP="00C04A50">
      <w:r>
        <w:t xml:space="preserve">    },</w:t>
      </w:r>
    </w:p>
    <w:p w:rsidR="00C04A50" w:rsidRDefault="00C04A50" w:rsidP="00C04A50">
      <w:r>
        <w:lastRenderedPageBreak/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C04A50">
      <w:r>
        <w:t>OR</w:t>
      </w:r>
    </w:p>
    <w:p w:rsidR="00C04A50" w:rsidRDefault="00C04A50" w:rsidP="00C04A50">
      <w:r>
        <w:t>{</w:t>
      </w:r>
    </w:p>
    <w:p w:rsidR="00C04A50" w:rsidRDefault="00C04A50" w:rsidP="00C04A50">
      <w:r>
        <w:t xml:space="preserve">    "data": [],</w:t>
      </w:r>
    </w:p>
    <w:p w:rsidR="00C04A50" w:rsidRDefault="00C04A50" w:rsidP="00C04A50">
      <w:r>
        <w:t xml:space="preserve">    "code": 0,</w:t>
      </w:r>
    </w:p>
    <w:p w:rsidR="00C04A50" w:rsidRDefault="00C04A50" w:rsidP="00C04A50">
      <w:r>
        <w:t xml:space="preserve">    "msg": "success"</w:t>
      </w:r>
    </w:p>
    <w:p w:rsidR="00C04A50" w:rsidRDefault="00C04A50" w:rsidP="00C04A50">
      <w:r>
        <w:t>}</w:t>
      </w:r>
    </w:p>
    <w:p w:rsidR="00C04A50" w:rsidRDefault="00C04A50" w:rsidP="00645610"/>
    <w:p w:rsidR="00BC11DC" w:rsidRDefault="00BC11DC" w:rsidP="00BC11DC">
      <w:pPr>
        <w:pStyle w:val="4"/>
      </w:pPr>
      <w:bookmarkStart w:id="28" w:name="_Toc530584263"/>
      <w:r>
        <w:rPr>
          <w:rFonts w:hint="eastAsia"/>
        </w:rPr>
        <w:t>按字母顺序查询</w:t>
      </w:r>
      <w:bookmarkEnd w:id="28"/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BC11DC" w:rsidRDefault="00BC11DC" w:rsidP="00BC11DC">
      <w:pPr>
        <w:pStyle w:val="a4"/>
        <w:ind w:left="840" w:firstLineChars="0" w:firstLine="0"/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</w:pPr>
      <w:r>
        <w:rPr>
          <w:rFonts w:hint="eastAsia"/>
        </w:rPr>
        <w:t>接口地址：</w:t>
      </w:r>
      <w:r w:rsidRPr="00645610"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api/investment_layout/get_by_</w:t>
      </w:r>
      <w:r>
        <w:rPr>
          <w:rFonts w:ascii="Helvetica" w:hAnsi="Helvetica" w:cs="Helvetica" w:hint="eastAsia"/>
          <w:color w:val="505050"/>
          <w:sz w:val="14"/>
          <w:szCs w:val="14"/>
          <w:shd w:val="clear" w:color="auto" w:fill="FFFFFF"/>
        </w:rPr>
        <w:t>alp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BC11DC" w:rsidRDefault="00BC11DC" w:rsidP="00BC11D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BC11DC" w:rsidRDefault="00BC11DC" w:rsidP="00BC11DC">
      <w:r>
        <w:tab/>
      </w:r>
      <w:r>
        <w:tab/>
        <w:t>{</w:t>
      </w:r>
    </w:p>
    <w:p w:rsidR="00BC11DC" w:rsidRDefault="00BC11DC" w:rsidP="00BC11DC">
      <w:r>
        <w:t xml:space="preserve">    "data": {</w:t>
      </w:r>
    </w:p>
    <w:p w:rsidR="00BC11DC" w:rsidRDefault="00BC11DC" w:rsidP="00BC11DC">
      <w:r>
        <w:t xml:space="preserve">        "D":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2,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大奥爸妈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"L":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4,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老奥爸妈</w:t>
      </w:r>
      <w:r>
        <w:rPr>
          <w:rFonts w:hint="eastAsia"/>
        </w:rPr>
        <w:t>1234",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"X":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5,</w:t>
      </w:r>
    </w:p>
    <w:p w:rsidR="00BC11DC" w:rsidRDefault="00BC11DC" w:rsidP="00BC11DC">
      <w:r>
        <w:rPr>
          <w:rFonts w:hint="eastAsia"/>
        </w:rPr>
        <w:lastRenderedPageBreak/>
        <w:t xml:space="preserve">                "title": "</w:t>
      </w:r>
      <w:r>
        <w:rPr>
          <w:rFonts w:hint="eastAsia"/>
        </w:rPr>
        <w:t>小爸妈</w:t>
      </w:r>
      <w:r>
        <w:rPr>
          <w:rFonts w:hint="eastAsia"/>
        </w:rPr>
        <w:t>123456",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},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1,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小奥爸妈</w:t>
      </w:r>
      <w:r>
        <w:rPr>
          <w:rFonts w:hint="eastAsia"/>
        </w:rPr>
        <w:t>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],</w:t>
      </w:r>
    </w:p>
    <w:p w:rsidR="00BC11DC" w:rsidRDefault="00BC11DC" w:rsidP="00BC11DC">
      <w:r>
        <w:t xml:space="preserve">        "Z": [</w:t>
      </w:r>
    </w:p>
    <w:p w:rsidR="00BC11DC" w:rsidRDefault="00BC11DC" w:rsidP="00BC11DC">
      <w:r>
        <w:t xml:space="preserve">            {</w:t>
      </w:r>
    </w:p>
    <w:p w:rsidR="00BC11DC" w:rsidRDefault="00BC11DC" w:rsidP="00BC11DC">
      <w:r>
        <w:t xml:space="preserve">                "id": 3,</w:t>
      </w:r>
    </w:p>
    <w:p w:rsidR="00BC11DC" w:rsidRDefault="00BC11DC" w:rsidP="00BC11DC">
      <w:r>
        <w:rPr>
          <w:rFonts w:hint="eastAsia"/>
        </w:rPr>
        <w:t xml:space="preserve">                "title": "</w:t>
      </w:r>
      <w:r>
        <w:rPr>
          <w:rFonts w:hint="eastAsia"/>
        </w:rPr>
        <w:t>中奥爸妈</w:t>
      </w:r>
      <w:r>
        <w:rPr>
          <w:rFonts w:hint="eastAsia"/>
        </w:rPr>
        <w:t>12",</w:t>
      </w:r>
    </w:p>
    <w:p w:rsidR="00BC11DC" w:rsidRDefault="00BC11DC" w:rsidP="00BC11DC">
      <w:r>
        <w:t xml:space="preserve">                "img": "http://img.zcool.cn/community/0125fd5770dfa50000018c1b486f15.jpg@1280w_1l_2o_100sh.jpg",</w:t>
      </w:r>
    </w:p>
    <w:p w:rsidR="00BC11DC" w:rsidRDefault="00BC11DC" w:rsidP="00BC11DC">
      <w:r>
        <w:t xml:space="preserve">                "link": "www.baidu.com",</w:t>
      </w:r>
    </w:p>
    <w:p w:rsidR="00BC11DC" w:rsidRDefault="00BC11DC" w:rsidP="00BC11DC">
      <w:r>
        <w:rPr>
          <w:rFonts w:hint="eastAsia"/>
        </w:rPr>
        <w:t xml:space="preserve">                "summary": "</w:t>
      </w:r>
      <w:r>
        <w:rPr>
          <w:rFonts w:hint="eastAsia"/>
        </w:rPr>
        <w:t>这是一个简介</w:t>
      </w:r>
      <w:r>
        <w:rPr>
          <w:rFonts w:hint="eastAsia"/>
        </w:rPr>
        <w:t>"</w:t>
      </w:r>
    </w:p>
    <w:p w:rsidR="00BC11DC" w:rsidRDefault="00BC11DC" w:rsidP="00BC11DC">
      <w:r>
        <w:t xml:space="preserve">            }</w:t>
      </w:r>
    </w:p>
    <w:p w:rsidR="00BC11DC" w:rsidRDefault="00BC11DC" w:rsidP="00BC11DC">
      <w:r>
        <w:t xml:space="preserve">        ]</w:t>
      </w:r>
    </w:p>
    <w:p w:rsidR="00BC11DC" w:rsidRDefault="00BC11DC" w:rsidP="00BC11DC">
      <w:r>
        <w:t xml:space="preserve">    },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BC11DC" w:rsidRDefault="00BC11DC" w:rsidP="00BC11DC">
      <w:r>
        <w:t>OR</w:t>
      </w:r>
    </w:p>
    <w:p w:rsidR="00BC11DC" w:rsidRDefault="00BC11DC" w:rsidP="00BC11DC">
      <w:r>
        <w:t>{</w:t>
      </w:r>
    </w:p>
    <w:p w:rsidR="00BC11DC" w:rsidRDefault="00BC11DC" w:rsidP="00BC11DC">
      <w:r>
        <w:t xml:space="preserve">    "data": [],</w:t>
      </w:r>
    </w:p>
    <w:p w:rsidR="00BC11DC" w:rsidRDefault="00BC11DC" w:rsidP="00BC11DC">
      <w:r>
        <w:t xml:space="preserve">    "code": 0,</w:t>
      </w:r>
    </w:p>
    <w:p w:rsidR="00BC11DC" w:rsidRDefault="00BC11DC" w:rsidP="00BC11DC">
      <w:r>
        <w:t xml:space="preserve">    "msg": "success"</w:t>
      </w:r>
    </w:p>
    <w:p w:rsidR="00BC11DC" w:rsidRDefault="00BC11DC" w:rsidP="00BC11DC">
      <w:r>
        <w:t>}</w:t>
      </w:r>
    </w:p>
    <w:p w:rsidR="000A0E4A" w:rsidRPr="00BF3223" w:rsidRDefault="000A0E4A" w:rsidP="000A0E4A">
      <w:pPr>
        <w:pStyle w:val="4"/>
      </w:pPr>
      <w:bookmarkStart w:id="29" w:name="_Toc528327999"/>
      <w:bookmarkStart w:id="30" w:name="_Toc530584264"/>
      <w:r>
        <w:rPr>
          <w:rFonts w:hint="eastAsia"/>
        </w:rPr>
        <w:t>添加</w:t>
      </w:r>
      <w:bookmarkEnd w:id="29"/>
      <w:bookmarkEnd w:id="30"/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A0E4A" w:rsidRDefault="000A0E4A" w:rsidP="000A0E4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/add</w:t>
      </w:r>
    </w:p>
    <w:p w:rsidR="000A0E4A" w:rsidRDefault="000A0E4A" w:rsidP="000A0E4A">
      <w:pPr>
        <w:pStyle w:val="a4"/>
        <w:ind w:left="840" w:firstLineChars="0" w:firstLine="0"/>
      </w:pPr>
      <w:r>
        <w:rPr>
          <w:rFonts w:hint="eastAsia"/>
        </w:rPr>
        <w:lastRenderedPageBreak/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A0E4A" w:rsidTr="000A0E4A">
        <w:tc>
          <w:tcPr>
            <w:tcW w:w="1962" w:type="dxa"/>
          </w:tcPr>
          <w:p w:rsidR="000A0E4A" w:rsidRDefault="000A0E4A" w:rsidP="000A0E4A">
            <w:pPr>
              <w:pStyle w:val="a4"/>
              <w:ind w:firstLineChars="0" w:firstLine="0"/>
            </w:pPr>
            <w:r w:rsidRPr="00193D0E">
              <w:t>title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ink</w:t>
            </w:r>
          </w:p>
          <w:p w:rsidR="000A0E4A" w:rsidRDefault="000A0E4A" w:rsidP="000A0E4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链接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mg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封面图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0A0E4A" w:rsidP="000A0E4A">
            <w:pPr>
              <w:pStyle w:val="a4"/>
              <w:ind w:firstLineChars="0" w:firstLine="0"/>
            </w:pPr>
            <w:r w:rsidRPr="00193D0E">
              <w:t>summary</w:t>
            </w:r>
          </w:p>
        </w:tc>
        <w:tc>
          <w:tcPr>
            <w:tcW w:w="1162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摘要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  <w:tr w:rsidR="000A0E4A" w:rsidTr="000A0E4A">
        <w:tc>
          <w:tcPr>
            <w:tcW w:w="1962" w:type="dxa"/>
          </w:tcPr>
          <w:p w:rsidR="000A0E4A" w:rsidRPr="00F237DD" w:rsidRDefault="00F0280C" w:rsidP="000A0E4A">
            <w:pPr>
              <w:pStyle w:val="a4"/>
              <w:ind w:firstLineChars="0" w:firstLine="0"/>
            </w:pPr>
            <w:r w:rsidRPr="00F0280C">
              <w:t>category_id</w:t>
            </w:r>
          </w:p>
        </w:tc>
        <w:tc>
          <w:tcPr>
            <w:tcW w:w="1162" w:type="dxa"/>
          </w:tcPr>
          <w:p w:rsidR="000A0E4A" w:rsidRDefault="00F0280C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类目</w:t>
            </w:r>
            <w:r w:rsidR="000A0E4A"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0A0E4A" w:rsidRDefault="000A0E4A" w:rsidP="000A0E4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A0E4A" w:rsidRDefault="000A0E4A" w:rsidP="000A0E4A">
            <w:pPr>
              <w:pStyle w:val="a4"/>
              <w:ind w:firstLineChars="0" w:firstLine="0"/>
            </w:pPr>
          </w:p>
        </w:tc>
      </w:tr>
    </w:tbl>
    <w:p w:rsidR="000A0E4A" w:rsidRDefault="000A0E4A" w:rsidP="000A0E4A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0,</w:t>
      </w:r>
    </w:p>
    <w:p w:rsidR="000A0E4A" w:rsidRDefault="000A0E4A" w:rsidP="000A0E4A">
      <w:pPr>
        <w:ind w:left="420" w:firstLine="420"/>
      </w:pPr>
      <w:r>
        <w:t xml:space="preserve">    "msg": "success"</w:t>
      </w:r>
    </w:p>
    <w:p w:rsidR="000A0E4A" w:rsidRDefault="000A0E4A" w:rsidP="000A0E4A">
      <w:pPr>
        <w:ind w:left="420" w:firstLine="420"/>
      </w:pPr>
      <w:r>
        <w:t>}</w:t>
      </w:r>
    </w:p>
    <w:p w:rsidR="000A0E4A" w:rsidRDefault="000A0E4A" w:rsidP="000A0E4A">
      <w:pPr>
        <w:ind w:left="420" w:firstLine="420"/>
      </w:pPr>
      <w:r>
        <w:t>OR</w:t>
      </w:r>
    </w:p>
    <w:p w:rsidR="000A0E4A" w:rsidRDefault="000A0E4A" w:rsidP="000A0E4A">
      <w:pPr>
        <w:ind w:left="420" w:firstLine="420"/>
      </w:pPr>
      <w:r>
        <w:t>{</w:t>
      </w:r>
    </w:p>
    <w:p w:rsidR="000A0E4A" w:rsidRDefault="000A0E4A" w:rsidP="000A0E4A">
      <w:pPr>
        <w:ind w:left="420" w:firstLine="420"/>
      </w:pPr>
      <w:r>
        <w:t xml:space="preserve">    "data": [],</w:t>
      </w:r>
    </w:p>
    <w:p w:rsidR="000A0E4A" w:rsidRDefault="000A0E4A" w:rsidP="000A0E4A">
      <w:pPr>
        <w:ind w:left="420" w:firstLine="420"/>
      </w:pPr>
      <w:r>
        <w:t xml:space="preserve">    "code": -1,</w:t>
      </w:r>
    </w:p>
    <w:p w:rsidR="000A0E4A" w:rsidRDefault="000A0E4A" w:rsidP="000A0E4A">
      <w:pPr>
        <w:ind w:left="420" w:firstLine="420"/>
      </w:pPr>
      <w:r>
        <w:rPr>
          <w:rFonts w:hint="eastAsia"/>
        </w:rPr>
        <w:t xml:space="preserve">    "msg": "</w:t>
      </w:r>
      <w:r w:rsidR="006E34DC" w:rsidRPr="006E34DC">
        <w:rPr>
          <w:rFonts w:hint="eastAsia"/>
        </w:rPr>
        <w:t xml:space="preserve"> img </w:t>
      </w:r>
      <w:r w:rsidR="006E34DC"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0A0E4A" w:rsidRDefault="000A0E4A" w:rsidP="000A0E4A">
      <w:pPr>
        <w:ind w:left="420" w:firstLine="420"/>
      </w:pPr>
      <w:r>
        <w:t>}</w:t>
      </w:r>
    </w:p>
    <w:p w:rsidR="006E34DC" w:rsidRPr="00BF3223" w:rsidRDefault="006E34DC" w:rsidP="006E34DC">
      <w:pPr>
        <w:pStyle w:val="4"/>
      </w:pPr>
      <w:bookmarkStart w:id="31" w:name="_Toc530584265"/>
      <w:r>
        <w:rPr>
          <w:rFonts w:hint="eastAsia"/>
        </w:rPr>
        <w:t>更新</w:t>
      </w:r>
      <w:bookmarkEnd w:id="31"/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E34DC" w:rsidRDefault="006E34DC" w:rsidP="006E34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update</w:t>
      </w:r>
    </w:p>
    <w:p w:rsidR="006E34DC" w:rsidRDefault="006E34DC" w:rsidP="006E34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E34DC" w:rsidTr="008950AA">
        <w:tc>
          <w:tcPr>
            <w:tcW w:w="1962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6E34DC" w:rsidRDefault="006E34DC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E34DC" w:rsidRDefault="006E34DC" w:rsidP="008950AA">
            <w:pPr>
              <w:pStyle w:val="a4"/>
              <w:ind w:firstLineChars="0" w:firstLine="0"/>
            </w:pPr>
            <w:r>
              <w:t>其他字段与添加接口一致</w:t>
            </w:r>
          </w:p>
        </w:tc>
      </w:tr>
    </w:tbl>
    <w:p w:rsidR="006E34DC" w:rsidRDefault="006E34DC" w:rsidP="006E34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0,</w:t>
      </w:r>
    </w:p>
    <w:p w:rsidR="006E34DC" w:rsidRDefault="006E34DC" w:rsidP="006E34DC">
      <w:pPr>
        <w:ind w:left="420" w:firstLine="420"/>
      </w:pPr>
      <w:r>
        <w:t xml:space="preserve">    "msg": "success"</w:t>
      </w:r>
    </w:p>
    <w:p w:rsidR="006E34DC" w:rsidRDefault="006E34DC" w:rsidP="006E34DC">
      <w:pPr>
        <w:ind w:left="420" w:firstLine="420"/>
      </w:pPr>
      <w:r>
        <w:t>}</w:t>
      </w:r>
    </w:p>
    <w:p w:rsidR="006E34DC" w:rsidRDefault="006E34DC" w:rsidP="006E34DC">
      <w:pPr>
        <w:ind w:left="420" w:firstLine="420"/>
      </w:pPr>
      <w:r>
        <w:t>OR</w:t>
      </w:r>
    </w:p>
    <w:p w:rsidR="006E34DC" w:rsidRDefault="006E34DC" w:rsidP="006E34DC">
      <w:pPr>
        <w:ind w:left="420" w:firstLine="420"/>
      </w:pPr>
      <w:r>
        <w:t>{</w:t>
      </w:r>
    </w:p>
    <w:p w:rsidR="006E34DC" w:rsidRDefault="006E34DC" w:rsidP="006E34DC">
      <w:pPr>
        <w:ind w:left="420" w:firstLine="420"/>
      </w:pPr>
      <w:r>
        <w:t xml:space="preserve">    "data": [],</w:t>
      </w:r>
    </w:p>
    <w:p w:rsidR="006E34DC" w:rsidRDefault="006E34DC" w:rsidP="006E34DC">
      <w:pPr>
        <w:ind w:left="420" w:firstLine="420"/>
      </w:pPr>
      <w:r>
        <w:t xml:space="preserve">    "code": -1,</w:t>
      </w:r>
    </w:p>
    <w:p w:rsidR="006E34DC" w:rsidRDefault="006E34DC" w:rsidP="006E34DC">
      <w:pPr>
        <w:ind w:left="420" w:firstLine="420"/>
      </w:pPr>
      <w:r>
        <w:rPr>
          <w:rFonts w:hint="eastAsia"/>
        </w:rPr>
        <w:t xml:space="preserve">    "msg": "</w:t>
      </w:r>
      <w:r w:rsidRPr="006E34DC">
        <w:rPr>
          <w:rFonts w:hint="eastAsia"/>
        </w:rPr>
        <w:t xml:space="preserve"> img 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E34DC" w:rsidRDefault="006E34DC" w:rsidP="006E34DC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452C60" w:rsidRPr="00BF3223" w:rsidRDefault="00452C60" w:rsidP="00452C60">
      <w:pPr>
        <w:pStyle w:val="4"/>
      </w:pPr>
      <w:bookmarkStart w:id="32" w:name="_Toc530584266"/>
      <w:r>
        <w:rPr>
          <w:rFonts w:hint="eastAsia"/>
        </w:rPr>
        <w:lastRenderedPageBreak/>
        <w:t>删除</w:t>
      </w:r>
      <w:bookmarkEnd w:id="32"/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52C60" w:rsidRDefault="00452C60" w:rsidP="00452C6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Pr="000A0E4A">
        <w:t xml:space="preserve"> investment_layout</w:t>
      </w:r>
      <w:r>
        <w:t>/</w:t>
      </w:r>
      <w:r>
        <w:rPr>
          <w:rFonts w:hint="eastAsia"/>
        </w:rPr>
        <w:t>delete</w:t>
      </w:r>
    </w:p>
    <w:p w:rsidR="00452C60" w:rsidRDefault="00452C60" w:rsidP="00452C6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52C60" w:rsidTr="008950AA">
        <w:tc>
          <w:tcPr>
            <w:tcW w:w="1962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162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  <w:tc>
          <w:tcPr>
            <w:tcW w:w="1521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452C60" w:rsidRDefault="00452C60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52C60" w:rsidRDefault="00452C60" w:rsidP="008950AA">
            <w:pPr>
              <w:pStyle w:val="a4"/>
              <w:ind w:firstLineChars="0" w:firstLine="0"/>
            </w:pPr>
          </w:p>
        </w:tc>
      </w:tr>
    </w:tbl>
    <w:p w:rsidR="00452C60" w:rsidRDefault="00452C60" w:rsidP="00452C6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0,</w:t>
      </w:r>
    </w:p>
    <w:p w:rsidR="00452C60" w:rsidRDefault="00452C60" w:rsidP="00452C60">
      <w:pPr>
        <w:ind w:left="420" w:firstLine="420"/>
      </w:pPr>
      <w:r>
        <w:t xml:space="preserve">    "msg": "success"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452C60">
      <w:pPr>
        <w:ind w:left="420" w:firstLine="420"/>
      </w:pPr>
      <w:r>
        <w:t>OR</w:t>
      </w:r>
    </w:p>
    <w:p w:rsidR="00452C60" w:rsidRDefault="00452C60" w:rsidP="00452C60">
      <w:pPr>
        <w:ind w:left="420" w:firstLine="420"/>
      </w:pPr>
      <w:r>
        <w:t>{</w:t>
      </w:r>
    </w:p>
    <w:p w:rsidR="00452C60" w:rsidRDefault="00452C60" w:rsidP="00452C60">
      <w:pPr>
        <w:ind w:left="420" w:firstLine="420"/>
      </w:pPr>
      <w:r>
        <w:t xml:space="preserve">    "data": [],</w:t>
      </w:r>
    </w:p>
    <w:p w:rsidR="00452C60" w:rsidRDefault="00452C60" w:rsidP="00452C60">
      <w:pPr>
        <w:ind w:left="420" w:firstLine="420"/>
      </w:pPr>
      <w:r>
        <w:t xml:space="preserve">    "code": -1,</w:t>
      </w:r>
    </w:p>
    <w:p w:rsidR="00452C60" w:rsidRDefault="00452C60" w:rsidP="00452C6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452C60" w:rsidRDefault="00452C60" w:rsidP="00452C60">
      <w:pPr>
        <w:ind w:left="420" w:firstLine="420"/>
      </w:pPr>
      <w:r>
        <w:t>}</w:t>
      </w:r>
    </w:p>
    <w:p w:rsidR="00452C60" w:rsidRDefault="00452C60" w:rsidP="006E34DC">
      <w:pPr>
        <w:ind w:left="420" w:firstLine="420"/>
      </w:pPr>
    </w:p>
    <w:p w:rsidR="00C5133D" w:rsidRDefault="00C5133D" w:rsidP="00C5133D">
      <w:pPr>
        <w:pStyle w:val="2"/>
      </w:pPr>
      <w:bookmarkStart w:id="33" w:name="_Toc530584267"/>
      <w:r>
        <w:rPr>
          <w:rFonts w:hint="eastAsia"/>
        </w:rPr>
        <w:t>标签</w:t>
      </w:r>
      <w:bookmarkEnd w:id="33"/>
    </w:p>
    <w:p w:rsidR="00C5133D" w:rsidRDefault="00C5133D" w:rsidP="00C5133D">
      <w:pPr>
        <w:pStyle w:val="4"/>
      </w:pPr>
      <w:bookmarkStart w:id="34" w:name="_Toc530584268"/>
      <w:r>
        <w:rPr>
          <w:rFonts w:hint="eastAsia"/>
        </w:rPr>
        <w:t>查询</w:t>
      </w:r>
      <w:bookmarkEnd w:id="34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lab</w:t>
      </w:r>
      <w:r w:rsidRPr="003B478D">
        <w:t>/get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5133D" w:rsidRDefault="00C5133D" w:rsidP="00C5133D">
      <w:r>
        <w:tab/>
      </w:r>
      <w:r>
        <w:tab/>
        <w:t>{</w:t>
      </w:r>
    </w:p>
    <w:p w:rsidR="00C5133D" w:rsidRDefault="00C5133D" w:rsidP="00C5133D">
      <w:r>
        <w:t xml:space="preserve">    "data": {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1": {</w:t>
      </w:r>
    </w:p>
    <w:p w:rsidR="00C5133D" w:rsidRDefault="00C5133D" w:rsidP="00C5133D">
      <w:r>
        <w:t xml:space="preserve">            "id": 1,</w:t>
      </w:r>
    </w:p>
    <w:p w:rsidR="00C5133D" w:rsidRDefault="00C5133D" w:rsidP="00C5133D">
      <w:r>
        <w:t xml:space="preserve">            "sub": [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2,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t xml:space="preserve">                    "lab_name": "</w:t>
      </w:r>
      <w:r>
        <w:rPr>
          <w:rFonts w:hint="eastAsia"/>
        </w:rPr>
        <w:t>小标题</w:t>
      </w:r>
      <w:r>
        <w:rPr>
          <w:rFonts w:hint="eastAsia"/>
        </w:rPr>
        <w:t>1"</w:t>
      </w:r>
    </w:p>
    <w:p w:rsidR="00C5133D" w:rsidRDefault="00C5133D" w:rsidP="00C5133D">
      <w:r>
        <w:t xml:space="preserve">                },</w:t>
      </w:r>
    </w:p>
    <w:p w:rsidR="00C5133D" w:rsidRDefault="00C5133D" w:rsidP="00C5133D">
      <w:r>
        <w:t xml:space="preserve">                {</w:t>
      </w:r>
    </w:p>
    <w:p w:rsidR="00C5133D" w:rsidRDefault="00C5133D" w:rsidP="00C5133D">
      <w:r>
        <w:t xml:space="preserve">                    "id": 43,</w:t>
      </w:r>
    </w:p>
    <w:p w:rsidR="00C5133D" w:rsidRDefault="00C5133D" w:rsidP="00C5133D">
      <w:r>
        <w:t xml:space="preserve">                    "parent_id": 1,</w:t>
      </w:r>
    </w:p>
    <w:p w:rsidR="00C5133D" w:rsidRDefault="00C5133D" w:rsidP="00C5133D">
      <w:r>
        <w:rPr>
          <w:rFonts w:hint="eastAsia"/>
        </w:rPr>
        <w:lastRenderedPageBreak/>
        <w:t xml:space="preserve">                    "lab_name": "</w:t>
      </w:r>
      <w:r>
        <w:rPr>
          <w:rFonts w:hint="eastAsia"/>
        </w:rPr>
        <w:t>比特币</w:t>
      </w:r>
      <w:r>
        <w:rPr>
          <w:rFonts w:hint="eastAsia"/>
        </w:rPr>
        <w:t>"</w:t>
      </w:r>
    </w:p>
    <w:p w:rsidR="00C5133D" w:rsidRDefault="00C5133D" w:rsidP="00C5133D">
      <w:r>
        <w:t xml:space="preserve">                }</w:t>
      </w:r>
    </w:p>
    <w:p w:rsidR="00C5133D" w:rsidRDefault="00C5133D" w:rsidP="00C5133D">
      <w:r>
        <w:t xml:space="preserve">            ]</w:t>
      </w:r>
    </w:p>
    <w:p w:rsidR="00C5133D" w:rsidRDefault="00C5133D" w:rsidP="00C5133D">
      <w:r>
        <w:t xml:space="preserve">        },</w:t>
      </w:r>
    </w:p>
    <w:p w:rsidR="00C5133D" w:rsidRDefault="00C5133D" w:rsidP="00C5133D"/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大标题</w:t>
      </w:r>
      <w:r>
        <w:rPr>
          <w:rFonts w:hint="eastAsia"/>
        </w:rPr>
        <w:t>3": {</w:t>
      </w:r>
    </w:p>
    <w:p w:rsidR="00C5133D" w:rsidRDefault="00C5133D" w:rsidP="00C5133D">
      <w:r>
        <w:t xml:space="preserve">            "id": 42,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},</w:t>
      </w:r>
    </w:p>
    <w:p w:rsidR="00C5133D" w:rsidRDefault="00C5133D" w:rsidP="00C5133D">
      <w:r>
        <w:rPr>
          <w:rFonts w:hint="eastAsia"/>
        </w:rPr>
        <w:t xml:space="preserve">        "</w:t>
      </w:r>
      <w:r>
        <w:rPr>
          <w:rFonts w:hint="eastAsia"/>
        </w:rPr>
        <w:t>比特币最</w:t>
      </w:r>
      <w:r>
        <w:rPr>
          <w:rFonts w:hint="eastAsia"/>
        </w:rPr>
        <w:t>": {</w:t>
      </w:r>
    </w:p>
    <w:p w:rsidR="00C5133D" w:rsidRDefault="00C5133D" w:rsidP="00C5133D">
      <w:r>
        <w:t xml:space="preserve">            "id": 44,</w:t>
      </w:r>
    </w:p>
    <w:p w:rsidR="00C5133D" w:rsidRDefault="00C5133D" w:rsidP="00C5133D">
      <w:r>
        <w:t xml:space="preserve">            "sub": []</w:t>
      </w:r>
    </w:p>
    <w:p w:rsidR="00C5133D" w:rsidRDefault="00C5133D" w:rsidP="00C5133D">
      <w:r>
        <w:t xml:space="preserve">        }</w:t>
      </w:r>
    </w:p>
    <w:p w:rsidR="00C5133D" w:rsidRDefault="00C5133D" w:rsidP="00C5133D">
      <w:r>
        <w:t xml:space="preserve">    },</w:t>
      </w:r>
    </w:p>
    <w:p w:rsidR="00C5133D" w:rsidRDefault="00C5133D" w:rsidP="00C5133D">
      <w:r>
        <w:t xml:space="preserve">    "code": 0,</w:t>
      </w:r>
    </w:p>
    <w:p w:rsidR="00C5133D" w:rsidRDefault="00C5133D" w:rsidP="00C5133D">
      <w:r>
        <w:t xml:space="preserve">    "msg": "success"</w:t>
      </w:r>
    </w:p>
    <w:p w:rsidR="00C5133D" w:rsidRDefault="00C5133D" w:rsidP="00C5133D">
      <w:r>
        <w:t>}</w:t>
      </w:r>
    </w:p>
    <w:p w:rsidR="00C5133D" w:rsidRPr="00BF3223" w:rsidRDefault="00C5133D" w:rsidP="00C5133D">
      <w:pPr>
        <w:pStyle w:val="4"/>
      </w:pPr>
      <w:bookmarkStart w:id="35" w:name="_Toc530584269"/>
      <w:r>
        <w:rPr>
          <w:rFonts w:hint="eastAsia"/>
        </w:rPr>
        <w:t>添加</w:t>
      </w:r>
      <w:bookmarkEnd w:id="35"/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C5133D" w:rsidRDefault="00C5133D" w:rsidP="00C513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/add</w:t>
      </w:r>
    </w:p>
    <w:p w:rsidR="00C5133D" w:rsidRDefault="00C5133D" w:rsidP="00C513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5133D" w:rsidTr="008950AA">
        <w:tc>
          <w:tcPr>
            <w:tcW w:w="19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</w:p>
        </w:tc>
      </w:tr>
      <w:tr w:rsidR="00C5133D" w:rsidTr="008950AA">
        <w:tc>
          <w:tcPr>
            <w:tcW w:w="1962" w:type="dxa"/>
          </w:tcPr>
          <w:p w:rsidR="00C5133D" w:rsidRPr="00F237DD" w:rsidRDefault="00C5133D" w:rsidP="008950A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arent_id</w:t>
            </w:r>
          </w:p>
          <w:p w:rsidR="00C5133D" w:rsidRDefault="00C5133D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父级标签</w:t>
            </w: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C5133D" w:rsidRDefault="00C5133D" w:rsidP="008950AA">
            <w:pPr>
              <w:pStyle w:val="a4"/>
              <w:ind w:firstLineChars="0" w:firstLine="0"/>
            </w:pPr>
            <w:r>
              <w:t>添加一级标签时</w:t>
            </w:r>
            <w:r>
              <w:rPr>
                <w:rFonts w:hint="eastAsia"/>
              </w:rPr>
              <w:t>，</w:t>
            </w:r>
            <w:r>
              <w:t>不用传</w:t>
            </w:r>
            <w:r>
              <w:rPr>
                <w:rFonts w:hint="eastAsia"/>
              </w:rPr>
              <w:t>；添加二级标签时，一定得传</w:t>
            </w:r>
          </w:p>
        </w:tc>
      </w:tr>
    </w:tbl>
    <w:p w:rsidR="00C5133D" w:rsidRDefault="00C5133D" w:rsidP="00C513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84B69" w:rsidRDefault="00284B69" w:rsidP="00284B69">
      <w:pPr>
        <w:ind w:left="420" w:firstLine="420"/>
      </w:pPr>
      <w:r>
        <w:t>{</w:t>
      </w:r>
    </w:p>
    <w:p w:rsidR="00284B69" w:rsidRDefault="00284B69" w:rsidP="00284B69">
      <w:pPr>
        <w:ind w:left="420" w:firstLine="420"/>
      </w:pPr>
      <w:r>
        <w:t xml:space="preserve">    "data": {</w:t>
      </w:r>
    </w:p>
    <w:p w:rsidR="00284B69" w:rsidRDefault="00284B69" w:rsidP="00284B69">
      <w:pPr>
        <w:ind w:left="420" w:firstLine="420"/>
      </w:pPr>
      <w:r>
        <w:t xml:space="preserve">        "id": 45</w:t>
      </w:r>
      <w:r>
        <w:rPr>
          <w:rFonts w:hint="eastAsia"/>
        </w:rPr>
        <w:t xml:space="preserve"> //</w:t>
      </w:r>
      <w:r>
        <w:rPr>
          <w:rFonts w:hint="eastAsia"/>
        </w:rPr>
        <w:t>如果创建父级标签，则该</w:t>
      </w:r>
      <w:r>
        <w:rPr>
          <w:rFonts w:hint="eastAsia"/>
        </w:rPr>
        <w:t>id</w:t>
      </w:r>
      <w:r>
        <w:rPr>
          <w:rFonts w:hint="eastAsia"/>
        </w:rPr>
        <w:t>是父级的</w:t>
      </w:r>
      <w:r>
        <w:rPr>
          <w:rFonts w:hint="eastAsia"/>
        </w:rPr>
        <w:t>id</w:t>
      </w:r>
    </w:p>
    <w:p w:rsidR="00284B69" w:rsidRDefault="00284B69" w:rsidP="00284B69">
      <w:pPr>
        <w:ind w:left="420" w:firstLine="420"/>
      </w:pPr>
      <w:r>
        <w:t xml:space="preserve">    },</w:t>
      </w:r>
    </w:p>
    <w:p w:rsidR="00284B69" w:rsidRDefault="00284B69" w:rsidP="00284B69">
      <w:pPr>
        <w:ind w:left="420" w:firstLine="420"/>
      </w:pPr>
      <w:r>
        <w:t xml:space="preserve">    "code": 0,</w:t>
      </w:r>
    </w:p>
    <w:p w:rsidR="00284B69" w:rsidRDefault="00284B69" w:rsidP="00284B69">
      <w:pPr>
        <w:ind w:left="420" w:firstLine="420"/>
      </w:pPr>
      <w:r>
        <w:t xml:space="preserve">    "msg": "success"</w:t>
      </w:r>
    </w:p>
    <w:p w:rsidR="00284B69" w:rsidRDefault="00284B69" w:rsidP="00284B69">
      <w:pPr>
        <w:ind w:left="420" w:firstLine="420"/>
      </w:pPr>
      <w:r>
        <w:t>}</w:t>
      </w:r>
    </w:p>
    <w:p w:rsidR="00C5133D" w:rsidRDefault="00C5133D" w:rsidP="00284B69">
      <w:pPr>
        <w:ind w:left="420" w:firstLine="420"/>
      </w:pPr>
      <w:r>
        <w:t>OR</w:t>
      </w:r>
    </w:p>
    <w:p w:rsidR="00C5133D" w:rsidRDefault="00C5133D" w:rsidP="00C5133D">
      <w:pPr>
        <w:ind w:left="420" w:firstLine="420"/>
      </w:pPr>
      <w:r>
        <w:t>{</w:t>
      </w:r>
    </w:p>
    <w:p w:rsidR="00C5133D" w:rsidRDefault="00C5133D" w:rsidP="00C5133D">
      <w:pPr>
        <w:ind w:left="420" w:firstLine="420"/>
      </w:pPr>
      <w:r>
        <w:t xml:space="preserve">    "data": [],</w:t>
      </w:r>
    </w:p>
    <w:p w:rsidR="00C5133D" w:rsidRDefault="00C5133D" w:rsidP="00C5133D">
      <w:pPr>
        <w:ind w:left="420" w:firstLine="420"/>
      </w:pPr>
      <w:r>
        <w:t xml:space="preserve">    "code": -1,</w:t>
      </w:r>
    </w:p>
    <w:p w:rsidR="00C5133D" w:rsidRDefault="00C5133D" w:rsidP="00C5133D">
      <w:pPr>
        <w:ind w:left="420" w:firstLine="420"/>
      </w:pPr>
      <w:r>
        <w:rPr>
          <w:rFonts w:hint="eastAsia"/>
        </w:rPr>
        <w:t xml:space="preserve">    "msg": "</w:t>
      </w:r>
      <w:r w:rsidR="00284B69">
        <w:t>L</w:t>
      </w:r>
      <w:r w:rsidR="00284B69"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C5133D" w:rsidRDefault="00C5133D" w:rsidP="00C5133D">
      <w:pPr>
        <w:ind w:left="420" w:firstLine="420"/>
      </w:pPr>
      <w:r>
        <w:t>}</w:t>
      </w:r>
    </w:p>
    <w:p w:rsidR="00C5133D" w:rsidRDefault="00C5133D" w:rsidP="00C5133D"/>
    <w:p w:rsidR="00BC11DC" w:rsidRDefault="00BC11DC" w:rsidP="00645610"/>
    <w:p w:rsidR="009E7D44" w:rsidRPr="00BF3223" w:rsidRDefault="009E7D44" w:rsidP="009E7D44">
      <w:pPr>
        <w:pStyle w:val="4"/>
      </w:pPr>
      <w:bookmarkStart w:id="36" w:name="_Toc530584270"/>
      <w:r>
        <w:rPr>
          <w:rFonts w:hint="eastAsia"/>
        </w:rPr>
        <w:t>更新</w:t>
      </w:r>
      <w:bookmarkEnd w:id="36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update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L</w:t>
            </w:r>
            <w:r>
              <w:rPr>
                <w:rFonts w:hint="eastAsia"/>
              </w:rPr>
              <w:t>ab_name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9E7D44" w:rsidRPr="00BF3223" w:rsidRDefault="009E7D44" w:rsidP="009E7D44">
      <w:pPr>
        <w:pStyle w:val="4"/>
      </w:pPr>
      <w:bookmarkStart w:id="37" w:name="_Toc530584271"/>
      <w:r>
        <w:rPr>
          <w:rFonts w:hint="eastAsia"/>
        </w:rPr>
        <w:t>删除</w:t>
      </w:r>
      <w:bookmarkEnd w:id="37"/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7D44" w:rsidRDefault="009E7D44" w:rsidP="009E7D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lab</w:t>
      </w:r>
      <w:r>
        <w:t>/</w:t>
      </w:r>
      <w:r>
        <w:rPr>
          <w:rFonts w:hint="eastAsia"/>
        </w:rPr>
        <w:t>delete</w:t>
      </w:r>
    </w:p>
    <w:p w:rsidR="009E7D44" w:rsidRDefault="009E7D44" w:rsidP="009E7D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162"/>
        <w:gridCol w:w="1521"/>
        <w:gridCol w:w="1518"/>
        <w:gridCol w:w="1519"/>
      </w:tblGrid>
      <w:tr w:rsidR="009E7D44" w:rsidTr="008950AA">
        <w:tc>
          <w:tcPr>
            <w:tcW w:w="19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7D44" w:rsidTr="008950AA">
        <w:tc>
          <w:tcPr>
            <w:tcW w:w="1962" w:type="dxa"/>
          </w:tcPr>
          <w:p w:rsidR="009E7D44" w:rsidRPr="00F237DD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  <w:p w:rsidR="009E7D44" w:rsidRDefault="009E7D44" w:rsidP="008950AA">
            <w:pPr>
              <w:pStyle w:val="a4"/>
              <w:ind w:firstLineChars="0" w:firstLine="0"/>
            </w:pPr>
          </w:p>
        </w:tc>
        <w:tc>
          <w:tcPr>
            <w:tcW w:w="1162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21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7D44" w:rsidRDefault="009E7D44" w:rsidP="008950A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7D44" w:rsidRDefault="009E7D44" w:rsidP="008950AA">
            <w:pPr>
              <w:pStyle w:val="a4"/>
              <w:ind w:firstLineChars="0" w:firstLine="0"/>
            </w:pPr>
          </w:p>
        </w:tc>
      </w:tr>
    </w:tbl>
    <w:p w:rsidR="009E7D44" w:rsidRDefault="009E7D44" w:rsidP="009E7D44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t xml:space="preserve">    "data": </w:t>
      </w:r>
      <w:r>
        <w:rPr>
          <w:rFonts w:hint="eastAsia"/>
        </w:rPr>
        <w:t>[]</w:t>
      </w:r>
    </w:p>
    <w:p w:rsidR="009E7D44" w:rsidRDefault="009E7D44" w:rsidP="009E7D44">
      <w:pPr>
        <w:ind w:left="420" w:firstLine="420"/>
      </w:pPr>
      <w:r>
        <w:t xml:space="preserve">    "code": 0,</w:t>
      </w:r>
    </w:p>
    <w:p w:rsidR="009E7D44" w:rsidRDefault="009E7D44" w:rsidP="009E7D44">
      <w:pPr>
        <w:ind w:left="420" w:firstLine="420"/>
      </w:pPr>
      <w:r>
        <w:t xml:space="preserve">    "msg": "success"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  <w:r>
        <w:t>OR</w:t>
      </w:r>
    </w:p>
    <w:p w:rsidR="009E7D44" w:rsidRDefault="009E7D44" w:rsidP="009E7D44">
      <w:pPr>
        <w:ind w:left="420" w:firstLine="420"/>
      </w:pPr>
      <w:r>
        <w:t>{</w:t>
      </w:r>
    </w:p>
    <w:p w:rsidR="009E7D44" w:rsidRDefault="009E7D44" w:rsidP="009E7D44">
      <w:pPr>
        <w:ind w:left="420" w:firstLine="420"/>
      </w:pPr>
      <w:r>
        <w:lastRenderedPageBreak/>
        <w:t xml:space="preserve">    "data": [],</w:t>
      </w:r>
    </w:p>
    <w:p w:rsidR="009E7D44" w:rsidRDefault="009E7D44" w:rsidP="009E7D44">
      <w:pPr>
        <w:ind w:left="420" w:firstLine="420"/>
      </w:pPr>
      <w:r>
        <w:t xml:space="preserve">    "code": -1,</w:t>
      </w:r>
    </w:p>
    <w:p w:rsidR="009E7D44" w:rsidRDefault="009E7D44" w:rsidP="009E7D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7D44" w:rsidRDefault="009E7D44" w:rsidP="009E7D44">
      <w:pPr>
        <w:ind w:left="420" w:firstLine="420"/>
      </w:pPr>
      <w:r>
        <w:t>}</w:t>
      </w:r>
    </w:p>
    <w:p w:rsidR="009E7D44" w:rsidRDefault="009E7D44" w:rsidP="009E7D44">
      <w:pPr>
        <w:ind w:left="420" w:firstLine="420"/>
      </w:pPr>
    </w:p>
    <w:p w:rsidR="00645610" w:rsidRPr="00193D0E" w:rsidRDefault="00645610" w:rsidP="009E7D44"/>
    <w:p w:rsidR="003B478D" w:rsidRDefault="003B478D" w:rsidP="003B478D">
      <w:pPr>
        <w:pStyle w:val="2"/>
      </w:pPr>
      <w:bookmarkStart w:id="38" w:name="_Toc530584272"/>
      <w:r>
        <w:rPr>
          <w:rFonts w:hint="eastAsia"/>
        </w:rPr>
        <w:t>类别</w:t>
      </w:r>
      <w:bookmarkEnd w:id="38"/>
    </w:p>
    <w:p w:rsidR="003B478D" w:rsidRDefault="003B478D" w:rsidP="003B478D">
      <w:pPr>
        <w:pStyle w:val="4"/>
      </w:pPr>
      <w:bookmarkStart w:id="39" w:name="_Toc530584273"/>
      <w:r>
        <w:rPr>
          <w:rFonts w:hint="eastAsia"/>
        </w:rPr>
        <w:t>查询</w:t>
      </w:r>
      <w:bookmarkEnd w:id="39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category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r>
        <w:tab/>
      </w:r>
      <w:r>
        <w:tab/>
        <w:t>{</w:t>
      </w:r>
    </w:p>
    <w:p w:rsidR="00A92A55" w:rsidRDefault="00A92A55" w:rsidP="00A92A55">
      <w:r>
        <w:t xml:space="preserve">    "data": [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1,</w:t>
      </w:r>
    </w:p>
    <w:p w:rsidR="00A92A55" w:rsidRDefault="00A92A55" w:rsidP="00A92A55">
      <w:r>
        <w:t xml:space="preserve">            "name": "FA"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11,</w:t>
      </w:r>
    </w:p>
    <w:p w:rsidR="00A92A55" w:rsidRDefault="00A92A55" w:rsidP="00A92A55">
      <w:r>
        <w:rPr>
          <w:rFonts w:hint="eastAsia"/>
        </w:rPr>
        <w:t xml:space="preserve">            "name": "ICO</w:t>
      </w:r>
      <w:r>
        <w:rPr>
          <w:rFonts w:hint="eastAsia"/>
        </w:rPr>
        <w:t>平台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10,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政务</w:t>
      </w:r>
      <w:r>
        <w:rPr>
          <w:rFonts w:hint="eastAsia"/>
        </w:rPr>
        <w:t>"</w:t>
      </w:r>
    </w:p>
    <w:p w:rsidR="00A92A55" w:rsidRDefault="00A92A55" w:rsidP="00A92A55">
      <w:r>
        <w:t xml:space="preserve">        },</w:t>
      </w:r>
    </w:p>
    <w:p w:rsidR="00A92A55" w:rsidRDefault="00A92A55" w:rsidP="00A92A55">
      <w:r>
        <w:t xml:space="preserve">        {</w:t>
      </w:r>
    </w:p>
    <w:p w:rsidR="00A92A55" w:rsidRDefault="00A92A55" w:rsidP="00A92A55">
      <w:r>
        <w:t xml:space="preserve">            "id": 14,</w:t>
      </w:r>
    </w:p>
    <w:p w:rsidR="00A92A55" w:rsidRDefault="00A92A55" w:rsidP="00A92A55"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r>
        <w:t xml:space="preserve">        }</w:t>
      </w:r>
    </w:p>
    <w:p w:rsidR="00A92A55" w:rsidRDefault="00A92A55" w:rsidP="00A92A55">
      <w:r>
        <w:t xml:space="preserve">    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3B478D" w:rsidRDefault="00A92A55" w:rsidP="00A92A55">
      <w:r>
        <w:t>}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C96F68" w:rsidRDefault="00E45F3D" w:rsidP="00A92A55">
      <w:r>
        <w:t>}</w:t>
      </w:r>
    </w:p>
    <w:p w:rsidR="003B478D" w:rsidRDefault="003B478D" w:rsidP="003B478D">
      <w:pPr>
        <w:pStyle w:val="2"/>
      </w:pPr>
      <w:bookmarkStart w:id="40" w:name="_Toc530584274"/>
      <w:r>
        <w:rPr>
          <w:rFonts w:hint="eastAsia"/>
        </w:rPr>
        <w:lastRenderedPageBreak/>
        <w:t>行业</w:t>
      </w:r>
      <w:bookmarkEnd w:id="40"/>
    </w:p>
    <w:p w:rsidR="003B478D" w:rsidRDefault="003B478D" w:rsidP="003B478D">
      <w:pPr>
        <w:pStyle w:val="4"/>
      </w:pPr>
      <w:bookmarkStart w:id="41" w:name="_Toc530584275"/>
      <w:r>
        <w:rPr>
          <w:rFonts w:hint="eastAsia"/>
        </w:rPr>
        <w:t>查询</w:t>
      </w:r>
      <w:bookmarkEnd w:id="41"/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B478D" w:rsidRDefault="003B478D" w:rsidP="003B478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3B478D">
        <w:rPr>
          <w:rFonts w:hint="eastAsia"/>
        </w:rPr>
        <w:t>industry</w:t>
      </w:r>
      <w:r w:rsidRPr="003B478D">
        <w:t>/get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3B478D" w:rsidRDefault="003B478D" w:rsidP="003B478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92A55" w:rsidRDefault="00A92A55" w:rsidP="00A92A55">
      <w:pPr>
        <w:ind w:left="420" w:firstLine="420"/>
      </w:pPr>
      <w:r>
        <w:t>{</w:t>
      </w:r>
    </w:p>
    <w:p w:rsidR="00A92A55" w:rsidRDefault="00A92A55" w:rsidP="00A92A55">
      <w:pPr>
        <w:ind w:left="420" w:firstLine="420"/>
      </w:pPr>
      <w:r>
        <w:t xml:space="preserve">    "data": [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24,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游戏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13,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旅游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},</w:t>
      </w:r>
    </w:p>
    <w:p w:rsidR="00A92A55" w:rsidRDefault="00A92A55" w:rsidP="00A92A55">
      <w:pPr>
        <w:ind w:left="420" w:firstLine="420"/>
      </w:pPr>
      <w:r>
        <w:t xml:space="preserve">        {</w:t>
      </w:r>
    </w:p>
    <w:p w:rsidR="00A92A55" w:rsidRDefault="00A92A55" w:rsidP="00A92A55">
      <w:pPr>
        <w:ind w:left="420" w:firstLine="420"/>
      </w:pPr>
      <w:r>
        <w:t xml:space="preserve">            "id": 22,</w:t>
      </w:r>
    </w:p>
    <w:p w:rsidR="00A92A55" w:rsidRDefault="00A92A55" w:rsidP="00A92A55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A92A55" w:rsidRDefault="00A92A55" w:rsidP="00A92A55">
      <w:pPr>
        <w:ind w:left="420" w:firstLine="420"/>
      </w:pPr>
      <w:r>
        <w:t xml:space="preserve">        }</w:t>
      </w:r>
    </w:p>
    <w:p w:rsidR="00A92A55" w:rsidRDefault="00A92A55" w:rsidP="00A92A55">
      <w:pPr>
        <w:ind w:left="420" w:firstLine="420"/>
      </w:pPr>
      <w:r>
        <w:t xml:space="preserve">    ],</w:t>
      </w:r>
    </w:p>
    <w:p w:rsidR="00A92A55" w:rsidRDefault="00A92A55" w:rsidP="00A92A55">
      <w:pPr>
        <w:ind w:left="420" w:firstLine="420"/>
      </w:pPr>
      <w:r>
        <w:t xml:space="preserve">    "code": 0,</w:t>
      </w:r>
    </w:p>
    <w:p w:rsidR="00A92A55" w:rsidRDefault="00A92A55" w:rsidP="00A92A55">
      <w:pPr>
        <w:ind w:left="420" w:firstLine="420"/>
      </w:pPr>
      <w:r>
        <w:t xml:space="preserve">    "msg": "success"</w:t>
      </w:r>
    </w:p>
    <w:p w:rsidR="00CA7CEE" w:rsidRDefault="00A92A55" w:rsidP="00A92A55">
      <w:pPr>
        <w:ind w:left="420" w:firstLine="420"/>
      </w:pPr>
      <w:r>
        <w:t>},</w:t>
      </w:r>
    </w:p>
    <w:p w:rsidR="00A92A55" w:rsidRDefault="00A92A55" w:rsidP="00A92A55">
      <w:r>
        <w:t>OR</w:t>
      </w:r>
    </w:p>
    <w:p w:rsidR="00A92A55" w:rsidRDefault="00A92A55" w:rsidP="00A92A55">
      <w:r>
        <w:t>{</w:t>
      </w:r>
    </w:p>
    <w:p w:rsidR="00A92A55" w:rsidRDefault="00A92A55" w:rsidP="00A92A55">
      <w:r>
        <w:t xml:space="preserve">    "data": [],</w:t>
      </w:r>
    </w:p>
    <w:p w:rsidR="00A92A55" w:rsidRDefault="00A92A55" w:rsidP="00A92A55">
      <w:r>
        <w:t xml:space="preserve">    "code": 0,</w:t>
      </w:r>
    </w:p>
    <w:p w:rsidR="00A92A55" w:rsidRDefault="00A92A55" w:rsidP="00A92A55">
      <w:r>
        <w:t xml:space="preserve">    "msg": "success"</w:t>
      </w:r>
    </w:p>
    <w:p w:rsidR="00A92A55" w:rsidRDefault="00A92A55" w:rsidP="00A92A55">
      <w:r>
        <w:t>}</w:t>
      </w:r>
    </w:p>
    <w:p w:rsidR="00A92A55" w:rsidRDefault="00A92A55" w:rsidP="00A92A55">
      <w:pPr>
        <w:ind w:left="420" w:firstLine="420"/>
      </w:pPr>
    </w:p>
    <w:p w:rsidR="00804CE3" w:rsidRDefault="00804CE3" w:rsidP="00804CE3">
      <w:pPr>
        <w:pStyle w:val="2"/>
      </w:pPr>
      <w:bookmarkStart w:id="42" w:name="_Toc530584276"/>
      <w:r>
        <w:rPr>
          <w:rFonts w:hint="eastAsia"/>
        </w:rPr>
        <w:t>岗位</w:t>
      </w:r>
      <w:bookmarkEnd w:id="42"/>
    </w:p>
    <w:p w:rsidR="00804CE3" w:rsidRDefault="00804CE3" w:rsidP="00804CE3">
      <w:pPr>
        <w:pStyle w:val="4"/>
      </w:pPr>
      <w:bookmarkStart w:id="43" w:name="_Toc530584277"/>
      <w:r>
        <w:rPr>
          <w:rFonts w:hint="eastAsia"/>
        </w:rPr>
        <w:t>查询</w:t>
      </w:r>
      <w:bookmarkEnd w:id="43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job_position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lastRenderedPageBreak/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商务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运营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10,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其他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Default="00804CE3" w:rsidP="00804CE3">
      <w:pPr>
        <w:ind w:left="420" w:firstLine="420"/>
      </w:pPr>
      <w:r>
        <w:t>}</w:t>
      </w:r>
    </w:p>
    <w:p w:rsidR="00804CE3" w:rsidRDefault="00804CE3" w:rsidP="00804CE3">
      <w:pPr>
        <w:pStyle w:val="2"/>
      </w:pPr>
      <w:bookmarkStart w:id="44" w:name="_Toc530584278"/>
      <w:r>
        <w:rPr>
          <w:rFonts w:hint="eastAsia"/>
        </w:rPr>
        <w:t>职级</w:t>
      </w:r>
      <w:bookmarkEnd w:id="44"/>
    </w:p>
    <w:p w:rsidR="00804CE3" w:rsidRDefault="00804CE3" w:rsidP="00804CE3">
      <w:pPr>
        <w:pStyle w:val="4"/>
      </w:pPr>
      <w:bookmarkStart w:id="45" w:name="_Toc530584279"/>
      <w:r>
        <w:rPr>
          <w:rFonts w:hint="eastAsia"/>
        </w:rPr>
        <w:t>查询</w:t>
      </w:r>
      <w:bookmarkEnd w:id="45"/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804CE3" w:rsidRDefault="00804CE3" w:rsidP="00804CE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>
        <w:rPr>
          <w:rFonts w:hint="eastAsia"/>
        </w:rPr>
        <w:t>job_title</w:t>
      </w:r>
      <w:r w:rsidRPr="003B478D">
        <w:t>/get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804CE3" w:rsidRDefault="00804CE3" w:rsidP="00804CE3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804CE3" w:rsidRDefault="00804CE3" w:rsidP="00804CE3">
      <w:pPr>
        <w:ind w:left="420" w:firstLine="420"/>
      </w:pPr>
      <w:r>
        <w:t>{</w:t>
      </w:r>
    </w:p>
    <w:p w:rsidR="00804CE3" w:rsidRDefault="00804CE3" w:rsidP="00804CE3">
      <w:pPr>
        <w:ind w:left="420" w:firstLine="420"/>
      </w:pPr>
      <w:r>
        <w:t xml:space="preserve">    "data": [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董事长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2,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董事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},</w:t>
      </w:r>
    </w:p>
    <w:p w:rsidR="00804CE3" w:rsidRDefault="00804CE3" w:rsidP="00804CE3">
      <w:pPr>
        <w:ind w:left="420" w:firstLine="420"/>
      </w:pPr>
      <w:r>
        <w:t xml:space="preserve">        {</w:t>
      </w:r>
    </w:p>
    <w:p w:rsidR="00804CE3" w:rsidRDefault="00804CE3" w:rsidP="00804CE3">
      <w:pPr>
        <w:ind w:left="420" w:firstLine="420"/>
      </w:pPr>
      <w:r>
        <w:t xml:space="preserve">            "id": 14,</w:t>
      </w:r>
    </w:p>
    <w:p w:rsidR="00804CE3" w:rsidRDefault="00804CE3" w:rsidP="00804CE3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创始人</w:t>
      </w:r>
      <w:r>
        <w:rPr>
          <w:rFonts w:hint="eastAsia"/>
        </w:rPr>
        <w:t>"</w:t>
      </w:r>
    </w:p>
    <w:p w:rsidR="00804CE3" w:rsidRDefault="00804CE3" w:rsidP="00804CE3">
      <w:pPr>
        <w:ind w:left="420" w:firstLine="420"/>
      </w:pPr>
      <w:r>
        <w:t xml:space="preserve">        }</w:t>
      </w:r>
    </w:p>
    <w:p w:rsidR="00804CE3" w:rsidRDefault="00804CE3" w:rsidP="00804CE3">
      <w:pPr>
        <w:ind w:left="420" w:firstLine="420"/>
      </w:pPr>
      <w:r>
        <w:t xml:space="preserve">    ],</w:t>
      </w:r>
    </w:p>
    <w:p w:rsidR="00804CE3" w:rsidRDefault="00804CE3" w:rsidP="00804CE3">
      <w:pPr>
        <w:ind w:left="420" w:firstLine="420"/>
      </w:pPr>
      <w:r>
        <w:lastRenderedPageBreak/>
        <w:t xml:space="preserve">    "code": 0,</w:t>
      </w:r>
    </w:p>
    <w:p w:rsidR="00804CE3" w:rsidRDefault="00804CE3" w:rsidP="00804CE3">
      <w:pPr>
        <w:ind w:left="420" w:firstLine="420"/>
      </w:pPr>
      <w:r>
        <w:t xml:space="preserve">    "msg": "success"</w:t>
      </w:r>
    </w:p>
    <w:p w:rsidR="00804CE3" w:rsidRPr="003B478D" w:rsidRDefault="00804CE3" w:rsidP="00804CE3">
      <w:pPr>
        <w:ind w:left="420" w:firstLine="420"/>
      </w:pPr>
      <w:r>
        <w:t>}</w:t>
      </w:r>
    </w:p>
    <w:p w:rsidR="00804CE3" w:rsidRDefault="00804CE3" w:rsidP="00804CE3"/>
    <w:p w:rsidR="00E45F3D" w:rsidRDefault="00E45F3D" w:rsidP="00E45F3D">
      <w:pPr>
        <w:pStyle w:val="2"/>
      </w:pPr>
      <w:bookmarkStart w:id="46" w:name="_Toc530584280"/>
      <w:r>
        <w:rPr>
          <w:rFonts w:hint="eastAsia"/>
        </w:rPr>
        <w:t>项目</w:t>
      </w:r>
      <w:bookmarkEnd w:id="46"/>
    </w:p>
    <w:p w:rsidR="00E45F3D" w:rsidRDefault="00E45F3D" w:rsidP="00E45F3D">
      <w:pPr>
        <w:pStyle w:val="4"/>
      </w:pPr>
      <w:bookmarkStart w:id="47" w:name="_Toc530584281"/>
      <w:r>
        <w:rPr>
          <w:rFonts w:hint="eastAsia"/>
        </w:rPr>
        <w:t>查询</w:t>
      </w:r>
      <w:bookmarkEnd w:id="47"/>
      <w:r w:rsidR="00D32D36">
        <w:rPr>
          <w:rFonts w:hint="eastAsia"/>
        </w:rPr>
        <w:t>项目池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45F3D" w:rsidRDefault="00E45F3D" w:rsidP="00E45F3D">
      <w:r>
        <w:tab/>
      </w:r>
      <w:r>
        <w:tab/>
        <w:t>{</w:t>
      </w:r>
    </w:p>
    <w:p w:rsidR="00E45F3D" w:rsidRDefault="00E45F3D" w:rsidP="00E45F3D">
      <w:r>
        <w:t xml:space="preserve">    "data": [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1,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t xml:space="preserve">            "token_symbol": "etc",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11,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"2018-10-29 14:32:55",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</w:t>
      </w:r>
      <w:r w:rsidR="00B91D78">
        <w:rPr>
          <w:rFonts w:hint="eastAsia"/>
        </w:rPr>
        <w:t>,</w:t>
      </w:r>
    </w:p>
    <w:p w:rsidR="00B91D78" w:rsidRDefault="00B91D78" w:rsidP="00B91D78">
      <w:pPr>
        <w:ind w:left="840" w:firstLine="420"/>
      </w:pPr>
      <w:r>
        <w:t>"up_</w:t>
      </w:r>
      <w:r>
        <w:rPr>
          <w:rFonts w:hint="eastAsia"/>
        </w:rPr>
        <w:t>name</w:t>
      </w:r>
      <w:r>
        <w:t>": "</w:t>
      </w:r>
      <w:r>
        <w:t>用户名</w:t>
      </w:r>
      <w:r>
        <w:t>",</w:t>
      </w:r>
    </w:p>
    <w:p w:rsidR="00B91D78" w:rsidRDefault="00B91D78" w:rsidP="00E45F3D"/>
    <w:p w:rsidR="00E45F3D" w:rsidRDefault="00E45F3D" w:rsidP="00E45F3D">
      <w:r>
        <w:t xml:space="preserve">        },</w:t>
      </w:r>
    </w:p>
    <w:p w:rsidR="00E45F3D" w:rsidRDefault="00E45F3D" w:rsidP="00E45F3D">
      <w:r>
        <w:t xml:space="preserve">        {</w:t>
      </w:r>
    </w:p>
    <w:p w:rsidR="00E45F3D" w:rsidRDefault="00E45F3D" w:rsidP="00E45F3D">
      <w:r>
        <w:t xml:space="preserve">            "id": 2,</w:t>
      </w:r>
    </w:p>
    <w:p w:rsidR="00E45F3D" w:rsidRDefault="00E45F3D" w:rsidP="00E45F3D"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E45F3D" w:rsidRDefault="00E45F3D" w:rsidP="00E45F3D">
      <w:r>
        <w:t xml:space="preserve">            "company_name": "",</w:t>
      </w:r>
    </w:p>
    <w:p w:rsidR="00E45F3D" w:rsidRDefault="00E45F3D" w:rsidP="00E45F3D">
      <w:r>
        <w:lastRenderedPageBreak/>
        <w:t xml:space="preserve">            "token_symbol": "huobi",</w:t>
      </w:r>
    </w:p>
    <w:p w:rsidR="00E45F3D" w:rsidRDefault="00E45F3D" w:rsidP="00E45F3D">
      <w:r>
        <w:t xml:space="preserve">            "foundle": "",</w:t>
      </w:r>
    </w:p>
    <w:p w:rsidR="00E45F3D" w:rsidRDefault="00E45F3D" w:rsidP="00E45F3D">
      <w:r>
        <w:t xml:space="preserve">            "website": "",</w:t>
      </w:r>
    </w:p>
    <w:p w:rsidR="00E45F3D" w:rsidRDefault="00E45F3D" w:rsidP="00E45F3D">
      <w:r>
        <w:t xml:space="preserve">            "logo": "",</w:t>
      </w:r>
    </w:p>
    <w:p w:rsidR="00E45F3D" w:rsidRDefault="00E45F3D" w:rsidP="00E45F3D">
      <w:r>
        <w:t xml:space="preserve">            "country": "",</w:t>
      </w:r>
    </w:p>
    <w:p w:rsidR="00E45F3D" w:rsidRDefault="00E45F3D" w:rsidP="00E45F3D">
      <w:r>
        <w:t xml:space="preserve">            "grade": "",</w:t>
      </w:r>
    </w:p>
    <w:p w:rsidR="00E45F3D" w:rsidRDefault="00E45F3D" w:rsidP="00E45F3D">
      <w:r>
        <w:t xml:space="preserve">            "analysis": "",</w:t>
      </w:r>
    </w:p>
    <w:p w:rsidR="00E45F3D" w:rsidRDefault="00E45F3D" w:rsidP="00E45F3D">
      <w:r>
        <w:t xml:space="preserve">            "opinion": "",</w:t>
      </w:r>
    </w:p>
    <w:p w:rsidR="00E45F3D" w:rsidRDefault="00E45F3D" w:rsidP="00E45F3D">
      <w:r>
        <w:t xml:space="preserve">            "industry_id": 4,</w:t>
      </w:r>
    </w:p>
    <w:p w:rsidR="00E45F3D" w:rsidRDefault="00E45F3D" w:rsidP="00E45F3D">
      <w:r>
        <w:t xml:space="preserve">            "requirements": "",</w:t>
      </w:r>
    </w:p>
    <w:p w:rsidR="00E45F3D" w:rsidRDefault="00E45F3D" w:rsidP="00E45F3D">
      <w:r>
        <w:t xml:space="preserve">            "refer_name": "",</w:t>
      </w:r>
    </w:p>
    <w:p w:rsidR="00E45F3D" w:rsidRDefault="00E45F3D" w:rsidP="00E45F3D">
      <w:r>
        <w:t xml:space="preserve">            "refer_introduce": "",</w:t>
      </w:r>
    </w:p>
    <w:p w:rsidR="00E45F3D" w:rsidRDefault="00E45F3D" w:rsidP="00E45F3D">
      <w:r>
        <w:t xml:space="preserve">            "domain_from": "token.cn",</w:t>
      </w:r>
    </w:p>
    <w:p w:rsidR="00E45F3D" w:rsidRDefault="00E45F3D" w:rsidP="00E45F3D">
      <w:r>
        <w:t xml:space="preserve">            "user_id": 0,</w:t>
      </w:r>
    </w:p>
    <w:p w:rsidR="00E45F3D" w:rsidRDefault="00E45F3D" w:rsidP="00E45F3D">
      <w:r>
        <w:t xml:space="preserve">            "is_delete": 0,</w:t>
      </w:r>
    </w:p>
    <w:p w:rsidR="00E45F3D" w:rsidRDefault="00E45F3D" w:rsidP="00E45F3D">
      <w:r>
        <w:t xml:space="preserve">            "upload_time": "2018-10-30 10:07:26",</w:t>
      </w:r>
    </w:p>
    <w:p w:rsidR="00E45F3D" w:rsidRDefault="00E45F3D" w:rsidP="00E45F3D"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</w:t>
      </w:r>
    </w:p>
    <w:p w:rsidR="00E45F3D" w:rsidRDefault="00E45F3D" w:rsidP="00E45F3D">
      <w:r>
        <w:t xml:space="preserve">        }</w:t>
      </w:r>
    </w:p>
    <w:p w:rsidR="00E45F3D" w:rsidRDefault="00E45F3D" w:rsidP="00E45F3D">
      <w:r>
        <w:t xml:space="preserve">    ],</w:t>
      </w:r>
    </w:p>
    <w:p w:rsidR="00E45F3D" w:rsidRDefault="00E45F3D" w:rsidP="00E45F3D">
      <w:r>
        <w:t xml:space="preserve">    "code": 0,</w:t>
      </w:r>
    </w:p>
    <w:p w:rsidR="00E45F3D" w:rsidRDefault="00E45F3D" w:rsidP="00E45F3D">
      <w:r>
        <w:t xml:space="preserve">    "msg": "success"</w:t>
      </w:r>
    </w:p>
    <w:p w:rsidR="00E45F3D" w:rsidRDefault="00E45F3D" w:rsidP="00E45F3D">
      <w:r>
        <w:t>}</w:t>
      </w:r>
    </w:p>
    <w:p w:rsidR="00ED7161" w:rsidRPr="00BF3223" w:rsidRDefault="00ED7161" w:rsidP="00ED7161">
      <w:pPr>
        <w:pStyle w:val="4"/>
      </w:pPr>
      <w:bookmarkStart w:id="48" w:name="_Toc530584283"/>
      <w:r>
        <w:rPr>
          <w:rFonts w:hint="eastAsia"/>
        </w:rPr>
        <w:t>搜索</w:t>
      </w:r>
      <w:bookmarkEnd w:id="48"/>
      <w:r w:rsidR="00D32D36">
        <w:rPr>
          <w:rFonts w:hint="eastAsia"/>
        </w:rPr>
        <w:t>项目池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D7161" w:rsidRDefault="00ED7161" w:rsidP="00ED716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</w:t>
      </w:r>
    </w:p>
    <w:p w:rsidR="00ED7161" w:rsidRDefault="00ED7161" w:rsidP="00ED716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7161" w:rsidTr="00420BD1">
        <w:tc>
          <w:tcPr>
            <w:tcW w:w="1962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7161" w:rsidRDefault="00ED7161" w:rsidP="00420BD1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ED7161" w:rsidRDefault="00ED7161" w:rsidP="00ED716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D7161" w:rsidRDefault="00ED7161" w:rsidP="00ED7161">
      <w:r>
        <w:t>{</w:t>
      </w:r>
    </w:p>
    <w:p w:rsidR="00ED7161" w:rsidRDefault="00ED7161" w:rsidP="00ED7161">
      <w:r>
        <w:t xml:space="preserve">    "data": {</w:t>
      </w:r>
    </w:p>
    <w:p w:rsidR="00ED7161" w:rsidRDefault="00ED7161" w:rsidP="00ED7161">
      <w:r>
        <w:t xml:space="preserve">        "current_page": 1,</w:t>
      </w:r>
    </w:p>
    <w:p w:rsidR="00ED7161" w:rsidRDefault="00ED7161" w:rsidP="00ED7161">
      <w:r>
        <w:t xml:space="preserve">        "data": [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64,</w:t>
      </w:r>
    </w:p>
    <w:p w:rsidR="00ED7161" w:rsidRDefault="00ED7161" w:rsidP="00ED7161">
      <w:r>
        <w:t xml:space="preserve">                "name": "Bitcoin/BTC",</w:t>
      </w:r>
    </w:p>
    <w:p w:rsidR="00ED7161" w:rsidRDefault="00ED7161" w:rsidP="00ED7161">
      <w:r>
        <w:t xml:space="preserve">                "logo": "https://static.feixiaohao.com/coin/eced1e28da4f16e117f471b08ad6e_mid.png",</w:t>
      </w:r>
    </w:p>
    <w:p w:rsidR="00ED7161" w:rsidRDefault="00ED7161" w:rsidP="00ED7161">
      <w:r>
        <w:t xml:space="preserve">                "token_symbol": "BTC",</w:t>
      </w:r>
    </w:p>
    <w:p w:rsidR="00ED7161" w:rsidRDefault="00ED7161" w:rsidP="00ED7161">
      <w:r>
        <w:t xml:space="preserve">                "upload_time": "2018-11-15 15:57:10",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lastRenderedPageBreak/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86,</w:t>
      </w:r>
    </w:p>
    <w:p w:rsidR="00ED7161" w:rsidRDefault="00ED7161" w:rsidP="00ED7161">
      <w:r>
        <w:t xml:space="preserve">                "name": "Bitcoin Gold/BTG",</w:t>
      </w:r>
    </w:p>
    <w:p w:rsidR="00ED7161" w:rsidRDefault="00ED7161" w:rsidP="00ED7161">
      <w:r>
        <w:t xml:space="preserve">                "logo": "https://static.feixiaohao.com/coin/7ce3cdd9b5cfca1a86ae7b49c300dc_mid.png",</w:t>
      </w:r>
    </w:p>
    <w:p w:rsidR="00ED7161" w:rsidRDefault="00ED7161" w:rsidP="00ED7161">
      <w:r>
        <w:t xml:space="preserve">                "token_symbol": "BTG",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101,</w:t>
      </w:r>
    </w:p>
    <w:p w:rsidR="00ED7161" w:rsidRDefault="00ED7161" w:rsidP="00ED7161">
      <w:r>
        <w:t xml:space="preserve">                "name": "BitShares/BTS",</w:t>
      </w:r>
    </w:p>
    <w:p w:rsidR="00ED7161" w:rsidRDefault="00ED7161" w:rsidP="00ED7161">
      <w:r>
        <w:t xml:space="preserve">                "logo": "https://static.feixiaohao.com/coin/20180711/027135ab661e4d39bea85ee5e93e55c0_2_32_32.png",</w:t>
      </w:r>
    </w:p>
    <w:p w:rsidR="00ED7161" w:rsidRDefault="00ED7161" w:rsidP="00ED7161">
      <w:r>
        <w:t xml:space="preserve">                "token_symbol": "BTS",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},</w:t>
      </w:r>
    </w:p>
    <w:p w:rsidR="00ED7161" w:rsidRDefault="00ED7161" w:rsidP="00ED7161">
      <w:r>
        <w:t xml:space="preserve">            {</w:t>
      </w:r>
    </w:p>
    <w:p w:rsidR="00ED7161" w:rsidRDefault="00ED7161" w:rsidP="00ED7161">
      <w:r>
        <w:t xml:space="preserve">                "id": 109,</w:t>
      </w:r>
    </w:p>
    <w:p w:rsidR="00ED7161" w:rsidRDefault="00ED7161" w:rsidP="00ED7161">
      <w:r>
        <w:t xml:space="preserve">                "name": "Bytom/BTM",</w:t>
      </w:r>
    </w:p>
    <w:p w:rsidR="00ED7161" w:rsidRDefault="00ED7161" w:rsidP="00ED7161">
      <w:r>
        <w:t xml:space="preserve">                "logo": "https://static.feixiaohao.com/coin/8fd82db5ee758cbbb634e1ffa6065_mid.png",</w:t>
      </w:r>
    </w:p>
    <w:p w:rsidR="00ED7161" w:rsidRDefault="00ED7161" w:rsidP="00ED7161">
      <w:r>
        <w:t xml:space="preserve">                "token_symbol": "BTM",</w:t>
      </w:r>
    </w:p>
    <w:p w:rsidR="00ED7161" w:rsidRDefault="00ED7161" w:rsidP="00ED7161">
      <w:r>
        <w:t xml:space="preserve">                "upload_time": "2018-11-15 16:34:06",</w:t>
      </w:r>
    </w:p>
    <w:p w:rsidR="00ED7161" w:rsidRDefault="00ED7161" w:rsidP="00ED7161">
      <w:r>
        <w:t xml:space="preserve">                "requirements": "",</w:t>
      </w:r>
    </w:p>
    <w:p w:rsidR="00ED7161" w:rsidRDefault="00ED7161" w:rsidP="00ED7161">
      <w:r>
        <w:t xml:space="preserve">                "grade": "",</w:t>
      </w:r>
    </w:p>
    <w:p w:rsidR="00ED7161" w:rsidRDefault="00ED7161" w:rsidP="00ED7161">
      <w:r>
        <w:lastRenderedPageBreak/>
        <w:t xml:space="preserve">                "analysis": "",</w:t>
      </w:r>
    </w:p>
    <w:p w:rsidR="00ED7161" w:rsidRDefault="00ED7161" w:rsidP="00ED7161">
      <w:r>
        <w:t xml:space="preserve">                "opinion": "",</w:t>
      </w:r>
    </w:p>
    <w:p w:rsidR="00ED7161" w:rsidRDefault="00ED7161" w:rsidP="00ED7161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ED7161" w:rsidRDefault="00ED7161" w:rsidP="00ED7161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ED7161" w:rsidRDefault="00ED7161" w:rsidP="00ED7161">
      <w:r>
        <w:t xml:space="preserve">            }</w:t>
      </w:r>
    </w:p>
    <w:p w:rsidR="00ED7161" w:rsidRDefault="00ED7161" w:rsidP="00ED7161">
      <w:r>
        <w:t xml:space="preserve">        ],</w:t>
      </w:r>
    </w:p>
    <w:p w:rsidR="00ED7161" w:rsidRDefault="00ED7161" w:rsidP="00ED7161">
      <w:r>
        <w:t xml:space="preserve">        "first_page_url": "http://token.cn/api/project/search?page=1",</w:t>
      </w:r>
    </w:p>
    <w:p w:rsidR="00ED7161" w:rsidRDefault="00ED7161" w:rsidP="00ED7161">
      <w:r>
        <w:t xml:space="preserve">        "from": 1,</w:t>
      </w:r>
    </w:p>
    <w:p w:rsidR="00ED7161" w:rsidRDefault="00ED7161" w:rsidP="00ED7161">
      <w:r>
        <w:t xml:space="preserve">        "last_page": 1,</w:t>
      </w:r>
    </w:p>
    <w:p w:rsidR="00ED7161" w:rsidRDefault="00ED7161" w:rsidP="00ED7161">
      <w:r>
        <w:t xml:space="preserve">        "last_page_url": "http://token.cn/api/project/search?page=1",</w:t>
      </w:r>
    </w:p>
    <w:p w:rsidR="00ED7161" w:rsidRDefault="00ED7161" w:rsidP="00ED7161">
      <w:r>
        <w:t xml:space="preserve">        "next_page_url": null,</w:t>
      </w:r>
    </w:p>
    <w:p w:rsidR="00ED7161" w:rsidRDefault="00ED7161" w:rsidP="00ED7161">
      <w:r>
        <w:t xml:space="preserve">        "path": "http://token.cn/api/project/search",</w:t>
      </w:r>
    </w:p>
    <w:p w:rsidR="00ED7161" w:rsidRDefault="00ED7161" w:rsidP="00ED7161">
      <w:r>
        <w:t xml:space="preserve">        "per_page": 10,</w:t>
      </w:r>
    </w:p>
    <w:p w:rsidR="00ED7161" w:rsidRDefault="00ED7161" w:rsidP="00ED7161">
      <w:r>
        <w:t xml:space="preserve">        "prev_page_url": null,</w:t>
      </w:r>
    </w:p>
    <w:p w:rsidR="00ED7161" w:rsidRDefault="00ED7161" w:rsidP="00ED7161">
      <w:r>
        <w:t xml:space="preserve">        "to": 4,</w:t>
      </w:r>
    </w:p>
    <w:p w:rsidR="00ED7161" w:rsidRDefault="00ED7161" w:rsidP="00ED7161">
      <w:r>
        <w:t xml:space="preserve">        "total": 4</w:t>
      </w:r>
    </w:p>
    <w:p w:rsidR="00ED7161" w:rsidRDefault="00ED7161" w:rsidP="00ED7161">
      <w:r>
        <w:t xml:space="preserve">    },</w:t>
      </w:r>
    </w:p>
    <w:p w:rsidR="00ED7161" w:rsidRDefault="00ED7161" w:rsidP="00ED7161">
      <w:r>
        <w:t xml:space="preserve">    "code": 0,</w:t>
      </w:r>
    </w:p>
    <w:p w:rsidR="00ED7161" w:rsidRDefault="00ED7161" w:rsidP="00ED7161">
      <w:r>
        <w:t xml:space="preserve">    "msg": "success"</w:t>
      </w:r>
    </w:p>
    <w:p w:rsidR="00ED7161" w:rsidRDefault="00ED7161" w:rsidP="00ED7161"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查询前台上传项目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_front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lastRenderedPageBreak/>
        <w:t xml:space="preserve">                "up_name": "</w:t>
      </w:r>
      <w:r>
        <w:rPr>
          <w:rFonts w:hint="eastAsia"/>
        </w:rPr>
        <w:t>前台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查询后台上传项目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_back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1728,</w:t>
      </w:r>
    </w:p>
    <w:p w:rsidR="00560F14" w:rsidRDefault="00560F14" w:rsidP="00560F14">
      <w:pPr>
        <w:pStyle w:val="a4"/>
        <w:ind w:left="840"/>
      </w:pPr>
      <w:r>
        <w:t xml:space="preserve">                "name": "dfh",</w:t>
      </w:r>
    </w:p>
    <w:p w:rsidR="00560F14" w:rsidRDefault="00560F14" w:rsidP="00560F14">
      <w:pPr>
        <w:pStyle w:val="a4"/>
        <w:ind w:left="840"/>
      </w:pPr>
      <w:r>
        <w:t xml:space="preserve">                "logo": null,</w:t>
      </w:r>
    </w:p>
    <w:p w:rsidR="00560F14" w:rsidRDefault="00560F14" w:rsidP="00560F14">
      <w:pPr>
        <w:pStyle w:val="a4"/>
        <w:ind w:left="840"/>
      </w:pPr>
      <w:r>
        <w:t xml:space="preserve">                "token_symbol": "hhgf",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"2018-12-04 11:34:37",</w:t>
      </w:r>
    </w:p>
    <w:p w:rsidR="00560F14" w:rsidRDefault="00560F14" w:rsidP="00560F14">
      <w:pPr>
        <w:pStyle w:val="a4"/>
        <w:ind w:left="840"/>
      </w:pPr>
      <w:r>
        <w:t xml:space="preserve">                "requirements": null,</w:t>
      </w:r>
    </w:p>
    <w:p w:rsidR="00560F14" w:rsidRDefault="00560F14" w:rsidP="00560F14">
      <w:pPr>
        <w:pStyle w:val="a4"/>
        <w:ind w:left="840"/>
      </w:pPr>
      <w:r>
        <w:t xml:space="preserve">                "grade": "",</w:t>
      </w:r>
    </w:p>
    <w:p w:rsidR="00560F14" w:rsidRDefault="00560F14" w:rsidP="00560F14">
      <w:pPr>
        <w:pStyle w:val="a4"/>
        <w:ind w:left="840"/>
      </w:pPr>
      <w:r>
        <w:t xml:space="preserve">                "analysis": "",</w:t>
      </w:r>
    </w:p>
    <w:p w:rsidR="00560F14" w:rsidRDefault="00560F14" w:rsidP="00560F14">
      <w:pPr>
        <w:pStyle w:val="a4"/>
        <w:ind w:left="840"/>
      </w:pPr>
      <w:r>
        <w:t xml:space="preserve">                "opinion": "",</w:t>
      </w:r>
    </w:p>
    <w:p w:rsidR="00560F14" w:rsidRDefault="00560F14" w:rsidP="00560F14">
      <w:pPr>
        <w:pStyle w:val="a4"/>
        <w:ind w:left="840"/>
      </w:pPr>
      <w:r>
        <w:t xml:space="preserve">                "user_id": 24,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旅游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伊珊慧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0,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</w:t>
      </w:r>
    </w:p>
    <w:p w:rsidR="00560F14" w:rsidRDefault="00560F14" w:rsidP="00560F14">
      <w:pPr>
        <w:pStyle w:val="a4"/>
        <w:ind w:left="840"/>
      </w:pPr>
      <w:r>
        <w:t xml:space="preserve">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560F14" w:rsidRDefault="00560F14" w:rsidP="00560F14">
      <w:pPr>
        <w:pStyle w:val="4"/>
      </w:pPr>
      <w:r>
        <w:rPr>
          <w:rFonts w:hint="eastAsia"/>
        </w:rPr>
        <w:t>查询</w:t>
      </w:r>
      <w:r w:rsidR="002901AA">
        <w:rPr>
          <w:rFonts w:hint="eastAsia"/>
        </w:rPr>
        <w:t>爬取的</w:t>
      </w:r>
      <w:r>
        <w:rPr>
          <w:rFonts w:hint="eastAsia"/>
        </w:rPr>
        <w:t>项目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560F14" w:rsidRDefault="00560F14" w:rsidP="00560F1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_system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560F14" w:rsidRDefault="00560F14" w:rsidP="00560F14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560F14" w:rsidRDefault="00560F14" w:rsidP="00560F14">
      <w:pPr>
        <w:pStyle w:val="a4"/>
        <w:ind w:left="840"/>
      </w:pPr>
      <w:r>
        <w:t>{</w:t>
      </w:r>
    </w:p>
    <w:p w:rsidR="00560F14" w:rsidRDefault="00560F14" w:rsidP="00560F14">
      <w:pPr>
        <w:pStyle w:val="a4"/>
        <w:ind w:left="840"/>
      </w:pPr>
      <w:r>
        <w:t xml:space="preserve">    "data": {</w:t>
      </w:r>
    </w:p>
    <w:p w:rsidR="00560F14" w:rsidRDefault="00560F14" w:rsidP="00560F14">
      <w:pPr>
        <w:pStyle w:val="a4"/>
        <w:ind w:left="840"/>
      </w:pPr>
      <w:r>
        <w:t xml:space="preserve">        "current_page": 1,</w:t>
      </w:r>
    </w:p>
    <w:p w:rsidR="00560F14" w:rsidRDefault="00560F14" w:rsidP="00560F14">
      <w:pPr>
        <w:pStyle w:val="a4"/>
        <w:ind w:left="840"/>
      </w:pPr>
      <w:r>
        <w:t xml:space="preserve">        "data": [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1727,</w:t>
      </w:r>
    </w:p>
    <w:p w:rsidR="00560F14" w:rsidRDefault="00560F14" w:rsidP="00560F14">
      <w:pPr>
        <w:pStyle w:val="a4"/>
        <w:ind w:left="840"/>
      </w:pPr>
      <w:r>
        <w:t xml:space="preserve">                "name": "Cycling Coin",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"https://static.feixiaohao.com/coin/b8a0cbe27143d7d1ea49cf9a03eca0_mid.png",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"CYD",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"B",</w:t>
      </w:r>
    </w:p>
    <w:p w:rsidR="00560F14" w:rsidRDefault="00560F14" w:rsidP="00560F14">
      <w:pPr>
        <w:pStyle w:val="a4"/>
        <w:ind w:left="840"/>
      </w:pPr>
      <w:r>
        <w:t xml:space="preserve">                "analysis": "aasaasaasaasaasaasaasaasaasaasaasaasaasaas",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lastRenderedPageBreak/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</w:t>
      </w:r>
    </w:p>
    <w:p w:rsidR="00560F14" w:rsidRDefault="00560F14" w:rsidP="00560F14">
      <w:pPr>
        <w:pStyle w:val="a4"/>
        <w:ind w:left="840"/>
      </w:pPr>
      <w:r>
        <w:t xml:space="preserve">            {</w:t>
      </w:r>
    </w:p>
    <w:p w:rsidR="00560F14" w:rsidRDefault="00560F14" w:rsidP="00560F14">
      <w:pPr>
        <w:pStyle w:val="a4"/>
        <w:ind w:left="840"/>
      </w:pPr>
      <w:r>
        <w:t xml:space="preserve">                "id": 1726,</w:t>
      </w:r>
    </w:p>
    <w:p w:rsidR="00560F14" w:rsidRDefault="00560F14" w:rsidP="00560F14">
      <w:pPr>
        <w:pStyle w:val="a4"/>
        <w:ind w:left="840"/>
      </w:pPr>
      <w:r>
        <w:t xml:space="preserve">                "name": "CryptoWorldX Token/CWXT",</w:t>
      </w:r>
    </w:p>
    <w:p w:rsidR="00560F14" w:rsidRDefault="00560F14" w:rsidP="00560F14">
      <w:pPr>
        <w:pStyle w:val="a4"/>
        <w:ind w:left="840"/>
      </w:pPr>
      <w:r>
        <w:t xml:space="preserve">                "logo": "https://static.feixiaohao.com/coin/20180530/505e7e04a3f24cff95ae4274c640bde2_2_32_32.png",</w:t>
      </w:r>
    </w:p>
    <w:p w:rsidR="00560F14" w:rsidRDefault="00560F14" w:rsidP="00560F14">
      <w:pPr>
        <w:pStyle w:val="a4"/>
        <w:ind w:left="840"/>
      </w:pPr>
      <w:r>
        <w:t xml:space="preserve">                "token_symbol": "CWXT",</w:t>
      </w:r>
    </w:p>
    <w:p w:rsidR="00560F14" w:rsidRDefault="00560F14" w:rsidP="00560F14">
      <w:pPr>
        <w:pStyle w:val="a4"/>
        <w:ind w:left="840"/>
      </w:pPr>
      <w:r>
        <w:t xml:space="preserve">                "upload_time": "2018-11-19 10:17:08",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"grade": "A-",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投资</w:t>
      </w:r>
      <w:r>
        <w:rPr>
          <w:rFonts w:hint="eastAsia"/>
        </w:rPr>
        <w:t>+</w:t>
      </w:r>
      <w:r>
        <w:rPr>
          <w:rFonts w:hint="eastAsia"/>
        </w:rPr>
        <w:t>孵化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"user_id": 0,</w:t>
      </w:r>
    </w:p>
    <w:p w:rsidR="00560F14" w:rsidRDefault="00560F14" w:rsidP="00560F14">
      <w:pPr>
        <w:pStyle w:val="a4"/>
        <w:ind w:left="840"/>
      </w:pPr>
      <w:r>
        <w:t xml:space="preserve">                "from": 0,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汽车交通</w:t>
      </w:r>
      <w:r>
        <w:rPr>
          <w:rFonts w:hint="eastAsia"/>
        </w:rPr>
        <w:t>",</w:t>
      </w:r>
    </w:p>
    <w:p w:rsidR="00560F14" w:rsidRDefault="00560F14" w:rsidP="00560F14">
      <w:pPr>
        <w:pStyle w:val="a4"/>
        <w:ind w:left="840"/>
      </w:pPr>
      <w:r>
        <w:t xml:space="preserve">                "is_market": 1,</w:t>
      </w:r>
    </w:p>
    <w:p w:rsidR="00560F14" w:rsidRDefault="00560F14" w:rsidP="00560F14">
      <w:pPr>
        <w:pStyle w:val="a4"/>
        <w:ind w:left="840"/>
      </w:pPr>
      <w:r>
        <w:t xml:space="preserve">                "is_invest": 0</w:t>
      </w:r>
    </w:p>
    <w:p w:rsidR="00560F14" w:rsidRDefault="00560F14" w:rsidP="00560F14">
      <w:pPr>
        <w:pStyle w:val="a4"/>
        <w:ind w:left="840"/>
      </w:pPr>
      <w:r>
        <w:t xml:space="preserve">            },        ],</w:t>
      </w:r>
    </w:p>
    <w:p w:rsidR="00560F14" w:rsidRDefault="00560F14" w:rsidP="00560F14">
      <w:pPr>
        <w:pStyle w:val="a4"/>
        <w:ind w:left="840"/>
      </w:pPr>
      <w:r>
        <w:t xml:space="preserve">        "first_page_url":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"from": 1,</w:t>
      </w:r>
    </w:p>
    <w:p w:rsidR="00560F14" w:rsidRDefault="00560F14" w:rsidP="00560F14">
      <w:pPr>
        <w:pStyle w:val="a4"/>
        <w:ind w:left="840"/>
      </w:pPr>
      <w:r>
        <w:t xml:space="preserve">        "last_page": 1,</w:t>
      </w:r>
    </w:p>
    <w:p w:rsidR="00560F14" w:rsidRDefault="00560F14" w:rsidP="00560F14">
      <w:pPr>
        <w:pStyle w:val="a4"/>
        <w:ind w:left="840"/>
      </w:pPr>
      <w:r>
        <w:t xml:space="preserve">        "last_page_url": "http://token.cn/api/project/get_back?page=1",</w:t>
      </w:r>
    </w:p>
    <w:p w:rsidR="00560F14" w:rsidRDefault="00560F14" w:rsidP="00560F14">
      <w:pPr>
        <w:pStyle w:val="a4"/>
        <w:ind w:left="840"/>
      </w:pPr>
      <w:r>
        <w:t xml:space="preserve">        "next_page_url": null,</w:t>
      </w:r>
    </w:p>
    <w:p w:rsidR="00560F14" w:rsidRDefault="00560F14" w:rsidP="00560F14">
      <w:pPr>
        <w:pStyle w:val="a4"/>
        <w:ind w:left="840"/>
      </w:pPr>
      <w:r>
        <w:t xml:space="preserve">        "path": "http://token.cn/api/project/get_back",</w:t>
      </w:r>
    </w:p>
    <w:p w:rsidR="00560F14" w:rsidRDefault="00560F14" w:rsidP="00560F14">
      <w:pPr>
        <w:pStyle w:val="a4"/>
        <w:ind w:left="840"/>
      </w:pPr>
      <w:r>
        <w:t xml:space="preserve">        "per_page": 10,</w:t>
      </w:r>
    </w:p>
    <w:p w:rsidR="00560F14" w:rsidRDefault="00560F14" w:rsidP="00560F14">
      <w:pPr>
        <w:pStyle w:val="a4"/>
        <w:ind w:left="840"/>
      </w:pPr>
      <w:r>
        <w:t xml:space="preserve">        "prev_page_url": null,</w:t>
      </w:r>
    </w:p>
    <w:p w:rsidR="00560F14" w:rsidRDefault="00560F14" w:rsidP="00560F14">
      <w:pPr>
        <w:pStyle w:val="a4"/>
        <w:ind w:left="840"/>
      </w:pPr>
      <w:r>
        <w:t xml:space="preserve">        "to": 1,</w:t>
      </w:r>
    </w:p>
    <w:p w:rsidR="00560F14" w:rsidRDefault="00560F14" w:rsidP="00560F14">
      <w:pPr>
        <w:pStyle w:val="a4"/>
        <w:ind w:left="840"/>
      </w:pPr>
      <w:r>
        <w:t xml:space="preserve">        "total": 1</w:t>
      </w:r>
    </w:p>
    <w:p w:rsidR="00560F14" w:rsidRDefault="00560F14" w:rsidP="00560F14">
      <w:pPr>
        <w:pStyle w:val="a4"/>
        <w:ind w:left="840"/>
      </w:pPr>
      <w:r>
        <w:t xml:space="preserve">    },</w:t>
      </w:r>
    </w:p>
    <w:p w:rsidR="00560F14" w:rsidRDefault="00560F14" w:rsidP="00560F14">
      <w:pPr>
        <w:pStyle w:val="a4"/>
        <w:ind w:left="840"/>
      </w:pPr>
      <w:r>
        <w:t xml:space="preserve">    "code": 0,</w:t>
      </w:r>
    </w:p>
    <w:p w:rsidR="00560F14" w:rsidRDefault="00560F14" w:rsidP="00560F14">
      <w:pPr>
        <w:pStyle w:val="a4"/>
        <w:ind w:left="840"/>
      </w:pPr>
      <w:r>
        <w:t xml:space="preserve">    "msg": "success"</w:t>
      </w:r>
    </w:p>
    <w:p w:rsidR="00560F14" w:rsidRDefault="00560F14" w:rsidP="00560F14">
      <w:pPr>
        <w:pStyle w:val="a4"/>
        <w:ind w:left="840" w:firstLineChars="0" w:firstLine="0"/>
      </w:pPr>
      <w:r>
        <w:t>}</w:t>
      </w:r>
    </w:p>
    <w:p w:rsidR="00763AB4" w:rsidRDefault="00763AB4" w:rsidP="00E45F3D"/>
    <w:p w:rsidR="00E45F3D" w:rsidRPr="00BF3223" w:rsidRDefault="00E45F3D" w:rsidP="00E45F3D">
      <w:pPr>
        <w:pStyle w:val="4"/>
      </w:pPr>
      <w:bookmarkStart w:id="49" w:name="_Toc530584284"/>
      <w:r>
        <w:rPr>
          <w:rFonts w:hint="eastAsia"/>
        </w:rPr>
        <w:t>添加</w:t>
      </w:r>
      <w:bookmarkEnd w:id="49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/add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lastRenderedPageBreak/>
              <w:t>industry_id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t>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token_symbol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domain_from</w:t>
            </w:r>
          </w:p>
        </w:tc>
        <w:tc>
          <w:tcPr>
            <w:tcW w:w="1275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来源域名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company_name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公司名称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foundle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项目创始人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r w:rsidRPr="008950AA">
              <w:rPr>
                <w:rFonts w:hint="eastAsia"/>
              </w:rPr>
              <w:t>website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官网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logo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logo</w:t>
            </w:r>
            <w:r w:rsidRPr="008950AA"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country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国家城市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grade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analysis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评级分析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opinion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综合意见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requirements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项目需求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refer_name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E45F3D" w:rsidP="007D3A5A">
            <w:pPr>
              <w:pStyle w:val="a4"/>
              <w:ind w:firstLineChars="0" w:firstLine="0"/>
            </w:pPr>
            <w:r w:rsidRPr="008950AA">
              <w:t>refer_introduce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 w:rsidRPr="008950AA">
              <w:rPr>
                <w:rFonts w:hint="eastAsia"/>
              </w:rPr>
              <w:t>推介人介绍</w:t>
            </w:r>
          </w:p>
        </w:tc>
        <w:tc>
          <w:tcPr>
            <w:tcW w:w="1408" w:type="dxa"/>
          </w:tcPr>
          <w:p w:rsidR="00E45F3D" w:rsidRDefault="00DD747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473528" w:rsidTr="007D3A5A">
        <w:tc>
          <w:tcPr>
            <w:tcW w:w="1962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t>White</w:t>
            </w:r>
            <w:r>
              <w:rPr>
                <w:rFonts w:hint="eastAsia"/>
              </w:rPr>
              <w:t>_book</w:t>
            </w:r>
          </w:p>
        </w:tc>
        <w:tc>
          <w:tcPr>
            <w:tcW w:w="1275" w:type="dxa"/>
          </w:tcPr>
          <w:p w:rsidR="00473528" w:rsidRPr="008950AA" w:rsidRDefault="00473528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白皮书地址</w:t>
            </w:r>
          </w:p>
        </w:tc>
        <w:tc>
          <w:tcPr>
            <w:tcW w:w="140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473528" w:rsidRDefault="00473528" w:rsidP="007D3A5A">
            <w:pPr>
              <w:pStyle w:val="a4"/>
              <w:ind w:firstLineChars="0" w:firstLine="0"/>
            </w:pPr>
            <w:r>
              <w:t>多个用逗号分隔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{</w:t>
      </w:r>
    </w:p>
    <w:p w:rsidR="00E45F3D" w:rsidRDefault="00E45F3D" w:rsidP="00E45F3D">
      <w:pPr>
        <w:ind w:left="420" w:firstLine="420"/>
      </w:pPr>
      <w:r>
        <w:t xml:space="preserve">        "project_id": 2,</w:t>
      </w:r>
      <w:r>
        <w:rPr>
          <w:rFonts w:hint="eastAsia"/>
        </w:rPr>
        <w:t xml:space="preserve">  //</w:t>
      </w:r>
      <w:r>
        <w:rPr>
          <w:rFonts w:hint="eastAsia"/>
        </w:rPr>
        <w:t>项目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    "</w:t>
      </w:r>
      <w:r w:rsidRPr="0044480E">
        <w:t xml:space="preserve"> project_detail_id </w:t>
      </w:r>
      <w:r>
        <w:t>": 2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项目详情</w:t>
      </w:r>
      <w:r>
        <w:rPr>
          <w:rFonts w:hint="eastAsia"/>
        </w:rPr>
        <w:t>id</w:t>
      </w:r>
    </w:p>
    <w:p w:rsidR="00E45F3D" w:rsidRDefault="00E45F3D" w:rsidP="00E45F3D">
      <w:pPr>
        <w:ind w:left="420" w:firstLine="420"/>
      </w:pPr>
      <w:r>
        <w:t xml:space="preserve">    },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0" w:name="_Toc530584285"/>
      <w:r>
        <w:rPr>
          <w:rFonts w:hint="eastAsia"/>
        </w:rPr>
        <w:t>更改</w:t>
      </w:r>
      <w:bookmarkEnd w:id="50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其他字段和</w:t>
            </w:r>
            <w:r>
              <w:rPr>
                <w:rFonts w:hint="eastAsia"/>
              </w:rPr>
              <w:t>add</w:t>
            </w:r>
            <w:r>
              <w:rPr>
                <w:rFonts w:hint="eastAsia"/>
              </w:rPr>
              <w:t>一致</w:t>
            </w: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</w:pPr>
      <w:r>
        <w:t>}</w:t>
      </w:r>
    </w:p>
    <w:p w:rsidR="00E45F3D" w:rsidRDefault="00E45F3D" w:rsidP="00E45F3D"/>
    <w:p w:rsidR="00E45F3D" w:rsidRPr="00BF3223" w:rsidRDefault="00E45F3D" w:rsidP="00E45F3D">
      <w:pPr>
        <w:pStyle w:val="4"/>
      </w:pPr>
      <w:bookmarkStart w:id="51" w:name="_Toc530584286"/>
      <w:r>
        <w:rPr>
          <w:rFonts w:hint="eastAsia"/>
        </w:rPr>
        <w:t>删除</w:t>
      </w:r>
      <w:bookmarkEnd w:id="51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delete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E45F3D" w:rsidRDefault="00E45F3D" w:rsidP="00E45F3D">
      <w:pPr>
        <w:ind w:left="420" w:firstLine="420"/>
      </w:pPr>
      <w:r>
        <w:t xml:space="preserve">    "code": 0,</w:t>
      </w:r>
    </w:p>
    <w:p w:rsidR="00E45F3D" w:rsidRDefault="00E45F3D" w:rsidP="00E45F3D">
      <w:pPr>
        <w:ind w:left="420" w:firstLine="420"/>
      </w:pPr>
      <w:r>
        <w:t xml:space="preserve">    "msg": "success"</w:t>
      </w:r>
    </w:p>
    <w:p w:rsidR="00E45F3D" w:rsidRDefault="00E45F3D" w:rsidP="00E45F3D">
      <w:pPr>
        <w:ind w:left="420" w:firstLine="420"/>
      </w:pPr>
      <w:r>
        <w:t>} OR</w:t>
      </w:r>
    </w:p>
    <w:p w:rsidR="00E45F3D" w:rsidRDefault="00E45F3D" w:rsidP="00E45F3D">
      <w:pPr>
        <w:ind w:left="420" w:firstLine="420"/>
      </w:pPr>
      <w:r>
        <w:t>{</w:t>
      </w:r>
    </w:p>
    <w:p w:rsidR="00E45F3D" w:rsidRDefault="00E45F3D" w:rsidP="00E45F3D">
      <w:pPr>
        <w:ind w:left="420" w:firstLine="420"/>
      </w:pPr>
      <w:r>
        <w:t xml:space="preserve">    "data": [],</w:t>
      </w:r>
    </w:p>
    <w:p w:rsidR="00E45F3D" w:rsidRDefault="00E45F3D" w:rsidP="00E45F3D">
      <w:pPr>
        <w:ind w:left="420" w:firstLine="420"/>
      </w:pPr>
      <w:r>
        <w:t xml:space="preserve">    "code": -1,</w:t>
      </w:r>
    </w:p>
    <w:p w:rsidR="00E45F3D" w:rsidRDefault="00E45F3D" w:rsidP="00E45F3D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E45F3D" w:rsidRDefault="00E45F3D" w:rsidP="00E45F3D">
      <w:pPr>
        <w:ind w:left="420" w:firstLine="420"/>
        <w:rPr>
          <w:rFonts w:hint="eastAsia"/>
        </w:rPr>
      </w:pPr>
      <w:r>
        <w:t>}</w:t>
      </w:r>
    </w:p>
    <w:p w:rsidR="00C37FE0" w:rsidRDefault="00C37FE0" w:rsidP="00C37FE0">
      <w:pPr>
        <w:pStyle w:val="4"/>
      </w:pPr>
      <w:bookmarkStart w:id="52" w:name="_Toc530584282"/>
      <w:r>
        <w:rPr>
          <w:rFonts w:hint="eastAsia"/>
        </w:rPr>
        <w:t>查询ICO项目</w:t>
      </w:r>
      <w:bookmarkEnd w:id="52"/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37FE0" w:rsidRDefault="00C37FE0" w:rsidP="00C37FE0">
      <w:pPr>
        <w:pStyle w:val="a4"/>
        <w:ind w:left="840"/>
      </w:pPr>
      <w:r>
        <w:t>{</w:t>
      </w:r>
    </w:p>
    <w:p w:rsidR="00C37FE0" w:rsidRDefault="00C37FE0" w:rsidP="00C37FE0">
      <w:pPr>
        <w:pStyle w:val="a4"/>
        <w:ind w:left="840"/>
      </w:pPr>
      <w:r>
        <w:t xml:space="preserve">    "data": [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2,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银科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"huobi",</w:t>
      </w:r>
    </w:p>
    <w:p w:rsidR="00C37FE0" w:rsidRDefault="00C37FE0" w:rsidP="00C37FE0">
      <w:pPr>
        <w:pStyle w:val="a4"/>
        <w:ind w:left="840"/>
      </w:pPr>
      <w:r>
        <w:lastRenderedPageBreak/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公共事业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"2018-11-03 14:13",</w:t>
      </w:r>
    </w:p>
    <w:p w:rsidR="00C37FE0" w:rsidRDefault="00C37FE0" w:rsidP="00C37FE0">
      <w:pPr>
        <w:pStyle w:val="a4"/>
        <w:ind w:left="840"/>
      </w:pPr>
      <w:r>
        <w:t xml:space="preserve">            "end_time": "2018-11-14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},</w:t>
      </w:r>
    </w:p>
    <w:p w:rsidR="00C37FE0" w:rsidRDefault="00C37FE0" w:rsidP="00C37FE0">
      <w:pPr>
        <w:pStyle w:val="a4"/>
        <w:ind w:left="840"/>
      </w:pPr>
      <w:r>
        <w:t xml:space="preserve">        {</w:t>
      </w:r>
    </w:p>
    <w:p w:rsidR="00C37FE0" w:rsidRDefault="00C37FE0" w:rsidP="00C37FE0">
      <w:pPr>
        <w:pStyle w:val="a4"/>
        <w:ind w:left="840"/>
      </w:pPr>
      <w:r>
        <w:t xml:space="preserve">            "id": 1,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"name": "</w:t>
      </w:r>
      <w:r>
        <w:rPr>
          <w:rFonts w:hint="eastAsia"/>
        </w:rPr>
        <w:t>中软</w:t>
      </w:r>
      <w:r>
        <w:rPr>
          <w:rFonts w:hint="eastAsia"/>
        </w:rPr>
        <w:t>12",</w:t>
      </w:r>
    </w:p>
    <w:p w:rsidR="00C37FE0" w:rsidRDefault="00C37FE0" w:rsidP="00C37FE0">
      <w:pPr>
        <w:pStyle w:val="a4"/>
        <w:ind w:left="840"/>
      </w:pPr>
      <w:r>
        <w:t xml:space="preserve">            "logo": "",</w:t>
      </w:r>
    </w:p>
    <w:p w:rsidR="00C37FE0" w:rsidRDefault="00C37FE0" w:rsidP="00C37FE0">
      <w:pPr>
        <w:pStyle w:val="a4"/>
        <w:ind w:left="840"/>
      </w:pPr>
      <w:r>
        <w:t xml:space="preserve">            "token_symbol": "etc",</w:t>
      </w:r>
    </w:p>
    <w:p w:rsidR="00C37FE0" w:rsidRDefault="00C37FE0" w:rsidP="00C37FE0">
      <w:pPr>
        <w:pStyle w:val="a4"/>
        <w:ind w:left="840"/>
      </w:pPr>
      <w:r>
        <w:t xml:space="preserve">            "country": "",</w:t>
      </w:r>
    </w:p>
    <w:p w:rsidR="00C37FE0" w:rsidRDefault="00C37FE0" w:rsidP="00C37FE0">
      <w:pPr>
        <w:pStyle w:val="a4"/>
        <w:ind w:left="840"/>
      </w:pPr>
      <w:r>
        <w:rPr>
          <w:rFonts w:hint="eastAsia"/>
        </w:rPr>
        <w:t xml:space="preserve">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C37FE0" w:rsidRDefault="00C37FE0" w:rsidP="00C37FE0">
      <w:pPr>
        <w:pStyle w:val="a4"/>
        <w:ind w:left="840"/>
      </w:pPr>
      <w:r>
        <w:t xml:space="preserve">            "start_time": "2018-10-29 18:11",</w:t>
      </w:r>
    </w:p>
    <w:p w:rsidR="00C37FE0" w:rsidRDefault="00C37FE0" w:rsidP="00C37FE0">
      <w:pPr>
        <w:pStyle w:val="a4"/>
        <w:ind w:left="840"/>
      </w:pPr>
      <w:r>
        <w:t xml:space="preserve">            "end_time": "2018-11-24 14:13",</w:t>
      </w:r>
    </w:p>
    <w:p w:rsidR="00C37FE0" w:rsidRDefault="00C37FE0" w:rsidP="00C37FE0">
      <w:pPr>
        <w:pStyle w:val="a4"/>
        <w:ind w:left="840"/>
      </w:pPr>
      <w:r>
        <w:t xml:space="preserve">            "is_ing":”</w:t>
      </w:r>
      <w:r>
        <w:rPr>
          <w:rFonts w:hint="eastAsia"/>
        </w:rPr>
        <w:t>进行中</w:t>
      </w:r>
      <w:r>
        <w:t>”</w:t>
      </w:r>
      <w:r>
        <w:rPr>
          <w:rFonts w:hint="eastAsia"/>
        </w:rPr>
        <w:t xml:space="preserve"> / </w:t>
      </w:r>
      <w:r>
        <w:t>“</w:t>
      </w:r>
      <w:r>
        <w:t>未开始</w:t>
      </w:r>
      <w:r>
        <w:t>”</w:t>
      </w:r>
    </w:p>
    <w:p w:rsidR="00C37FE0" w:rsidRDefault="00C37FE0" w:rsidP="00C37FE0">
      <w:pPr>
        <w:pStyle w:val="a4"/>
        <w:ind w:left="840"/>
      </w:pPr>
      <w:r>
        <w:t xml:space="preserve">        }</w:t>
      </w:r>
    </w:p>
    <w:p w:rsidR="00C37FE0" w:rsidRDefault="00C37FE0" w:rsidP="00C37FE0">
      <w:pPr>
        <w:pStyle w:val="a4"/>
        <w:ind w:left="840"/>
      </w:pPr>
      <w:r>
        <w:t xml:space="preserve">    ],</w:t>
      </w:r>
    </w:p>
    <w:p w:rsidR="00C37FE0" w:rsidRDefault="00C37FE0" w:rsidP="00C37FE0">
      <w:pPr>
        <w:pStyle w:val="a4"/>
        <w:ind w:left="840"/>
      </w:pPr>
      <w:r>
        <w:t xml:space="preserve">    "code": 0,</w:t>
      </w:r>
    </w:p>
    <w:p w:rsidR="00C37FE0" w:rsidRDefault="00C37FE0" w:rsidP="00C37FE0">
      <w:pPr>
        <w:pStyle w:val="a4"/>
        <w:ind w:left="840"/>
      </w:pPr>
      <w:r>
        <w:t xml:space="preserve">    "msg": "success"</w:t>
      </w:r>
    </w:p>
    <w:p w:rsidR="00C37FE0" w:rsidRDefault="00C37FE0" w:rsidP="00C37FE0">
      <w:pPr>
        <w:pStyle w:val="a4"/>
        <w:ind w:left="840" w:firstLineChars="0" w:firstLine="0"/>
      </w:pPr>
      <w:r>
        <w:t>}</w:t>
      </w:r>
    </w:p>
    <w:p w:rsidR="00C37FE0" w:rsidRDefault="00C37FE0" w:rsidP="00C37FE0">
      <w:r>
        <w:tab/>
      </w:r>
      <w:r>
        <w:tab/>
      </w:r>
    </w:p>
    <w:p w:rsidR="00C37FE0" w:rsidRDefault="00C37FE0" w:rsidP="00C37FE0"/>
    <w:p w:rsidR="00C37FE0" w:rsidRPr="00BF3223" w:rsidRDefault="00C37FE0" w:rsidP="00C37FE0">
      <w:pPr>
        <w:pStyle w:val="4"/>
      </w:pPr>
      <w:r>
        <w:rPr>
          <w:rFonts w:hint="eastAsia"/>
        </w:rPr>
        <w:t>搜索ICO项目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C37FE0" w:rsidRDefault="00C37FE0" w:rsidP="00C37FE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search_ico</w:t>
      </w:r>
    </w:p>
    <w:p w:rsidR="00C37FE0" w:rsidRDefault="00C37FE0" w:rsidP="00C37FE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7FE0" w:rsidTr="006420CF">
        <w:tc>
          <w:tcPr>
            <w:tcW w:w="1962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37FE0" w:rsidRDefault="00C37FE0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C37FE0" w:rsidRDefault="00C37FE0" w:rsidP="00C37FE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37FE0" w:rsidRDefault="00C37FE0" w:rsidP="00C37FE0">
      <w:r>
        <w:t>{</w:t>
      </w:r>
    </w:p>
    <w:p w:rsidR="00C37FE0" w:rsidRDefault="00C37FE0" w:rsidP="00C37FE0">
      <w:r>
        <w:t xml:space="preserve">    "data": {</w:t>
      </w:r>
    </w:p>
    <w:p w:rsidR="00C37FE0" w:rsidRDefault="00C37FE0" w:rsidP="00C37FE0">
      <w:r>
        <w:t xml:space="preserve">        "current_page": 1,</w:t>
      </w:r>
    </w:p>
    <w:p w:rsidR="00C37FE0" w:rsidRDefault="00C37FE0" w:rsidP="00C37FE0">
      <w:r>
        <w:t xml:space="preserve">        "data": [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64,</w:t>
      </w:r>
    </w:p>
    <w:p w:rsidR="00C37FE0" w:rsidRDefault="00C37FE0" w:rsidP="00C37FE0">
      <w:r>
        <w:t xml:space="preserve">                "name": "Bitcoin/BTC",</w:t>
      </w:r>
    </w:p>
    <w:p w:rsidR="00C37FE0" w:rsidRDefault="00C37FE0" w:rsidP="00C37FE0">
      <w:r>
        <w:t xml:space="preserve">                "logo": "https://static.feixiaohao.com/coin/eced1e28da4f16e117f471b08ad6e_mid.png",</w:t>
      </w:r>
    </w:p>
    <w:p w:rsidR="00C37FE0" w:rsidRDefault="00C37FE0" w:rsidP="00C37FE0">
      <w:r>
        <w:t xml:space="preserve">                "token_symbol": "BTC",</w:t>
      </w:r>
    </w:p>
    <w:p w:rsidR="00C37FE0" w:rsidRDefault="00C37FE0" w:rsidP="00C37FE0">
      <w:r>
        <w:t xml:space="preserve">                "upload_time": "2018-11-15 15:57:10",</w:t>
      </w:r>
    </w:p>
    <w:p w:rsidR="00C37FE0" w:rsidRDefault="00C37FE0" w:rsidP="00C37FE0">
      <w:r>
        <w:lastRenderedPageBreak/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86,</w:t>
      </w:r>
    </w:p>
    <w:p w:rsidR="00C37FE0" w:rsidRDefault="00C37FE0" w:rsidP="00C37FE0">
      <w:r>
        <w:t xml:space="preserve">                "name": "Bitcoin Gold/BTG",</w:t>
      </w:r>
    </w:p>
    <w:p w:rsidR="00C37FE0" w:rsidRDefault="00C37FE0" w:rsidP="00C37FE0">
      <w:r>
        <w:t xml:space="preserve">                "logo": "https://static.feixiaohao.com/coin/7ce3cdd9b5cfca1a86ae7b49c300dc_mid.png",</w:t>
      </w:r>
    </w:p>
    <w:p w:rsidR="00C37FE0" w:rsidRDefault="00C37FE0" w:rsidP="00C37FE0">
      <w:r>
        <w:t xml:space="preserve">                "token_symbol": "BTG",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101,</w:t>
      </w:r>
    </w:p>
    <w:p w:rsidR="00C37FE0" w:rsidRDefault="00C37FE0" w:rsidP="00C37FE0">
      <w:r>
        <w:t xml:space="preserve">                "name": "BitShares/BTS",</w:t>
      </w:r>
    </w:p>
    <w:p w:rsidR="00C37FE0" w:rsidRDefault="00C37FE0" w:rsidP="00C37FE0">
      <w:r>
        <w:t xml:space="preserve">                "logo": "https://static.feixiaohao.com/coin/20180711/027135ab661e4d39bea85ee5e93e55c0_2_32_32.png",</w:t>
      </w:r>
    </w:p>
    <w:p w:rsidR="00C37FE0" w:rsidRDefault="00C37FE0" w:rsidP="00C37FE0">
      <w:r>
        <w:t xml:space="preserve">                "token_symbol": "BTS",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},</w:t>
      </w:r>
    </w:p>
    <w:p w:rsidR="00C37FE0" w:rsidRDefault="00C37FE0" w:rsidP="00C37FE0">
      <w:r>
        <w:t xml:space="preserve">            {</w:t>
      </w:r>
    </w:p>
    <w:p w:rsidR="00C37FE0" w:rsidRDefault="00C37FE0" w:rsidP="00C37FE0">
      <w:r>
        <w:t xml:space="preserve">                "id": 109,</w:t>
      </w:r>
    </w:p>
    <w:p w:rsidR="00C37FE0" w:rsidRDefault="00C37FE0" w:rsidP="00C37FE0">
      <w:r>
        <w:t xml:space="preserve">                "name": "Bytom/BTM",</w:t>
      </w:r>
    </w:p>
    <w:p w:rsidR="00C37FE0" w:rsidRDefault="00C37FE0" w:rsidP="00C37FE0">
      <w:r>
        <w:t xml:space="preserve">                "logo": "https://static.feixiaohao.com/coin/8fd82db5ee758cbbb634e1ffa6065_mid.png",</w:t>
      </w:r>
    </w:p>
    <w:p w:rsidR="00C37FE0" w:rsidRDefault="00C37FE0" w:rsidP="00C37FE0">
      <w:r>
        <w:t xml:space="preserve">                "token_symbol": "BTM",</w:t>
      </w:r>
    </w:p>
    <w:p w:rsidR="00C37FE0" w:rsidRDefault="00C37FE0" w:rsidP="00C37FE0">
      <w:r>
        <w:t xml:space="preserve">                "upload_time": "2018-11-15 16:34:06",</w:t>
      </w:r>
    </w:p>
    <w:p w:rsidR="00C37FE0" w:rsidRDefault="00C37FE0" w:rsidP="00C37FE0">
      <w:r>
        <w:t xml:space="preserve">                "requirements": "",</w:t>
      </w:r>
    </w:p>
    <w:p w:rsidR="00C37FE0" w:rsidRDefault="00C37FE0" w:rsidP="00C37FE0">
      <w:r>
        <w:lastRenderedPageBreak/>
        <w:t xml:space="preserve">                "grade": "",</w:t>
      </w:r>
    </w:p>
    <w:p w:rsidR="00C37FE0" w:rsidRDefault="00C37FE0" w:rsidP="00C37FE0">
      <w:r>
        <w:t xml:space="preserve">                "analysis": "",</w:t>
      </w:r>
    </w:p>
    <w:p w:rsidR="00C37FE0" w:rsidRDefault="00C37FE0" w:rsidP="00C37FE0">
      <w:r>
        <w:t xml:space="preserve">                "opinion": "",</w:t>
      </w:r>
    </w:p>
    <w:p w:rsidR="00C37FE0" w:rsidRDefault="00C37FE0" w:rsidP="00C37FE0"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37FE0" w:rsidRDefault="00C37FE0" w:rsidP="00C37FE0"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</w:t>
      </w:r>
    </w:p>
    <w:p w:rsidR="00C37FE0" w:rsidRDefault="00C37FE0" w:rsidP="00C37FE0">
      <w:r>
        <w:t xml:space="preserve">            }</w:t>
      </w:r>
    </w:p>
    <w:p w:rsidR="00C37FE0" w:rsidRDefault="00C37FE0" w:rsidP="00C37FE0">
      <w:r>
        <w:t xml:space="preserve">        ],</w:t>
      </w:r>
    </w:p>
    <w:p w:rsidR="00C37FE0" w:rsidRDefault="00C37FE0" w:rsidP="00C37FE0">
      <w:r>
        <w:t xml:space="preserve">        "first_page_url": "http://token.cn/api/project/search?page=1",</w:t>
      </w:r>
    </w:p>
    <w:p w:rsidR="00C37FE0" w:rsidRDefault="00C37FE0" w:rsidP="00C37FE0">
      <w:r>
        <w:t xml:space="preserve">        "from": 1,</w:t>
      </w:r>
    </w:p>
    <w:p w:rsidR="00C37FE0" w:rsidRDefault="00C37FE0" w:rsidP="00C37FE0">
      <w:r>
        <w:t xml:space="preserve">        "last_page": 1,</w:t>
      </w:r>
    </w:p>
    <w:p w:rsidR="00C37FE0" w:rsidRDefault="00C37FE0" w:rsidP="00C37FE0">
      <w:r>
        <w:t xml:space="preserve">        "last_page_url": "http://token.cn/api/project/search?page=1",</w:t>
      </w:r>
    </w:p>
    <w:p w:rsidR="00C37FE0" w:rsidRDefault="00C37FE0" w:rsidP="00C37FE0">
      <w:r>
        <w:t xml:space="preserve">        "next_page_url": null,</w:t>
      </w:r>
    </w:p>
    <w:p w:rsidR="00C37FE0" w:rsidRDefault="00C37FE0" w:rsidP="00C37FE0">
      <w:r>
        <w:t xml:space="preserve">        "path": "http://token.cn/api/project/search",</w:t>
      </w:r>
    </w:p>
    <w:p w:rsidR="00C37FE0" w:rsidRDefault="00C37FE0" w:rsidP="00C37FE0">
      <w:r>
        <w:t xml:space="preserve">        "per_page": 10,</w:t>
      </w:r>
    </w:p>
    <w:p w:rsidR="00C37FE0" w:rsidRDefault="00C37FE0" w:rsidP="00C37FE0">
      <w:r>
        <w:t xml:space="preserve">        "prev_page_url": null,</w:t>
      </w:r>
    </w:p>
    <w:p w:rsidR="00C37FE0" w:rsidRDefault="00C37FE0" w:rsidP="00C37FE0">
      <w:r>
        <w:t xml:space="preserve">        "to": 4,</w:t>
      </w:r>
    </w:p>
    <w:p w:rsidR="00C37FE0" w:rsidRDefault="00C37FE0" w:rsidP="00C37FE0">
      <w:r>
        <w:t xml:space="preserve">        "total": 4</w:t>
      </w:r>
    </w:p>
    <w:p w:rsidR="00C37FE0" w:rsidRDefault="00C37FE0" w:rsidP="00C37FE0">
      <w:r>
        <w:t xml:space="preserve">    },</w:t>
      </w:r>
    </w:p>
    <w:p w:rsidR="00C37FE0" w:rsidRDefault="00C37FE0" w:rsidP="00C37FE0">
      <w:r>
        <w:t xml:space="preserve">    "code": 0,</w:t>
      </w:r>
    </w:p>
    <w:p w:rsidR="00C37FE0" w:rsidRDefault="00C37FE0" w:rsidP="00C37FE0">
      <w:r>
        <w:t xml:space="preserve">    "msg": "success"</w:t>
      </w:r>
    </w:p>
    <w:p w:rsidR="00C37FE0" w:rsidRDefault="00C37FE0" w:rsidP="00C37FE0">
      <w:r>
        <w:t>}</w:t>
      </w:r>
    </w:p>
    <w:p w:rsidR="00C37FE0" w:rsidRDefault="00C37FE0" w:rsidP="00E45F3D">
      <w:pPr>
        <w:ind w:left="420" w:firstLine="420"/>
      </w:pPr>
    </w:p>
    <w:p w:rsidR="00DC0478" w:rsidRDefault="00DC0478" w:rsidP="00DC0478">
      <w:pPr>
        <w:pStyle w:val="4"/>
      </w:pPr>
      <w:r>
        <w:rPr>
          <w:rFonts w:hint="eastAsia"/>
        </w:rPr>
        <w:t>查询已评级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DC0478" w:rsidRDefault="00DC0478" w:rsidP="00DC047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</w:t>
      </w:r>
      <w:r w:rsidR="002D0DAC">
        <w:rPr>
          <w:rFonts w:hint="eastAsia"/>
        </w:rPr>
        <w:t>grade</w:t>
      </w:r>
    </w:p>
    <w:p w:rsidR="00DC0478" w:rsidRDefault="00DC0478" w:rsidP="00DC0478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DC0478" w:rsidRDefault="00DC0478" w:rsidP="00DC0478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DF4384" w:rsidRDefault="00DF4384" w:rsidP="00DF4384">
      <w:pPr>
        <w:pStyle w:val="a4"/>
        <w:ind w:left="840"/>
      </w:pPr>
      <w:r>
        <w:t>{</w:t>
      </w:r>
    </w:p>
    <w:p w:rsidR="00DF4384" w:rsidRDefault="00DF4384" w:rsidP="00DF4384">
      <w:pPr>
        <w:pStyle w:val="a4"/>
        <w:ind w:left="840"/>
      </w:pPr>
      <w:r>
        <w:t xml:space="preserve">    "data": {</w:t>
      </w:r>
    </w:p>
    <w:p w:rsidR="00DF4384" w:rsidRDefault="00DF4384" w:rsidP="00DF4384">
      <w:pPr>
        <w:pStyle w:val="a4"/>
        <w:ind w:left="840"/>
      </w:pPr>
      <w:r>
        <w:t xml:space="preserve">        "current_page": 1,</w:t>
      </w:r>
    </w:p>
    <w:p w:rsidR="00DF4384" w:rsidRDefault="00DF4384" w:rsidP="00DF4384">
      <w:pPr>
        <w:pStyle w:val="a4"/>
        <w:ind w:left="840"/>
      </w:pPr>
      <w:r>
        <w:t xml:space="preserve">        "data": [</w:t>
      </w:r>
    </w:p>
    <w:p w:rsidR="00DF4384" w:rsidRDefault="00DF4384" w:rsidP="00DF4384">
      <w:pPr>
        <w:pStyle w:val="a4"/>
        <w:ind w:left="840"/>
      </w:pPr>
      <w:r>
        <w:t xml:space="preserve">            {</w:t>
      </w:r>
    </w:p>
    <w:p w:rsidR="00DF4384" w:rsidRDefault="00DF4384" w:rsidP="00DF4384">
      <w:pPr>
        <w:pStyle w:val="a4"/>
        <w:ind w:left="840"/>
      </w:pPr>
      <w:r>
        <w:t xml:space="preserve">                "id": 1732,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"logo": null,</w:t>
      </w:r>
    </w:p>
    <w:p w:rsidR="00DF4384" w:rsidRDefault="00DF4384" w:rsidP="00DF4384">
      <w:pPr>
        <w:pStyle w:val="a4"/>
        <w:ind w:left="840"/>
      </w:pPr>
      <w:r>
        <w:t xml:space="preserve">                "token_symbol": "bkbt",</w:t>
      </w:r>
    </w:p>
    <w:p w:rsidR="00DF4384" w:rsidRDefault="00DF4384" w:rsidP="00DF4384">
      <w:pPr>
        <w:pStyle w:val="a4"/>
        <w:ind w:left="840"/>
      </w:pPr>
      <w:r>
        <w:t xml:space="preserve">                "upload_time": "2018-12-07 12:15:56",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"grade": "B-",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"user_id": 32,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lastRenderedPageBreak/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"is_market": 0,</w:t>
      </w:r>
    </w:p>
    <w:p w:rsidR="00DF4384" w:rsidRDefault="00DF4384" w:rsidP="00DF4384">
      <w:pPr>
        <w:pStyle w:val="a4"/>
        <w:ind w:left="840"/>
      </w:pPr>
      <w:r>
        <w:t xml:space="preserve">                "is_invest": 0,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"from": 1</w:t>
      </w:r>
    </w:p>
    <w:p w:rsidR="00DF4384" w:rsidRDefault="00DF4384" w:rsidP="00DF4384">
      <w:pPr>
        <w:pStyle w:val="a4"/>
        <w:ind w:left="840"/>
      </w:pPr>
      <w:r>
        <w:t xml:space="preserve">            },</w:t>
      </w:r>
    </w:p>
    <w:p w:rsidR="00DF4384" w:rsidRDefault="00DF4384" w:rsidP="00C75B5A">
      <w:pPr>
        <w:pStyle w:val="a4"/>
        <w:ind w:left="840"/>
      </w:pPr>
      <w:r>
        <w:t xml:space="preserve">            </w:t>
      </w:r>
    </w:p>
    <w:p w:rsidR="00DF4384" w:rsidRDefault="00DF4384" w:rsidP="00DF4384">
      <w:pPr>
        <w:pStyle w:val="a4"/>
        <w:ind w:left="840"/>
      </w:pPr>
      <w:r>
        <w:t xml:space="preserve">            {</w:t>
      </w:r>
    </w:p>
    <w:p w:rsidR="00DF4384" w:rsidRDefault="00DF4384" w:rsidP="00DF4384">
      <w:pPr>
        <w:pStyle w:val="a4"/>
        <w:ind w:left="840"/>
      </w:pPr>
      <w:r>
        <w:t xml:space="preserve">                "id": 450,</w:t>
      </w:r>
    </w:p>
    <w:p w:rsidR="00DF4384" w:rsidRDefault="00DF4384" w:rsidP="00DF4384">
      <w:pPr>
        <w:pStyle w:val="a4"/>
        <w:ind w:left="840"/>
      </w:pPr>
      <w:r>
        <w:t xml:space="preserve">                "name": "Oasis City",</w:t>
      </w:r>
    </w:p>
    <w:p w:rsidR="00DF4384" w:rsidRDefault="00DF4384" w:rsidP="00DF4384">
      <w:pPr>
        <w:pStyle w:val="a4"/>
        <w:ind w:left="840"/>
      </w:pPr>
      <w:r>
        <w:t xml:space="preserve">                "logo": "https://imgtokens.ksmobile.com/900006235_oasis-city.jpg",</w:t>
      </w:r>
    </w:p>
    <w:p w:rsidR="00DF4384" w:rsidRDefault="00DF4384" w:rsidP="00DF4384">
      <w:pPr>
        <w:pStyle w:val="a4"/>
        <w:ind w:left="840"/>
      </w:pPr>
      <w:r>
        <w:t xml:space="preserve">                "token_symbol": "OSC",</w:t>
      </w:r>
    </w:p>
    <w:p w:rsidR="00DF4384" w:rsidRDefault="00DF4384" w:rsidP="00DF4384">
      <w:pPr>
        <w:pStyle w:val="a4"/>
        <w:ind w:left="840"/>
      </w:pPr>
      <w:r>
        <w:t xml:space="preserve">                "upload_time": "2018-11-16 15:44:34",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,Token</w:t>
      </w:r>
      <w:r>
        <w:rPr>
          <w:rFonts w:hint="eastAsia"/>
        </w:rPr>
        <w:t>融资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"grade": "A",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"user_id": 0,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企业服务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"is_market": 0,</w:t>
      </w:r>
    </w:p>
    <w:p w:rsidR="00DF4384" w:rsidRDefault="00DF4384" w:rsidP="00DF4384">
      <w:pPr>
        <w:pStyle w:val="a4"/>
        <w:ind w:left="840"/>
      </w:pPr>
      <w:r>
        <w:t xml:space="preserve">                "is_invest": 0,</w:t>
      </w:r>
    </w:p>
    <w:p w:rsidR="00DF4384" w:rsidRDefault="00DF4384" w:rsidP="00DF4384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系统</w:t>
      </w:r>
      <w:r>
        <w:rPr>
          <w:rFonts w:hint="eastAsia"/>
        </w:rPr>
        <w:t>",</w:t>
      </w:r>
    </w:p>
    <w:p w:rsidR="00DF4384" w:rsidRDefault="00DF4384" w:rsidP="00DF4384">
      <w:pPr>
        <w:pStyle w:val="a4"/>
        <w:ind w:left="840"/>
      </w:pPr>
      <w:r>
        <w:t xml:space="preserve">                "from": 0</w:t>
      </w:r>
    </w:p>
    <w:p w:rsidR="00DF4384" w:rsidRDefault="00DF4384" w:rsidP="00DF4384">
      <w:pPr>
        <w:pStyle w:val="a4"/>
        <w:ind w:left="840"/>
      </w:pPr>
      <w:r>
        <w:t xml:space="preserve">            }</w:t>
      </w:r>
    </w:p>
    <w:p w:rsidR="00DF4384" w:rsidRDefault="00DF4384" w:rsidP="00DF4384">
      <w:pPr>
        <w:pStyle w:val="a4"/>
        <w:ind w:left="840"/>
      </w:pPr>
      <w:r>
        <w:t xml:space="preserve">        ],</w:t>
      </w:r>
    </w:p>
    <w:p w:rsidR="00DF4384" w:rsidRDefault="00DF4384" w:rsidP="00DF4384">
      <w:pPr>
        <w:pStyle w:val="a4"/>
        <w:ind w:left="840"/>
      </w:pPr>
      <w:r>
        <w:t xml:space="preserve">        "first_page_url": "http://token.cn/api/project/get_grade?page=1",</w:t>
      </w:r>
    </w:p>
    <w:p w:rsidR="00DF4384" w:rsidRDefault="00DF4384" w:rsidP="00DF4384">
      <w:pPr>
        <w:pStyle w:val="a4"/>
        <w:ind w:left="840"/>
      </w:pPr>
      <w:r>
        <w:t xml:space="preserve">        "from": 1,</w:t>
      </w:r>
    </w:p>
    <w:p w:rsidR="00DF4384" w:rsidRDefault="00DF4384" w:rsidP="00DF4384">
      <w:pPr>
        <w:pStyle w:val="a4"/>
        <w:ind w:left="840"/>
      </w:pPr>
      <w:r>
        <w:t xml:space="preserve">        "last_page": 2,</w:t>
      </w:r>
    </w:p>
    <w:p w:rsidR="00DF4384" w:rsidRDefault="00DF4384" w:rsidP="00DF4384">
      <w:pPr>
        <w:pStyle w:val="a4"/>
        <w:ind w:left="840"/>
      </w:pPr>
      <w:r>
        <w:t xml:space="preserve">        "last_page_url": "http://token.cn/api/project/get_grade?page=2",</w:t>
      </w:r>
    </w:p>
    <w:p w:rsidR="00DF4384" w:rsidRDefault="00DF4384" w:rsidP="00DF4384">
      <w:pPr>
        <w:pStyle w:val="a4"/>
        <w:ind w:left="840"/>
      </w:pPr>
      <w:r>
        <w:t xml:space="preserve">        "next_page_url": "http://token.cn/api/project/get_grade?page=2",</w:t>
      </w:r>
    </w:p>
    <w:p w:rsidR="00DF4384" w:rsidRDefault="00DF4384" w:rsidP="00DF4384">
      <w:pPr>
        <w:pStyle w:val="a4"/>
        <w:ind w:left="840"/>
      </w:pPr>
      <w:r>
        <w:t xml:space="preserve">        "path": "http://token.cn/api/project/get_grade",</w:t>
      </w:r>
    </w:p>
    <w:p w:rsidR="00DF4384" w:rsidRDefault="00DF4384" w:rsidP="00DF4384">
      <w:pPr>
        <w:pStyle w:val="a4"/>
        <w:ind w:left="840"/>
      </w:pPr>
      <w:r>
        <w:t xml:space="preserve">        "per_page": 10,</w:t>
      </w:r>
    </w:p>
    <w:p w:rsidR="00DF4384" w:rsidRDefault="00DF4384" w:rsidP="00DF4384">
      <w:pPr>
        <w:pStyle w:val="a4"/>
        <w:ind w:left="840"/>
      </w:pPr>
      <w:r>
        <w:t xml:space="preserve">        "prev_page_url": null,</w:t>
      </w:r>
    </w:p>
    <w:p w:rsidR="00DF4384" w:rsidRDefault="00DF4384" w:rsidP="00DF4384">
      <w:pPr>
        <w:pStyle w:val="a4"/>
        <w:ind w:left="840"/>
      </w:pPr>
      <w:r>
        <w:t xml:space="preserve">        "to": 10,</w:t>
      </w:r>
    </w:p>
    <w:p w:rsidR="00DF4384" w:rsidRDefault="00DF4384" w:rsidP="00DF4384">
      <w:pPr>
        <w:pStyle w:val="a4"/>
        <w:ind w:left="840"/>
      </w:pPr>
      <w:r>
        <w:t xml:space="preserve">        "total": 13</w:t>
      </w:r>
    </w:p>
    <w:p w:rsidR="00DF4384" w:rsidRDefault="00DF4384" w:rsidP="00DF4384">
      <w:pPr>
        <w:pStyle w:val="a4"/>
        <w:ind w:left="840"/>
      </w:pPr>
      <w:r>
        <w:t xml:space="preserve">    },</w:t>
      </w:r>
    </w:p>
    <w:p w:rsidR="00DF4384" w:rsidRDefault="00DF4384" w:rsidP="00DF4384">
      <w:pPr>
        <w:pStyle w:val="a4"/>
        <w:ind w:left="840"/>
      </w:pPr>
      <w:r>
        <w:t xml:space="preserve">    "code": 0,</w:t>
      </w:r>
    </w:p>
    <w:p w:rsidR="00DF4384" w:rsidRDefault="00DF4384" w:rsidP="00DF4384">
      <w:pPr>
        <w:pStyle w:val="a4"/>
        <w:ind w:left="840"/>
      </w:pPr>
      <w:r>
        <w:t xml:space="preserve">    "msg": "success"</w:t>
      </w:r>
    </w:p>
    <w:p w:rsidR="00DF4384" w:rsidRDefault="00DF4384" w:rsidP="00DF4384">
      <w:pPr>
        <w:pStyle w:val="a4"/>
        <w:ind w:left="840" w:firstLineChars="0" w:firstLine="0"/>
        <w:rPr>
          <w:rFonts w:hint="eastAsia"/>
        </w:rPr>
      </w:pPr>
      <w:r>
        <w:t>}</w:t>
      </w:r>
    </w:p>
    <w:p w:rsidR="00FA46A4" w:rsidRPr="00BF3223" w:rsidRDefault="00FA46A4" w:rsidP="00FA46A4">
      <w:pPr>
        <w:pStyle w:val="4"/>
      </w:pPr>
      <w:r>
        <w:rPr>
          <w:rFonts w:hint="eastAsia"/>
        </w:rPr>
        <w:t>搜索已评级项目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A46A4" w:rsidRDefault="00FA46A4" w:rsidP="00FA46A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lastRenderedPageBreak/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search_grade</w:t>
      </w:r>
    </w:p>
    <w:p w:rsidR="00FA46A4" w:rsidRDefault="00FA46A4" w:rsidP="00FA46A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A46A4" w:rsidTr="006420CF">
        <w:tc>
          <w:tcPr>
            <w:tcW w:w="1962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A46A4" w:rsidRDefault="00FA46A4" w:rsidP="006420CF">
            <w:pPr>
              <w:pStyle w:val="a4"/>
              <w:ind w:firstLineChars="0" w:firstLine="0"/>
            </w:pPr>
            <w:r>
              <w:t>例如</w:t>
            </w:r>
            <w:r>
              <w:rPr>
                <w:rFonts w:hint="eastAsia"/>
              </w:rPr>
              <w:t>BT</w:t>
            </w:r>
          </w:p>
        </w:tc>
      </w:tr>
    </w:tbl>
    <w:p w:rsidR="00DF3301" w:rsidRDefault="00DF3301" w:rsidP="00DF3301">
      <w:pPr>
        <w:pStyle w:val="a4"/>
        <w:ind w:left="840"/>
      </w:pPr>
      <w:r>
        <w:t>{</w:t>
      </w:r>
    </w:p>
    <w:p w:rsidR="00DF3301" w:rsidRDefault="00DF3301" w:rsidP="00DF3301">
      <w:pPr>
        <w:pStyle w:val="a4"/>
        <w:ind w:left="840"/>
      </w:pPr>
      <w:r>
        <w:t xml:space="preserve">    "data": {</w:t>
      </w:r>
    </w:p>
    <w:p w:rsidR="00DF3301" w:rsidRDefault="00DF3301" w:rsidP="00DF3301">
      <w:pPr>
        <w:pStyle w:val="a4"/>
        <w:ind w:left="840"/>
      </w:pPr>
      <w:r>
        <w:t xml:space="preserve">        "current_page": 1,</w:t>
      </w:r>
    </w:p>
    <w:p w:rsidR="00DF3301" w:rsidRDefault="00DF3301" w:rsidP="00DF3301">
      <w:pPr>
        <w:pStyle w:val="a4"/>
        <w:ind w:left="840"/>
      </w:pPr>
      <w:r>
        <w:t xml:space="preserve">        "data": [</w:t>
      </w:r>
    </w:p>
    <w:p w:rsidR="00DF3301" w:rsidRDefault="00DF3301" w:rsidP="00DF3301">
      <w:pPr>
        <w:pStyle w:val="a4"/>
        <w:ind w:left="840"/>
      </w:pPr>
      <w:r>
        <w:t xml:space="preserve">            {</w:t>
      </w:r>
    </w:p>
    <w:p w:rsidR="00DF3301" w:rsidRDefault="00DF3301" w:rsidP="00DF3301">
      <w:pPr>
        <w:pStyle w:val="a4"/>
        <w:ind w:left="840"/>
      </w:pPr>
      <w:r>
        <w:t xml:space="preserve">                "id": 1732,</w:t>
      </w:r>
    </w:p>
    <w:p w:rsidR="00DF3301" w:rsidRDefault="00DF3301" w:rsidP="00DF3301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币快报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"logo": null,</w:t>
      </w:r>
    </w:p>
    <w:p w:rsidR="00DF3301" w:rsidRDefault="00DF3301" w:rsidP="00DF3301">
      <w:pPr>
        <w:pStyle w:val="a4"/>
        <w:ind w:left="840"/>
      </w:pPr>
      <w:r>
        <w:t xml:space="preserve">                "token_symbol": "bkbt",</w:t>
      </w:r>
    </w:p>
    <w:p w:rsidR="00DF3301" w:rsidRDefault="00DF3301" w:rsidP="00DF3301">
      <w:pPr>
        <w:pStyle w:val="a4"/>
        <w:ind w:left="840"/>
      </w:pPr>
      <w:r>
        <w:t xml:space="preserve">                "upload_time": "2018-12-07 12:15:56",</w:t>
      </w:r>
    </w:p>
    <w:p w:rsidR="00DF3301" w:rsidRDefault="00DF3301" w:rsidP="00DF3301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"grade": "B-",</w:t>
      </w:r>
    </w:p>
    <w:p w:rsidR="00DF3301" w:rsidRDefault="00DF3301" w:rsidP="00DF3301">
      <w:pPr>
        <w:pStyle w:val="a4"/>
        <w:ind w:left="840"/>
      </w:pPr>
      <w:r>
        <w:t xml:space="preserve">                "opinion": 0,</w:t>
      </w:r>
    </w:p>
    <w:p w:rsidR="00DF3301" w:rsidRDefault="00DF3301" w:rsidP="00DF3301">
      <w:pPr>
        <w:pStyle w:val="a4"/>
        <w:ind w:left="840"/>
      </w:pPr>
      <w:r>
        <w:t xml:space="preserve">                "user_id": 32,</w:t>
      </w:r>
    </w:p>
    <w:p w:rsidR="00DF3301" w:rsidRDefault="00DF3301" w:rsidP="00DF3301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"is_market": 0,</w:t>
      </w:r>
    </w:p>
    <w:p w:rsidR="00DF3301" w:rsidRDefault="00DF3301" w:rsidP="00DF3301">
      <w:pPr>
        <w:pStyle w:val="a4"/>
        <w:ind w:left="840"/>
      </w:pPr>
      <w:r>
        <w:t xml:space="preserve">                "is_invest": 0,</w:t>
      </w:r>
    </w:p>
    <w:p w:rsidR="00DF3301" w:rsidRDefault="00DF3301" w:rsidP="00DF3301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F3301" w:rsidRDefault="00DF3301" w:rsidP="00DF3301">
      <w:pPr>
        <w:pStyle w:val="a4"/>
        <w:ind w:left="840"/>
      </w:pPr>
      <w:r>
        <w:t xml:space="preserve">                "from": 1</w:t>
      </w:r>
    </w:p>
    <w:p w:rsidR="00DF3301" w:rsidRDefault="00DF3301" w:rsidP="00DF3301">
      <w:pPr>
        <w:pStyle w:val="a4"/>
        <w:ind w:left="840"/>
      </w:pPr>
      <w:r>
        <w:t xml:space="preserve">            }</w:t>
      </w:r>
    </w:p>
    <w:p w:rsidR="00DF3301" w:rsidRDefault="00DF3301" w:rsidP="00DF3301">
      <w:pPr>
        <w:pStyle w:val="a4"/>
        <w:ind w:left="840"/>
      </w:pPr>
      <w:r>
        <w:t xml:space="preserve">        ],</w:t>
      </w:r>
    </w:p>
    <w:p w:rsidR="00DF3301" w:rsidRDefault="00DF3301" w:rsidP="00DF3301">
      <w:pPr>
        <w:pStyle w:val="a4"/>
        <w:ind w:left="840"/>
      </w:pPr>
      <w:r>
        <w:t xml:space="preserve">        "first_page_url":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"from": 1,</w:t>
      </w:r>
    </w:p>
    <w:p w:rsidR="00DF3301" w:rsidRDefault="00DF3301" w:rsidP="00DF3301">
      <w:pPr>
        <w:pStyle w:val="a4"/>
        <w:ind w:left="840"/>
      </w:pPr>
      <w:r>
        <w:t xml:space="preserve">        "last_page": 1,</w:t>
      </w:r>
    </w:p>
    <w:p w:rsidR="00DF3301" w:rsidRDefault="00DF3301" w:rsidP="00DF3301">
      <w:pPr>
        <w:pStyle w:val="a4"/>
        <w:ind w:left="840"/>
      </w:pPr>
      <w:r>
        <w:t xml:space="preserve">        "last_page_url": "http://token.cn/api/project/search_grade?page=1",</w:t>
      </w:r>
    </w:p>
    <w:p w:rsidR="00DF3301" w:rsidRDefault="00DF3301" w:rsidP="00DF3301">
      <w:pPr>
        <w:pStyle w:val="a4"/>
        <w:ind w:left="840"/>
      </w:pPr>
      <w:r>
        <w:t xml:space="preserve">        "next_page_url": null,</w:t>
      </w:r>
    </w:p>
    <w:p w:rsidR="00DF3301" w:rsidRDefault="00DF3301" w:rsidP="00DF3301">
      <w:pPr>
        <w:pStyle w:val="a4"/>
        <w:ind w:left="840"/>
      </w:pPr>
      <w:r>
        <w:t xml:space="preserve">        "path": "http://token.cn/api/project/search_grade",</w:t>
      </w:r>
    </w:p>
    <w:p w:rsidR="00DF3301" w:rsidRDefault="00DF3301" w:rsidP="00DF3301">
      <w:pPr>
        <w:pStyle w:val="a4"/>
        <w:ind w:left="840"/>
      </w:pPr>
      <w:r>
        <w:t xml:space="preserve">        "per_page": 10,</w:t>
      </w:r>
    </w:p>
    <w:p w:rsidR="00DF3301" w:rsidRDefault="00DF3301" w:rsidP="00DF3301">
      <w:pPr>
        <w:pStyle w:val="a4"/>
        <w:ind w:left="840"/>
      </w:pPr>
      <w:r>
        <w:t xml:space="preserve">        "prev_page_url": null,</w:t>
      </w:r>
    </w:p>
    <w:p w:rsidR="00DF3301" w:rsidRDefault="00DF3301" w:rsidP="00DF3301">
      <w:pPr>
        <w:pStyle w:val="a4"/>
        <w:ind w:left="840"/>
      </w:pPr>
      <w:r>
        <w:t xml:space="preserve">        "to": 1,</w:t>
      </w:r>
    </w:p>
    <w:p w:rsidR="00DF3301" w:rsidRDefault="00DF3301" w:rsidP="00DF3301">
      <w:pPr>
        <w:pStyle w:val="a4"/>
        <w:ind w:left="840"/>
      </w:pPr>
      <w:r>
        <w:t xml:space="preserve">        "total": 1</w:t>
      </w:r>
    </w:p>
    <w:p w:rsidR="00DF3301" w:rsidRDefault="00DF3301" w:rsidP="00DF3301">
      <w:pPr>
        <w:pStyle w:val="a4"/>
        <w:ind w:left="840"/>
      </w:pPr>
      <w:r>
        <w:t xml:space="preserve">    },</w:t>
      </w:r>
    </w:p>
    <w:p w:rsidR="00DF3301" w:rsidRDefault="00DF3301" w:rsidP="00DF3301">
      <w:pPr>
        <w:pStyle w:val="a4"/>
        <w:ind w:left="840"/>
      </w:pPr>
      <w:r>
        <w:t xml:space="preserve">    "code": 0,</w:t>
      </w:r>
    </w:p>
    <w:p w:rsidR="00DF3301" w:rsidRDefault="00DF3301" w:rsidP="00DF3301">
      <w:pPr>
        <w:pStyle w:val="a4"/>
        <w:ind w:left="840"/>
      </w:pPr>
      <w:r>
        <w:t xml:space="preserve">    "msg": "success"</w:t>
      </w:r>
    </w:p>
    <w:p w:rsidR="00FA46A4" w:rsidRDefault="00DF3301" w:rsidP="00DF3301">
      <w:pPr>
        <w:pStyle w:val="a4"/>
        <w:ind w:left="840" w:firstLineChars="0" w:firstLine="0"/>
      </w:pPr>
      <w:r>
        <w:t>}</w:t>
      </w:r>
    </w:p>
    <w:p w:rsidR="009E04A0" w:rsidRDefault="009E04A0" w:rsidP="002D0DAC">
      <w:pPr>
        <w:pStyle w:val="a4"/>
        <w:ind w:left="840" w:firstLineChars="0" w:firstLine="0"/>
        <w:rPr>
          <w:rFonts w:hint="eastAsia"/>
        </w:rPr>
      </w:pPr>
    </w:p>
    <w:p w:rsidR="009E04A0" w:rsidRDefault="009E04A0" w:rsidP="009E04A0">
      <w:pPr>
        <w:pStyle w:val="4"/>
      </w:pPr>
      <w:r>
        <w:rPr>
          <w:rFonts w:hint="eastAsia"/>
        </w:rPr>
        <w:lastRenderedPageBreak/>
        <w:t>查询已投资项目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04A0" w:rsidRDefault="009E04A0" w:rsidP="009E04A0">
      <w:pPr>
        <w:pStyle w:val="a4"/>
        <w:ind w:left="840" w:firstLineChars="0" w:firstLine="0"/>
        <w:rPr>
          <w:rFonts w:hint="eastAsia"/>
        </w:rPr>
      </w:pPr>
      <w:r>
        <w:rPr>
          <w:rFonts w:hint="eastAsia"/>
        </w:rPr>
        <w:t>输出参数：</w:t>
      </w:r>
    </w:p>
    <w:p w:rsidR="00F241D0" w:rsidRDefault="00F241D0" w:rsidP="00F241D0">
      <w:pPr>
        <w:pStyle w:val="a4"/>
        <w:ind w:left="840"/>
      </w:pPr>
      <w:r>
        <w:t>{</w:t>
      </w:r>
    </w:p>
    <w:p w:rsidR="00F241D0" w:rsidRDefault="00F241D0" w:rsidP="00F241D0">
      <w:pPr>
        <w:pStyle w:val="a4"/>
        <w:ind w:left="840"/>
      </w:pPr>
      <w:r>
        <w:t xml:space="preserve">    "data": {</w:t>
      </w:r>
    </w:p>
    <w:p w:rsidR="00F241D0" w:rsidRDefault="00F241D0" w:rsidP="00F241D0">
      <w:pPr>
        <w:pStyle w:val="a4"/>
        <w:ind w:left="840"/>
      </w:pPr>
      <w:r>
        <w:t xml:space="preserve">        "current_page": 1,</w:t>
      </w:r>
    </w:p>
    <w:p w:rsidR="00F241D0" w:rsidRDefault="00F241D0" w:rsidP="00F241D0">
      <w:pPr>
        <w:pStyle w:val="a4"/>
        <w:ind w:left="840"/>
      </w:pPr>
      <w:r>
        <w:t xml:space="preserve">        "data": [</w:t>
      </w:r>
    </w:p>
    <w:p w:rsidR="00F241D0" w:rsidRDefault="00F241D0" w:rsidP="00F241D0">
      <w:pPr>
        <w:pStyle w:val="a4"/>
        <w:ind w:left="840"/>
      </w:pPr>
      <w:r>
        <w:t xml:space="preserve">            {</w:t>
      </w:r>
    </w:p>
    <w:p w:rsidR="00F241D0" w:rsidRDefault="00F241D0" w:rsidP="00F241D0">
      <w:pPr>
        <w:pStyle w:val="a4"/>
        <w:ind w:left="840"/>
      </w:pPr>
      <w:r>
        <w:t xml:space="preserve">                "id": 1731,</w:t>
      </w:r>
    </w:p>
    <w:p w:rsidR="00F241D0" w:rsidRDefault="00F241D0" w:rsidP="00F241D0">
      <w:pPr>
        <w:pStyle w:val="a4"/>
        <w:ind w:left="840"/>
      </w:pPr>
      <w:r>
        <w:t xml:space="preserve">                "name": "IPweb",</w:t>
      </w:r>
    </w:p>
    <w:p w:rsidR="00F241D0" w:rsidRDefault="00F241D0" w:rsidP="00F241D0">
      <w:pPr>
        <w:pStyle w:val="a4"/>
        <w:ind w:left="840"/>
      </w:pPr>
      <w:r>
        <w:t xml:space="preserve">                "logo": null,</w:t>
      </w:r>
    </w:p>
    <w:p w:rsidR="00F241D0" w:rsidRDefault="00F241D0" w:rsidP="00F241D0">
      <w:pPr>
        <w:pStyle w:val="a4"/>
        <w:ind w:left="840"/>
      </w:pPr>
      <w:r>
        <w:t xml:space="preserve">                "token_symbol": "IPW",</w:t>
      </w:r>
    </w:p>
    <w:p w:rsidR="00F241D0" w:rsidRDefault="00F241D0" w:rsidP="00F241D0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F241D0" w:rsidRDefault="00F241D0" w:rsidP="00F241D0">
      <w:pPr>
        <w:pStyle w:val="a4"/>
        <w:ind w:left="840"/>
      </w:pPr>
      <w:r>
        <w:t xml:space="preserve">                "pay_coin_time": "2018-11-23 17:30:54",</w:t>
      </w:r>
    </w:p>
    <w:p w:rsidR="00F241D0" w:rsidRDefault="00F241D0" w:rsidP="00F241D0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F241D0" w:rsidRDefault="00F241D0" w:rsidP="00F241D0">
      <w:pPr>
        <w:pStyle w:val="a4"/>
        <w:ind w:left="840"/>
      </w:pPr>
      <w:r>
        <w:t xml:space="preserve">            }</w:t>
      </w:r>
    </w:p>
    <w:p w:rsidR="00F241D0" w:rsidRDefault="00F241D0" w:rsidP="00F241D0">
      <w:pPr>
        <w:pStyle w:val="a4"/>
        <w:ind w:left="840"/>
      </w:pPr>
      <w:r>
        <w:t xml:space="preserve">        ],</w:t>
      </w:r>
    </w:p>
    <w:p w:rsidR="00F241D0" w:rsidRDefault="00F241D0" w:rsidP="00F241D0">
      <w:pPr>
        <w:pStyle w:val="a4"/>
        <w:ind w:left="840"/>
      </w:pPr>
      <w:r>
        <w:t xml:space="preserve">        "first_page_url":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"from": 1,</w:t>
      </w:r>
    </w:p>
    <w:p w:rsidR="00F241D0" w:rsidRDefault="00F241D0" w:rsidP="00F241D0">
      <w:pPr>
        <w:pStyle w:val="a4"/>
        <w:ind w:left="840"/>
      </w:pPr>
      <w:r>
        <w:t xml:space="preserve">        "last_page": 1,</w:t>
      </w:r>
    </w:p>
    <w:p w:rsidR="00F241D0" w:rsidRDefault="00F241D0" w:rsidP="00F241D0">
      <w:pPr>
        <w:pStyle w:val="a4"/>
        <w:ind w:left="840"/>
      </w:pPr>
      <w:r>
        <w:t xml:space="preserve">        "last_page_url": "http://token.cn/api/project/get_invest?page=1",</w:t>
      </w:r>
    </w:p>
    <w:p w:rsidR="00F241D0" w:rsidRDefault="00F241D0" w:rsidP="00F241D0">
      <w:pPr>
        <w:pStyle w:val="a4"/>
        <w:ind w:left="840"/>
      </w:pPr>
      <w:r>
        <w:t xml:space="preserve">        "next_page_url": null,</w:t>
      </w:r>
    </w:p>
    <w:p w:rsidR="00F241D0" w:rsidRDefault="00F241D0" w:rsidP="00F241D0">
      <w:pPr>
        <w:pStyle w:val="a4"/>
        <w:ind w:left="840"/>
      </w:pPr>
      <w:r>
        <w:t xml:space="preserve">        "path": "http://token.cn/api/project/get_invest",</w:t>
      </w:r>
    </w:p>
    <w:p w:rsidR="00F241D0" w:rsidRDefault="00F241D0" w:rsidP="00F241D0">
      <w:pPr>
        <w:pStyle w:val="a4"/>
        <w:ind w:left="840"/>
      </w:pPr>
      <w:r>
        <w:t xml:space="preserve">        "per_page": 10,</w:t>
      </w:r>
    </w:p>
    <w:p w:rsidR="00F241D0" w:rsidRDefault="00F241D0" w:rsidP="00F241D0">
      <w:pPr>
        <w:pStyle w:val="a4"/>
        <w:ind w:left="840"/>
      </w:pPr>
      <w:r>
        <w:t xml:space="preserve">        "prev_page_url": null,</w:t>
      </w:r>
    </w:p>
    <w:p w:rsidR="00F241D0" w:rsidRDefault="00F241D0" w:rsidP="00F241D0">
      <w:pPr>
        <w:pStyle w:val="a4"/>
        <w:ind w:left="840"/>
      </w:pPr>
      <w:r>
        <w:t xml:space="preserve">        "to": 1,</w:t>
      </w:r>
    </w:p>
    <w:p w:rsidR="00F241D0" w:rsidRDefault="00F241D0" w:rsidP="00F241D0">
      <w:pPr>
        <w:pStyle w:val="a4"/>
        <w:ind w:left="840"/>
      </w:pPr>
      <w:r>
        <w:t xml:space="preserve">        "total": 1</w:t>
      </w:r>
    </w:p>
    <w:p w:rsidR="00F241D0" w:rsidRDefault="00F241D0" w:rsidP="00F241D0">
      <w:pPr>
        <w:pStyle w:val="a4"/>
        <w:ind w:left="840"/>
      </w:pPr>
      <w:r>
        <w:t xml:space="preserve">    },</w:t>
      </w:r>
    </w:p>
    <w:p w:rsidR="00F241D0" w:rsidRDefault="00F241D0" w:rsidP="00F241D0">
      <w:pPr>
        <w:pStyle w:val="a4"/>
        <w:ind w:left="840"/>
      </w:pPr>
      <w:r>
        <w:t xml:space="preserve">    "code": 0,</w:t>
      </w:r>
    </w:p>
    <w:p w:rsidR="00F241D0" w:rsidRDefault="00F241D0" w:rsidP="00F241D0">
      <w:pPr>
        <w:pStyle w:val="a4"/>
        <w:ind w:left="840"/>
      </w:pPr>
      <w:r>
        <w:t xml:space="preserve">    "msg": "success"</w:t>
      </w:r>
    </w:p>
    <w:p w:rsidR="00F241D0" w:rsidRDefault="00F241D0" w:rsidP="00F241D0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搜索已投资项目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>
        <w:rPr>
          <w:rFonts w:hint="eastAsia"/>
        </w:rPr>
        <w:t>search_invest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K</w:t>
            </w:r>
            <w:r>
              <w:rPr>
                <w:rFonts w:hint="eastAsia"/>
              </w:rPr>
              <w:t>eyword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关键字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例如</w:t>
            </w:r>
            <w:r w:rsidR="00B23DC1">
              <w:rPr>
                <w:rFonts w:hint="eastAsia"/>
              </w:rPr>
              <w:t>ip</w:t>
            </w:r>
          </w:p>
        </w:tc>
      </w:tr>
    </w:tbl>
    <w:p w:rsidR="00D6582F" w:rsidRDefault="00D6582F" w:rsidP="00D6582F">
      <w:pPr>
        <w:pStyle w:val="a4"/>
        <w:ind w:left="840"/>
      </w:pPr>
      <w:r>
        <w:t>{</w:t>
      </w:r>
    </w:p>
    <w:p w:rsidR="00D6582F" w:rsidRDefault="00D6582F" w:rsidP="00D6582F">
      <w:pPr>
        <w:pStyle w:val="a4"/>
        <w:ind w:left="840"/>
      </w:pPr>
      <w:r>
        <w:t xml:space="preserve">    "data": {</w:t>
      </w:r>
    </w:p>
    <w:p w:rsidR="00D6582F" w:rsidRDefault="00D6582F" w:rsidP="00D6582F">
      <w:pPr>
        <w:pStyle w:val="a4"/>
        <w:ind w:left="840"/>
      </w:pPr>
      <w:r>
        <w:t xml:space="preserve">        "current_page": 1,</w:t>
      </w:r>
    </w:p>
    <w:p w:rsidR="00D6582F" w:rsidRDefault="00D6582F" w:rsidP="00D6582F">
      <w:pPr>
        <w:pStyle w:val="a4"/>
        <w:ind w:left="840"/>
      </w:pPr>
      <w:r>
        <w:t xml:space="preserve">        "data": [</w:t>
      </w:r>
    </w:p>
    <w:p w:rsidR="00D6582F" w:rsidRDefault="00D6582F" w:rsidP="00D6582F">
      <w:pPr>
        <w:pStyle w:val="a4"/>
        <w:ind w:left="840"/>
      </w:pPr>
      <w:r>
        <w:t xml:space="preserve">            {</w:t>
      </w:r>
    </w:p>
    <w:p w:rsidR="00D6582F" w:rsidRDefault="00D6582F" w:rsidP="00D6582F">
      <w:pPr>
        <w:pStyle w:val="a4"/>
        <w:ind w:left="840"/>
      </w:pPr>
      <w:r>
        <w:t xml:space="preserve">                "id": 1731,</w:t>
      </w:r>
    </w:p>
    <w:p w:rsidR="00D6582F" w:rsidRDefault="00D6582F" w:rsidP="00D6582F">
      <w:pPr>
        <w:pStyle w:val="a4"/>
        <w:ind w:left="840"/>
      </w:pPr>
      <w:r>
        <w:t xml:space="preserve">                "name": "IPweb",</w:t>
      </w:r>
    </w:p>
    <w:p w:rsidR="00D6582F" w:rsidRDefault="00D6582F" w:rsidP="00D6582F">
      <w:pPr>
        <w:pStyle w:val="a4"/>
        <w:ind w:left="840"/>
      </w:pPr>
      <w:r>
        <w:t xml:space="preserve">                "logo": null,</w:t>
      </w:r>
    </w:p>
    <w:p w:rsidR="00D6582F" w:rsidRDefault="00D6582F" w:rsidP="00D6582F">
      <w:pPr>
        <w:pStyle w:val="a4"/>
        <w:ind w:left="840"/>
      </w:pPr>
      <w:r>
        <w:t xml:space="preserve">                "token_symbol": "IPW",</w:t>
      </w:r>
    </w:p>
    <w:p w:rsidR="00D6582F" w:rsidRDefault="00D6582F" w:rsidP="00D6582F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"up_name": "</w:t>
      </w:r>
      <w:r>
        <w:rPr>
          <w:rFonts w:hint="eastAsia"/>
        </w:rPr>
        <w:t>张智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"requirements": "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D6582F" w:rsidRDefault="00D6582F" w:rsidP="00D6582F">
      <w:pPr>
        <w:pStyle w:val="a4"/>
        <w:ind w:left="840"/>
      </w:pPr>
      <w:r>
        <w:t xml:space="preserve">                "pay_coin_time": "2018-11-23 17:30:54",</w:t>
      </w:r>
    </w:p>
    <w:p w:rsidR="00D6582F" w:rsidRDefault="00D6582F" w:rsidP="00D6582F">
      <w:pPr>
        <w:pStyle w:val="a4"/>
        <w:ind w:left="840"/>
        <w:rPr>
          <w:rFonts w:hint="eastAsia"/>
        </w:rPr>
      </w:pPr>
      <w:r>
        <w:rPr>
          <w:rFonts w:hint="eastAsia"/>
        </w:rPr>
        <w:t xml:space="preserve">                "status": "</w:t>
      </w:r>
      <w:r>
        <w:rPr>
          <w:rFonts w:hint="eastAsia"/>
        </w:rPr>
        <w:t>待回币</w:t>
      </w:r>
      <w:r>
        <w:rPr>
          <w:rFonts w:hint="eastAsia"/>
        </w:rPr>
        <w:t>"</w:t>
      </w:r>
    </w:p>
    <w:p w:rsidR="00D6582F" w:rsidRDefault="00D6582F" w:rsidP="00D6582F">
      <w:pPr>
        <w:pStyle w:val="a4"/>
        <w:ind w:left="840"/>
      </w:pPr>
      <w:r>
        <w:t xml:space="preserve">            }</w:t>
      </w:r>
    </w:p>
    <w:p w:rsidR="00D6582F" w:rsidRDefault="00D6582F" w:rsidP="00D6582F">
      <w:pPr>
        <w:pStyle w:val="a4"/>
        <w:ind w:left="840"/>
      </w:pPr>
      <w:r>
        <w:t xml:space="preserve">        ],</w:t>
      </w:r>
    </w:p>
    <w:p w:rsidR="00D6582F" w:rsidRDefault="00D6582F" w:rsidP="00D6582F">
      <w:pPr>
        <w:pStyle w:val="a4"/>
        <w:ind w:left="840"/>
      </w:pPr>
      <w:r>
        <w:t xml:space="preserve">        "first_page_url":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"from": 1,</w:t>
      </w:r>
    </w:p>
    <w:p w:rsidR="00D6582F" w:rsidRDefault="00D6582F" w:rsidP="00D6582F">
      <w:pPr>
        <w:pStyle w:val="a4"/>
        <w:ind w:left="840"/>
      </w:pPr>
      <w:r>
        <w:t xml:space="preserve">        "last_page": 1,</w:t>
      </w:r>
    </w:p>
    <w:p w:rsidR="00D6582F" w:rsidRDefault="00D6582F" w:rsidP="00D6582F">
      <w:pPr>
        <w:pStyle w:val="a4"/>
        <w:ind w:left="840"/>
      </w:pPr>
      <w:r>
        <w:t xml:space="preserve">        "last_page_url": "http://token.cn/api/project/search_invest?page=1",</w:t>
      </w:r>
    </w:p>
    <w:p w:rsidR="00D6582F" w:rsidRDefault="00D6582F" w:rsidP="00D6582F">
      <w:pPr>
        <w:pStyle w:val="a4"/>
        <w:ind w:left="840"/>
      </w:pPr>
      <w:r>
        <w:t xml:space="preserve">        "next_page_url": null,</w:t>
      </w:r>
    </w:p>
    <w:p w:rsidR="00D6582F" w:rsidRDefault="00D6582F" w:rsidP="00D6582F">
      <w:pPr>
        <w:pStyle w:val="a4"/>
        <w:ind w:left="840"/>
      </w:pPr>
      <w:r>
        <w:t xml:space="preserve">        "path": "http://token.cn/api/project/search_invest",</w:t>
      </w:r>
    </w:p>
    <w:p w:rsidR="00D6582F" w:rsidRDefault="00D6582F" w:rsidP="00D6582F">
      <w:pPr>
        <w:pStyle w:val="a4"/>
        <w:ind w:left="840"/>
      </w:pPr>
      <w:r>
        <w:t xml:space="preserve">        "per_page": 10,</w:t>
      </w:r>
    </w:p>
    <w:p w:rsidR="00D6582F" w:rsidRDefault="00D6582F" w:rsidP="00D6582F">
      <w:pPr>
        <w:pStyle w:val="a4"/>
        <w:ind w:left="840"/>
      </w:pPr>
      <w:r>
        <w:t xml:space="preserve">        "prev_page_url": null,</w:t>
      </w:r>
    </w:p>
    <w:p w:rsidR="00D6582F" w:rsidRDefault="00D6582F" w:rsidP="00D6582F">
      <w:pPr>
        <w:pStyle w:val="a4"/>
        <w:ind w:left="840"/>
      </w:pPr>
      <w:r>
        <w:t xml:space="preserve">        "to": 1,</w:t>
      </w:r>
    </w:p>
    <w:p w:rsidR="00D6582F" w:rsidRDefault="00D6582F" w:rsidP="00D6582F">
      <w:pPr>
        <w:pStyle w:val="a4"/>
        <w:ind w:left="840"/>
      </w:pPr>
      <w:r>
        <w:t xml:space="preserve">        "total": 1</w:t>
      </w:r>
    </w:p>
    <w:p w:rsidR="00D6582F" w:rsidRDefault="00D6582F" w:rsidP="00D6582F">
      <w:pPr>
        <w:pStyle w:val="a4"/>
        <w:ind w:left="840"/>
      </w:pPr>
      <w:r>
        <w:t xml:space="preserve">    },</w:t>
      </w:r>
    </w:p>
    <w:p w:rsidR="00D6582F" w:rsidRDefault="00D6582F" w:rsidP="00D6582F">
      <w:pPr>
        <w:pStyle w:val="a4"/>
        <w:ind w:left="840"/>
      </w:pPr>
      <w:r>
        <w:t xml:space="preserve">    "code": 0,</w:t>
      </w:r>
    </w:p>
    <w:p w:rsidR="00D6582F" w:rsidRDefault="00D6582F" w:rsidP="00D6582F">
      <w:pPr>
        <w:pStyle w:val="a4"/>
        <w:ind w:left="840"/>
      </w:pPr>
      <w:r>
        <w:t xml:space="preserve">    "msg": "success"</w:t>
      </w:r>
    </w:p>
    <w:p w:rsidR="009E04A0" w:rsidRDefault="00D6582F" w:rsidP="00D6582F">
      <w:pPr>
        <w:pStyle w:val="a4"/>
        <w:ind w:left="840" w:firstLineChars="0" w:firstLine="0"/>
      </w:pPr>
      <w:r>
        <w:t>}</w:t>
      </w:r>
    </w:p>
    <w:p w:rsidR="009E04A0" w:rsidRPr="00BF3223" w:rsidRDefault="009E04A0" w:rsidP="009E04A0">
      <w:pPr>
        <w:pStyle w:val="4"/>
      </w:pPr>
      <w:r>
        <w:rPr>
          <w:rFonts w:hint="eastAsia"/>
        </w:rPr>
        <w:t>转入投资项目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invest_on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lastRenderedPageBreak/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9E04A0"/>
    <w:p w:rsidR="009E04A0" w:rsidRPr="00BF3223" w:rsidRDefault="009E04A0" w:rsidP="009E04A0">
      <w:pPr>
        <w:pStyle w:val="4"/>
      </w:pPr>
      <w:r>
        <w:rPr>
          <w:rFonts w:hint="eastAsia"/>
        </w:rPr>
        <w:t>撤出投资项目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04A0" w:rsidRDefault="009E04A0" w:rsidP="009E04A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>
        <w:t>/</w:t>
      </w:r>
      <w:r w:rsidRPr="00AB1783">
        <w:t xml:space="preserve"> invest_</w:t>
      </w:r>
      <w:r>
        <w:rPr>
          <w:rFonts w:hint="eastAsia"/>
        </w:rPr>
        <w:t>off</w:t>
      </w:r>
    </w:p>
    <w:p w:rsidR="009E04A0" w:rsidRDefault="009E04A0" w:rsidP="009E04A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04A0" w:rsidTr="006420CF">
        <w:tc>
          <w:tcPr>
            <w:tcW w:w="1962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04A0" w:rsidRDefault="009E04A0" w:rsidP="006420CF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04A0" w:rsidRDefault="009E04A0" w:rsidP="006420CF">
            <w:pPr>
              <w:pStyle w:val="a4"/>
              <w:ind w:firstLineChars="0" w:firstLine="0"/>
            </w:pPr>
          </w:p>
        </w:tc>
      </w:tr>
    </w:tbl>
    <w:p w:rsidR="009E04A0" w:rsidRDefault="009E04A0" w:rsidP="009E04A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9E04A0" w:rsidRDefault="009E04A0" w:rsidP="009E04A0">
      <w:pPr>
        <w:ind w:left="420" w:firstLine="420"/>
      </w:pPr>
      <w:r>
        <w:t xml:space="preserve">    "code": 0,</w:t>
      </w:r>
    </w:p>
    <w:p w:rsidR="009E04A0" w:rsidRDefault="009E04A0" w:rsidP="009E04A0">
      <w:pPr>
        <w:ind w:left="420" w:firstLine="420"/>
      </w:pPr>
      <w:r>
        <w:t xml:space="preserve">    "msg": "success"</w:t>
      </w:r>
    </w:p>
    <w:p w:rsidR="009E04A0" w:rsidRDefault="009E04A0" w:rsidP="009E04A0">
      <w:pPr>
        <w:ind w:left="420" w:firstLine="420"/>
      </w:pPr>
      <w:r>
        <w:t>} OR</w:t>
      </w:r>
    </w:p>
    <w:p w:rsidR="009E04A0" w:rsidRDefault="009E04A0" w:rsidP="009E04A0">
      <w:pPr>
        <w:ind w:left="420" w:firstLine="420"/>
      </w:pPr>
      <w:r>
        <w:t>{</w:t>
      </w:r>
    </w:p>
    <w:p w:rsidR="009E04A0" w:rsidRDefault="009E04A0" w:rsidP="009E04A0">
      <w:pPr>
        <w:ind w:left="420" w:firstLine="420"/>
      </w:pPr>
      <w:r>
        <w:t xml:space="preserve">    "data": [],</w:t>
      </w:r>
    </w:p>
    <w:p w:rsidR="009E04A0" w:rsidRDefault="009E04A0" w:rsidP="009E04A0">
      <w:pPr>
        <w:ind w:left="420" w:firstLine="420"/>
      </w:pPr>
      <w:r>
        <w:t xml:space="preserve">    "code": -1,</w:t>
      </w:r>
    </w:p>
    <w:p w:rsidR="009E04A0" w:rsidRDefault="009E04A0" w:rsidP="009E04A0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</w:t>
      </w:r>
      <w:r>
        <w:t>繁忙</w:t>
      </w:r>
      <w:r>
        <w:rPr>
          <w:rFonts w:hint="eastAsia"/>
        </w:rPr>
        <w:t>"</w:t>
      </w:r>
    </w:p>
    <w:p w:rsidR="009E04A0" w:rsidRDefault="009E04A0" w:rsidP="009E04A0">
      <w:pPr>
        <w:ind w:left="420" w:firstLine="420"/>
      </w:pPr>
      <w:r>
        <w:t>}</w:t>
      </w:r>
    </w:p>
    <w:p w:rsidR="009E04A0" w:rsidRDefault="009E04A0" w:rsidP="002D0DAC">
      <w:pPr>
        <w:pStyle w:val="a4"/>
        <w:ind w:left="840" w:firstLineChars="0" w:firstLine="0"/>
      </w:pPr>
    </w:p>
    <w:p w:rsidR="002D0DAC" w:rsidRDefault="002D0DAC" w:rsidP="002D0DAC">
      <w:pPr>
        <w:pStyle w:val="4"/>
      </w:pPr>
      <w:r>
        <w:rPr>
          <w:rFonts w:hint="eastAsia"/>
        </w:rPr>
        <w:t>查询</w:t>
      </w:r>
      <w:r w:rsidR="00CF61AB">
        <w:rPr>
          <w:rFonts w:hint="eastAsia"/>
        </w:rPr>
        <w:t>待上会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2D0DAC" w:rsidRDefault="002D0DAC" w:rsidP="002D0DA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 w:rsidR="00CF61AB">
        <w:rPr>
          <w:rFonts w:hint="eastAsia"/>
        </w:rPr>
        <w:t>_wait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2D0DAC" w:rsidRDefault="002D0DAC" w:rsidP="002D0DAC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CF61AB" w:rsidRDefault="00CF61AB" w:rsidP="00CF61AB">
      <w:pPr>
        <w:pStyle w:val="a4"/>
        <w:ind w:left="840"/>
      </w:pPr>
      <w:r>
        <w:t>{</w:t>
      </w:r>
    </w:p>
    <w:p w:rsidR="00CF61AB" w:rsidRDefault="00CF61AB" w:rsidP="00CF61AB">
      <w:pPr>
        <w:pStyle w:val="a4"/>
        <w:ind w:left="840"/>
      </w:pPr>
      <w:r>
        <w:t xml:space="preserve">    "data": {</w:t>
      </w:r>
    </w:p>
    <w:p w:rsidR="00CF61AB" w:rsidRDefault="00CF61AB" w:rsidP="00CF61AB">
      <w:pPr>
        <w:pStyle w:val="a4"/>
        <w:ind w:left="840"/>
      </w:pPr>
      <w:r>
        <w:t xml:space="preserve">        "data": {</w:t>
      </w:r>
    </w:p>
    <w:p w:rsidR="00CF61AB" w:rsidRDefault="00CF61AB" w:rsidP="00CF61AB">
      <w:pPr>
        <w:pStyle w:val="a4"/>
        <w:ind w:left="840"/>
      </w:pPr>
      <w:r>
        <w:t xml:space="preserve">            "current_page": 1,</w:t>
      </w:r>
    </w:p>
    <w:p w:rsidR="00CF61AB" w:rsidRDefault="00CF61AB" w:rsidP="00CF61AB">
      <w:pPr>
        <w:pStyle w:val="a4"/>
        <w:ind w:left="840"/>
      </w:pPr>
      <w:r>
        <w:t xml:space="preserve">            "data": [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1729,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lastRenderedPageBreak/>
        <w:t xml:space="preserve">                    "name": "</w:t>
      </w:r>
      <w:r>
        <w:rPr>
          <w:rFonts w:hint="eastAsia"/>
        </w:rPr>
        <w:t>以太坊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"logo": null,</w:t>
      </w:r>
    </w:p>
    <w:p w:rsidR="00CF61AB" w:rsidRDefault="00CF61AB" w:rsidP="00CF61AB">
      <w:pPr>
        <w:pStyle w:val="a4"/>
        <w:ind w:left="840"/>
      </w:pPr>
      <w:r>
        <w:t xml:space="preserve">                    "token_symbol": "ETH",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"2018-12-05 09:38:31",</w:t>
      </w:r>
    </w:p>
    <w:p w:rsidR="00CF61AB" w:rsidRDefault="00CF61AB" w:rsidP="00CF61AB">
      <w:pPr>
        <w:pStyle w:val="a4"/>
        <w:ind w:left="840"/>
      </w:pPr>
      <w:r>
        <w:t xml:space="preserve">                    "requirements": null,</w:t>
      </w:r>
    </w:p>
    <w:p w:rsidR="00CF61AB" w:rsidRDefault="00CF61AB" w:rsidP="00CF61AB">
      <w:pPr>
        <w:pStyle w:val="a4"/>
        <w:ind w:left="840"/>
      </w:pPr>
      <w:r>
        <w:t xml:space="preserve">                    "grade": "B+",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10,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其他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1,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},</w:t>
      </w:r>
    </w:p>
    <w:p w:rsidR="00CF61AB" w:rsidRDefault="00CF61AB" w:rsidP="00CF61AB">
      <w:pPr>
        <w:pStyle w:val="a4"/>
        <w:ind w:left="840"/>
      </w:pPr>
      <w:r>
        <w:t xml:space="preserve">                {</w:t>
      </w:r>
    </w:p>
    <w:p w:rsidR="00CF61AB" w:rsidRDefault="00CF61AB" w:rsidP="00CF61AB">
      <w:pPr>
        <w:pStyle w:val="a4"/>
        <w:ind w:left="840"/>
      </w:pPr>
      <w:r>
        <w:t xml:space="preserve">                    "id": 11,</w:t>
      </w:r>
    </w:p>
    <w:p w:rsidR="00CF61AB" w:rsidRDefault="00CF61AB" w:rsidP="00CF61AB">
      <w:pPr>
        <w:pStyle w:val="a4"/>
        <w:ind w:left="840"/>
      </w:pPr>
      <w:r>
        <w:t xml:space="preserve">                    "name": "Lynked.World",</w:t>
      </w:r>
    </w:p>
    <w:p w:rsidR="00CF61AB" w:rsidRDefault="00CF61AB" w:rsidP="00CF61AB">
      <w:pPr>
        <w:pStyle w:val="a4"/>
        <w:ind w:left="840"/>
      </w:pPr>
      <w:r>
        <w:t xml:space="preserve">                    "logo": "http://token.collinstar.com.cn/uploads/logo/20181112165417172620_log.jpg",</w:t>
      </w:r>
    </w:p>
    <w:p w:rsidR="00CF61AB" w:rsidRDefault="00CF61AB" w:rsidP="00CF61AB">
      <w:pPr>
        <w:pStyle w:val="a4"/>
        <w:ind w:left="840"/>
      </w:pPr>
      <w:r>
        <w:t xml:space="preserve">                    "token_symbol": "LYNKa",</w:t>
      </w:r>
    </w:p>
    <w:p w:rsidR="00CF61AB" w:rsidRDefault="00CF61AB" w:rsidP="00CF61AB">
      <w:pPr>
        <w:pStyle w:val="a4"/>
        <w:ind w:left="840"/>
      </w:pPr>
      <w:r>
        <w:t xml:space="preserve">                    "upload_time": "2018-11-12 16:57:44",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"requirements": "</w:t>
      </w:r>
      <w:r>
        <w:rPr>
          <w:rFonts w:hint="eastAsia"/>
        </w:rPr>
        <w:t>投行服务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"grade": "A-",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阿萨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待上会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"user_id": 0,</w:t>
      </w:r>
    </w:p>
    <w:p w:rsidR="00CF61AB" w:rsidRDefault="00CF61AB" w:rsidP="00CF61AB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无人机</w:t>
      </w:r>
      <w:r>
        <w:rPr>
          <w:rFonts w:hint="eastAsia"/>
        </w:rPr>
        <w:t>",</w:t>
      </w:r>
    </w:p>
    <w:p w:rsidR="00CF61AB" w:rsidRDefault="00CF61AB" w:rsidP="00CF61AB">
      <w:pPr>
        <w:pStyle w:val="a4"/>
        <w:ind w:left="840"/>
      </w:pPr>
      <w:r>
        <w:t xml:space="preserve">                    "is_market": 0,</w:t>
      </w:r>
    </w:p>
    <w:p w:rsidR="00CF61AB" w:rsidRDefault="00CF61AB" w:rsidP="00CF61AB">
      <w:pPr>
        <w:pStyle w:val="a4"/>
        <w:ind w:left="840"/>
      </w:pPr>
      <w:r>
        <w:t xml:space="preserve">                    "is_invest": 0</w:t>
      </w:r>
    </w:p>
    <w:p w:rsidR="00CF61AB" w:rsidRDefault="00CF61AB" w:rsidP="00CF61AB">
      <w:pPr>
        <w:pStyle w:val="a4"/>
        <w:ind w:left="840"/>
      </w:pPr>
      <w:r>
        <w:t xml:space="preserve">                }</w:t>
      </w:r>
    </w:p>
    <w:p w:rsidR="00CF61AB" w:rsidRDefault="00CF61AB" w:rsidP="00CF61AB">
      <w:pPr>
        <w:pStyle w:val="a4"/>
        <w:ind w:left="840"/>
      </w:pPr>
      <w:r>
        <w:t xml:space="preserve">            ],</w:t>
      </w:r>
    </w:p>
    <w:p w:rsidR="00CF61AB" w:rsidRDefault="00CF61AB" w:rsidP="00CF61AB">
      <w:pPr>
        <w:pStyle w:val="a4"/>
        <w:ind w:left="840"/>
      </w:pPr>
      <w:r>
        <w:t xml:space="preserve">            "first_page_url":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"from": 1,</w:t>
      </w:r>
    </w:p>
    <w:p w:rsidR="00CF61AB" w:rsidRDefault="00CF61AB" w:rsidP="00CF61AB">
      <w:pPr>
        <w:pStyle w:val="a4"/>
        <w:ind w:left="840"/>
      </w:pPr>
      <w:r>
        <w:t xml:space="preserve">            "last_page": 1,</w:t>
      </w:r>
    </w:p>
    <w:p w:rsidR="00CF61AB" w:rsidRDefault="00CF61AB" w:rsidP="00CF61AB">
      <w:pPr>
        <w:pStyle w:val="a4"/>
        <w:ind w:left="840"/>
      </w:pPr>
      <w:r>
        <w:t xml:space="preserve">            "last_page_url": "http://token.cn/api/project/get_wait?page=1",</w:t>
      </w:r>
    </w:p>
    <w:p w:rsidR="00CF61AB" w:rsidRDefault="00CF61AB" w:rsidP="00CF61AB">
      <w:pPr>
        <w:pStyle w:val="a4"/>
        <w:ind w:left="840"/>
      </w:pPr>
      <w:r>
        <w:t xml:space="preserve">            "next_page_url": null,</w:t>
      </w:r>
    </w:p>
    <w:p w:rsidR="00CF61AB" w:rsidRDefault="00CF61AB" w:rsidP="00CF61AB">
      <w:pPr>
        <w:pStyle w:val="a4"/>
        <w:ind w:left="840"/>
      </w:pPr>
      <w:r>
        <w:t xml:space="preserve">            "path": "http://token.cn/api/project/get_wait",</w:t>
      </w:r>
    </w:p>
    <w:p w:rsidR="00CF61AB" w:rsidRDefault="00CF61AB" w:rsidP="00CF61AB">
      <w:pPr>
        <w:pStyle w:val="a4"/>
        <w:ind w:left="840"/>
      </w:pPr>
      <w:r>
        <w:t xml:space="preserve">            "per_page": 10,</w:t>
      </w:r>
    </w:p>
    <w:p w:rsidR="00CF61AB" w:rsidRDefault="00CF61AB" w:rsidP="00CF61AB">
      <w:pPr>
        <w:pStyle w:val="a4"/>
        <w:ind w:left="840"/>
      </w:pPr>
      <w:r>
        <w:t xml:space="preserve">            "prev_page_url": null,</w:t>
      </w:r>
    </w:p>
    <w:p w:rsidR="00CF61AB" w:rsidRDefault="00CF61AB" w:rsidP="00CF61AB">
      <w:pPr>
        <w:pStyle w:val="a4"/>
        <w:ind w:left="840"/>
      </w:pPr>
      <w:r>
        <w:t xml:space="preserve">            "to": 9,</w:t>
      </w:r>
    </w:p>
    <w:p w:rsidR="00CF61AB" w:rsidRDefault="00CF61AB" w:rsidP="00CF61AB">
      <w:pPr>
        <w:pStyle w:val="a4"/>
        <w:ind w:left="840"/>
      </w:pPr>
      <w:r>
        <w:t xml:space="preserve">            "total": 9</w:t>
      </w:r>
    </w:p>
    <w:p w:rsidR="00CF61AB" w:rsidRDefault="00CF61AB" w:rsidP="00CF61AB">
      <w:pPr>
        <w:pStyle w:val="a4"/>
        <w:ind w:left="840"/>
      </w:pPr>
      <w:r>
        <w:t xml:space="preserve">        }</w:t>
      </w:r>
    </w:p>
    <w:p w:rsidR="00CF61AB" w:rsidRDefault="00CF61AB" w:rsidP="00CF61AB">
      <w:pPr>
        <w:pStyle w:val="a4"/>
        <w:ind w:left="840"/>
      </w:pPr>
      <w:r>
        <w:t xml:space="preserve">    },</w:t>
      </w:r>
    </w:p>
    <w:p w:rsidR="00CF61AB" w:rsidRDefault="00CF61AB" w:rsidP="00CF61AB">
      <w:pPr>
        <w:pStyle w:val="a4"/>
        <w:ind w:left="840"/>
      </w:pPr>
      <w:r>
        <w:t xml:space="preserve">    "code": 0,</w:t>
      </w:r>
    </w:p>
    <w:p w:rsidR="00CF61AB" w:rsidRDefault="00CF61AB" w:rsidP="00CF61AB">
      <w:pPr>
        <w:pStyle w:val="a4"/>
        <w:ind w:left="840"/>
      </w:pPr>
      <w:r>
        <w:t xml:space="preserve">    "msg": "success"</w:t>
      </w:r>
    </w:p>
    <w:p w:rsidR="00EA7AB8" w:rsidRDefault="00CF61AB" w:rsidP="00CF61AB">
      <w:pPr>
        <w:pStyle w:val="a4"/>
        <w:ind w:left="840" w:firstLineChars="0" w:firstLine="0"/>
      </w:pPr>
      <w:r>
        <w:lastRenderedPageBreak/>
        <w:t>}</w:t>
      </w:r>
    </w:p>
    <w:p w:rsidR="00E16BEE" w:rsidRDefault="00E16BEE" w:rsidP="00CF61AB">
      <w:pPr>
        <w:pStyle w:val="a4"/>
        <w:ind w:left="840" w:firstLineChars="0" w:firstLine="0"/>
      </w:pPr>
    </w:p>
    <w:p w:rsidR="00E16BEE" w:rsidRDefault="00E16BEE" w:rsidP="00E16BEE">
      <w:pPr>
        <w:pStyle w:val="4"/>
      </w:pPr>
      <w:r>
        <w:rPr>
          <w:rFonts w:hint="eastAsia"/>
        </w:rPr>
        <w:t>查询持续观察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_continue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</w:t>
      </w:r>
    </w:p>
    <w:p w:rsidR="00E16BEE" w:rsidRDefault="00E16BEE" w:rsidP="00E16BEE">
      <w:pPr>
        <w:pStyle w:val="a4"/>
        <w:ind w:left="840"/>
      </w:pPr>
      <w:r>
        <w:t xml:space="preserve">                {</w:t>
      </w:r>
    </w:p>
    <w:p w:rsidR="00E16BEE" w:rsidRDefault="00E16BEE" w:rsidP="00E16BEE">
      <w:pPr>
        <w:pStyle w:val="a4"/>
        <w:ind w:left="840"/>
      </w:pPr>
      <w:r>
        <w:t xml:space="preserve">                    "id": 1727,</w:t>
      </w:r>
    </w:p>
    <w:p w:rsidR="00E16BEE" w:rsidRDefault="00E16BEE" w:rsidP="00E16BEE">
      <w:pPr>
        <w:pStyle w:val="a4"/>
        <w:ind w:left="840"/>
      </w:pPr>
      <w:r>
        <w:t xml:space="preserve">                    "name": "Cycling Coin",</w:t>
      </w:r>
    </w:p>
    <w:p w:rsidR="00E16BEE" w:rsidRDefault="00E16BEE" w:rsidP="00E16BEE">
      <w:pPr>
        <w:pStyle w:val="a4"/>
        <w:ind w:left="840"/>
      </w:pPr>
      <w:r>
        <w:t xml:space="preserve">                    "logo": "https://static.feixiaohao.com/coin/b8a0cbe27143d7d1ea49cf9a03eca0_mid.png",</w:t>
      </w:r>
    </w:p>
    <w:p w:rsidR="00E16BEE" w:rsidRDefault="00E16BEE" w:rsidP="00E16BEE">
      <w:pPr>
        <w:pStyle w:val="a4"/>
        <w:ind w:left="840"/>
      </w:pPr>
      <w:r>
        <w:t xml:space="preserve">                    "token_symbol": "CYD",</w:t>
      </w:r>
    </w:p>
    <w:p w:rsidR="00E16BEE" w:rsidRDefault="00E16BEE" w:rsidP="00E16BEE">
      <w:pPr>
        <w:pStyle w:val="a4"/>
        <w:ind w:left="840"/>
      </w:pPr>
      <w:r>
        <w:t xml:space="preserve">                    "upload_time": "2018-11-19 10:17:08",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"requirements": "Token</w:t>
      </w:r>
      <w:r>
        <w:rPr>
          <w:rFonts w:hint="eastAsia"/>
        </w:rPr>
        <w:t>融资</w:t>
      </w:r>
      <w:r>
        <w:rPr>
          <w:rFonts w:hint="eastAsia"/>
        </w:rPr>
        <w:t>,</w:t>
      </w:r>
      <w:r>
        <w:rPr>
          <w:rFonts w:hint="eastAsia"/>
        </w:rPr>
        <w:t>股权融资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"grade": "B+",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"analysis":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"opinion": "</w:t>
      </w:r>
      <w:r>
        <w:rPr>
          <w:rFonts w:hint="eastAsia"/>
        </w:rPr>
        <w:t>持续观察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"user_id": 0,</w:t>
      </w:r>
    </w:p>
    <w:p w:rsidR="00E16BEE" w:rsidRDefault="00E16BEE" w:rsidP="00E16BEE">
      <w:pPr>
        <w:pStyle w:val="a4"/>
        <w:ind w:left="840"/>
      </w:pPr>
      <w:r>
        <w:rPr>
          <w:rFonts w:hint="eastAsia"/>
        </w:rPr>
        <w:t xml:space="preserve">                    "industry_id_text": "</w:t>
      </w:r>
      <w:r>
        <w:rPr>
          <w:rFonts w:hint="eastAsia"/>
        </w:rPr>
        <w:t>文娱传媒</w:t>
      </w:r>
      <w:r>
        <w:rPr>
          <w:rFonts w:hint="eastAsia"/>
        </w:rPr>
        <w:t>",</w:t>
      </w:r>
    </w:p>
    <w:p w:rsidR="00E16BEE" w:rsidRDefault="00E16BEE" w:rsidP="00E16BEE">
      <w:pPr>
        <w:pStyle w:val="a4"/>
        <w:ind w:left="840"/>
      </w:pPr>
      <w:r>
        <w:t xml:space="preserve">                    "is_market": 1,</w:t>
      </w:r>
    </w:p>
    <w:p w:rsidR="00E16BEE" w:rsidRDefault="00E16BEE" w:rsidP="00E16BEE">
      <w:pPr>
        <w:pStyle w:val="a4"/>
        <w:ind w:left="840"/>
      </w:pPr>
      <w:r>
        <w:t xml:space="preserve">                    "is_invest": 0</w:t>
      </w:r>
    </w:p>
    <w:p w:rsidR="00E16BEE" w:rsidRDefault="00E16BEE" w:rsidP="00E16BEE">
      <w:pPr>
        <w:pStyle w:val="a4"/>
        <w:ind w:left="840"/>
      </w:pPr>
      <w:r>
        <w:t xml:space="preserve">                }</w:t>
      </w:r>
    </w:p>
    <w:p w:rsidR="00E16BEE" w:rsidRDefault="00E16BEE" w:rsidP="00E16BEE">
      <w:pPr>
        <w:pStyle w:val="a4"/>
        <w:ind w:left="840"/>
      </w:pPr>
      <w:r>
        <w:t xml:space="preserve">            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"from": 1,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"http://token.cn/api/project/get_continue?page=1",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"http://token.cn/api/project/get_continue",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1,</w:t>
      </w:r>
    </w:p>
    <w:p w:rsidR="00E16BEE" w:rsidRDefault="00E16BEE" w:rsidP="00E16BEE">
      <w:pPr>
        <w:pStyle w:val="a4"/>
        <w:ind w:left="840"/>
      </w:pPr>
      <w:r>
        <w:t xml:space="preserve">            "total": 1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查询投行孵化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_hatch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"http://token.cn/api/project/get_hatch?page=1",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"http://token.cn/api/project/get_hatch",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16BEE" w:rsidRDefault="00E16BEE" w:rsidP="00E16BEE">
      <w:pPr>
        <w:pStyle w:val="4"/>
      </w:pPr>
      <w:r>
        <w:rPr>
          <w:rFonts w:hint="eastAsia"/>
        </w:rPr>
        <w:t>查询拒绝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16BEE" w:rsidRDefault="00E16BEE" w:rsidP="00E16BE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 w:rsidRPr="003B478D">
        <w:t>/get</w:t>
      </w:r>
      <w:r>
        <w:rPr>
          <w:rFonts w:hint="eastAsia"/>
        </w:rPr>
        <w:t>_reject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E16BEE" w:rsidRDefault="00E16BEE" w:rsidP="00E16BEE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E16BEE" w:rsidRDefault="00E16BEE" w:rsidP="00E16BEE">
      <w:pPr>
        <w:pStyle w:val="a4"/>
        <w:ind w:left="840"/>
      </w:pPr>
      <w:r>
        <w:t>{</w:t>
      </w:r>
    </w:p>
    <w:p w:rsidR="00E16BEE" w:rsidRDefault="00E16BEE" w:rsidP="00E16BEE">
      <w:pPr>
        <w:pStyle w:val="a4"/>
        <w:ind w:left="840"/>
      </w:pPr>
      <w:r>
        <w:t xml:space="preserve">    "data": {</w:t>
      </w:r>
    </w:p>
    <w:p w:rsidR="00E16BEE" w:rsidRDefault="00E16BEE" w:rsidP="00E16BEE">
      <w:pPr>
        <w:pStyle w:val="a4"/>
        <w:ind w:left="840"/>
      </w:pPr>
      <w:r>
        <w:t xml:space="preserve">        "data": {</w:t>
      </w:r>
    </w:p>
    <w:p w:rsidR="00E16BEE" w:rsidRDefault="00E16BEE" w:rsidP="00E16BEE">
      <w:pPr>
        <w:pStyle w:val="a4"/>
        <w:ind w:left="840"/>
      </w:pPr>
      <w:r>
        <w:t xml:space="preserve">            "current_page": 1,</w:t>
      </w:r>
    </w:p>
    <w:p w:rsidR="00E16BEE" w:rsidRDefault="00E16BEE" w:rsidP="00E16BEE">
      <w:pPr>
        <w:pStyle w:val="a4"/>
        <w:ind w:left="840"/>
      </w:pPr>
      <w:r>
        <w:t xml:space="preserve">            "data": [],</w:t>
      </w:r>
    </w:p>
    <w:p w:rsidR="00E16BEE" w:rsidRDefault="00E16BEE" w:rsidP="00E16BEE">
      <w:pPr>
        <w:pStyle w:val="a4"/>
        <w:ind w:left="840"/>
      </w:pPr>
      <w:r>
        <w:t xml:space="preserve">            "first_page_url":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"from": null,</w:t>
      </w:r>
    </w:p>
    <w:p w:rsidR="00E16BEE" w:rsidRDefault="00E16BEE" w:rsidP="00E16BEE">
      <w:pPr>
        <w:pStyle w:val="a4"/>
        <w:ind w:left="840"/>
      </w:pPr>
      <w:r>
        <w:lastRenderedPageBreak/>
        <w:t xml:space="preserve">            "last_page": 1,</w:t>
      </w:r>
    </w:p>
    <w:p w:rsidR="00E16BEE" w:rsidRDefault="00E16BEE" w:rsidP="00E16BEE">
      <w:pPr>
        <w:pStyle w:val="a4"/>
        <w:ind w:left="840"/>
      </w:pPr>
      <w:r>
        <w:t xml:space="preserve">            "last_page_url": "http://token.cn/api/project/get_reject?page=1",</w:t>
      </w:r>
    </w:p>
    <w:p w:rsidR="00E16BEE" w:rsidRDefault="00E16BEE" w:rsidP="00E16BEE">
      <w:pPr>
        <w:pStyle w:val="a4"/>
        <w:ind w:left="840"/>
      </w:pPr>
      <w:r>
        <w:t xml:space="preserve">            "next_page_url": null,</w:t>
      </w:r>
    </w:p>
    <w:p w:rsidR="00E16BEE" w:rsidRDefault="00E16BEE" w:rsidP="00E16BEE">
      <w:pPr>
        <w:pStyle w:val="a4"/>
        <w:ind w:left="840"/>
      </w:pPr>
      <w:r>
        <w:t xml:space="preserve">            "path": "http://token.cn/api/project/get_reject",</w:t>
      </w:r>
    </w:p>
    <w:p w:rsidR="00E16BEE" w:rsidRDefault="00E16BEE" w:rsidP="00E16BEE">
      <w:pPr>
        <w:pStyle w:val="a4"/>
        <w:ind w:left="840"/>
      </w:pPr>
      <w:r>
        <w:t xml:space="preserve">            "per_page": 10,</w:t>
      </w:r>
    </w:p>
    <w:p w:rsidR="00E16BEE" w:rsidRDefault="00E16BEE" w:rsidP="00E16BEE">
      <w:pPr>
        <w:pStyle w:val="a4"/>
        <w:ind w:left="840"/>
      </w:pPr>
      <w:r>
        <w:t xml:space="preserve">            "prev_page_url": null,</w:t>
      </w:r>
    </w:p>
    <w:p w:rsidR="00E16BEE" w:rsidRDefault="00E16BEE" w:rsidP="00E16BEE">
      <w:pPr>
        <w:pStyle w:val="a4"/>
        <w:ind w:left="840"/>
      </w:pPr>
      <w:r>
        <w:t xml:space="preserve">            "to": null,</w:t>
      </w:r>
    </w:p>
    <w:p w:rsidR="00E16BEE" w:rsidRDefault="00E16BEE" w:rsidP="00E16BEE">
      <w:pPr>
        <w:pStyle w:val="a4"/>
        <w:ind w:left="840"/>
      </w:pPr>
      <w:r>
        <w:t xml:space="preserve">            "total": 0</w:t>
      </w:r>
    </w:p>
    <w:p w:rsidR="00E16BEE" w:rsidRDefault="00E16BEE" w:rsidP="00E16BEE">
      <w:pPr>
        <w:pStyle w:val="a4"/>
        <w:ind w:left="840"/>
      </w:pPr>
      <w:r>
        <w:t xml:space="preserve">        }</w:t>
      </w:r>
    </w:p>
    <w:p w:rsidR="00E16BEE" w:rsidRDefault="00E16BEE" w:rsidP="00E16BEE">
      <w:pPr>
        <w:pStyle w:val="a4"/>
        <w:ind w:left="840"/>
      </w:pPr>
      <w:r>
        <w:t xml:space="preserve">    },</w:t>
      </w:r>
    </w:p>
    <w:p w:rsidR="00E16BEE" w:rsidRDefault="00E16BEE" w:rsidP="00E16BEE">
      <w:pPr>
        <w:pStyle w:val="a4"/>
        <w:ind w:left="840"/>
      </w:pPr>
      <w:r>
        <w:t xml:space="preserve">    "code": 0,</w:t>
      </w:r>
    </w:p>
    <w:p w:rsidR="00E16BEE" w:rsidRDefault="00E16BEE" w:rsidP="00E16BEE">
      <w:pPr>
        <w:pStyle w:val="a4"/>
        <w:ind w:left="840"/>
      </w:pPr>
      <w:r>
        <w:t xml:space="preserve">    "msg": "success"</w:t>
      </w:r>
    </w:p>
    <w:p w:rsidR="00E16BEE" w:rsidRDefault="00E16BEE" w:rsidP="00E16BEE">
      <w:pPr>
        <w:pStyle w:val="a4"/>
        <w:ind w:left="840" w:firstLineChars="0" w:firstLine="0"/>
      </w:pPr>
      <w:r>
        <w:t>}</w:t>
      </w:r>
    </w:p>
    <w:p w:rsidR="00E45F3D" w:rsidRDefault="00E45F3D" w:rsidP="00E45F3D">
      <w:pPr>
        <w:pStyle w:val="2"/>
      </w:pPr>
      <w:bookmarkStart w:id="53" w:name="_Toc530584287"/>
      <w:r>
        <w:rPr>
          <w:rFonts w:hint="eastAsia"/>
        </w:rPr>
        <w:t>项目详情</w:t>
      </w:r>
      <w:bookmarkEnd w:id="53"/>
    </w:p>
    <w:p w:rsidR="00E45F3D" w:rsidRDefault="00E45F3D" w:rsidP="00E45F3D">
      <w:pPr>
        <w:pStyle w:val="4"/>
      </w:pPr>
      <w:bookmarkStart w:id="54" w:name="_Toc530584288"/>
      <w:r>
        <w:rPr>
          <w:rFonts w:hint="eastAsia"/>
        </w:rPr>
        <w:t>查询</w:t>
      </w:r>
      <w:bookmarkEnd w:id="54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/get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</w:tbl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4029E6" w:rsidRDefault="004029E6" w:rsidP="004029E6">
      <w:pPr>
        <w:pStyle w:val="a4"/>
        <w:ind w:left="840"/>
      </w:pPr>
      <w:r>
        <w:t>{</w:t>
      </w:r>
    </w:p>
    <w:p w:rsidR="004029E6" w:rsidRDefault="004029E6" w:rsidP="004029E6">
      <w:pPr>
        <w:pStyle w:val="a4"/>
        <w:ind w:left="840"/>
      </w:pPr>
      <w:r>
        <w:t xml:space="preserve">    "data": {</w:t>
      </w:r>
    </w:p>
    <w:p w:rsidR="004029E6" w:rsidRDefault="004029E6" w:rsidP="004029E6">
      <w:pPr>
        <w:pStyle w:val="a4"/>
        <w:ind w:left="840"/>
      </w:pPr>
      <w:r>
        <w:t xml:space="preserve">        "id": 22,</w:t>
      </w:r>
    </w:p>
    <w:p w:rsidR="004029E6" w:rsidRDefault="004029E6" w:rsidP="004029E6">
      <w:pPr>
        <w:pStyle w:val="a4"/>
        <w:ind w:left="840"/>
      </w:pPr>
      <w:r>
        <w:t xml:space="preserve">        "project_id": 22,</w:t>
      </w:r>
    </w:p>
    <w:p w:rsidR="004029E6" w:rsidRDefault="004029E6" w:rsidP="004029E6">
      <w:pPr>
        <w:pStyle w:val="a4"/>
        <w:ind w:left="840"/>
      </w:pPr>
      <w:r>
        <w:t xml:space="preserve">        "project_contacts": "",</w:t>
      </w:r>
    </w:p>
    <w:p w:rsidR="004029E6" w:rsidRDefault="004029E6" w:rsidP="005A6770">
      <w:pPr>
        <w:pStyle w:val="a4"/>
        <w:ind w:left="840"/>
      </w:pPr>
      <w:r>
        <w:t xml:space="preserve">        </w:t>
      </w:r>
    </w:p>
    <w:p w:rsidR="004029E6" w:rsidRDefault="004029E6" w:rsidP="004029E6">
      <w:pPr>
        <w:pStyle w:val="a4"/>
        <w:ind w:left="840"/>
      </w:pPr>
      <w:r>
        <w:t xml:space="preserve">        "project_introduce": "\nAbout UniFox\nImagine MasterCard for cryptocurrencies. UniFox presents a complete crypto ecosystem (with 4 working products) to help the adoption of blockchain technology in the real world. Get your share from real business and start passive income with a security FOX token today.\nUniFox helps with all crypto transactions:\n\nfrom buying, money transfer, exchange, storing, spending and withdraw back to FIAT. The project is divided into 5 parts, which are 100% autonomous. However, its connection is what helps us to fulfill our vision. Our project consists of: - stable cryptocurrency (Unicash) - ATMs - online exchange platforms - POS terminals - decentralized exchange\nWe are making cryptocurrencies achievable all around the world\nWe are making cryptocurrencies spendable\nWe conduct FIAT &amp; Crypto to one common cryptocurrency\nWe will help cryptocurrencies to stay independent and decentralized\n\n",</w:t>
      </w:r>
    </w:p>
    <w:p w:rsidR="00A63CCF" w:rsidRDefault="00A63CCF" w:rsidP="00A63CCF">
      <w:pPr>
        <w:pStyle w:val="a4"/>
        <w:ind w:left="840"/>
      </w:pPr>
      <w:r>
        <w:t>"score": {</w:t>
      </w:r>
    </w:p>
    <w:p w:rsidR="00A63CCF" w:rsidRDefault="00A63CCF" w:rsidP="00A63CCF">
      <w:pPr>
        <w:pStyle w:val="a4"/>
        <w:ind w:left="840"/>
      </w:pPr>
      <w:r>
        <w:lastRenderedPageBreak/>
        <w:t xml:space="preserve">            "team": "10",</w:t>
      </w:r>
    </w:p>
    <w:p w:rsidR="00A63CCF" w:rsidRDefault="00A63CCF" w:rsidP="00A63CCF">
      <w:pPr>
        <w:pStyle w:val="a4"/>
        <w:ind w:left="840"/>
      </w:pPr>
      <w:r>
        <w:t xml:space="preserve">            "market": "9",</w:t>
      </w:r>
    </w:p>
    <w:p w:rsidR="00A63CCF" w:rsidRDefault="00A63CCF" w:rsidP="00A63CCF">
      <w:pPr>
        <w:pStyle w:val="a4"/>
        <w:ind w:left="840"/>
      </w:pPr>
      <w:r>
        <w:t xml:space="preserve">            "technology": "8",</w:t>
      </w:r>
    </w:p>
    <w:p w:rsidR="00A63CCF" w:rsidRDefault="00A63CCF" w:rsidP="00A63CCF">
      <w:pPr>
        <w:pStyle w:val="a4"/>
        <w:ind w:left="840"/>
      </w:pPr>
      <w:r>
        <w:t xml:space="preserve">            "social": "9",</w:t>
      </w:r>
    </w:p>
    <w:p w:rsidR="00A63CCF" w:rsidRDefault="00A63CCF" w:rsidP="00A63CCF">
      <w:pPr>
        <w:pStyle w:val="a4"/>
        <w:ind w:left="840"/>
      </w:pPr>
      <w:r>
        <w:t xml:space="preserve">            "tokenmodel": "9",</w:t>
      </w:r>
    </w:p>
    <w:p w:rsidR="00A63CCF" w:rsidRDefault="00A63CCF" w:rsidP="00A63CCF">
      <w:pPr>
        <w:pStyle w:val="a4"/>
        <w:ind w:left="840"/>
      </w:pPr>
      <w:r>
        <w:t xml:space="preserve">            "progress": "9",</w:t>
      </w:r>
    </w:p>
    <w:p w:rsidR="00A63CCF" w:rsidRDefault="00A63CCF" w:rsidP="00A63CCF">
      <w:pPr>
        <w:pStyle w:val="a4"/>
        <w:ind w:left="840"/>
      </w:pPr>
      <w:r>
        <w:t xml:space="preserve">            "financing": "9",</w:t>
      </w:r>
    </w:p>
    <w:p w:rsidR="00A63CCF" w:rsidRDefault="00A63CCF" w:rsidP="00A63CCF">
      <w:pPr>
        <w:pStyle w:val="a4"/>
        <w:ind w:left="840"/>
      </w:pPr>
      <w:r>
        <w:t xml:space="preserve">            "total": "9.0"</w:t>
      </w:r>
    </w:p>
    <w:p w:rsidR="00A63CCF" w:rsidRDefault="00A63CCF" w:rsidP="00A63CCF">
      <w:pPr>
        <w:pStyle w:val="a4"/>
        <w:ind w:left="840"/>
      </w:pPr>
      <w:r>
        <w:t xml:space="preserve">        },</w:t>
      </w:r>
    </w:p>
    <w:p w:rsidR="00A63CCF" w:rsidRDefault="00A63CCF" w:rsidP="00A63CCF">
      <w:pPr>
        <w:pStyle w:val="a4"/>
        <w:ind w:left="840"/>
      </w:pPr>
      <w:r>
        <w:t xml:space="preserve">        "score_time": "2018-12-06 17:55:05",</w:t>
      </w:r>
    </w:p>
    <w:p w:rsidR="004029E6" w:rsidRDefault="004029E6" w:rsidP="004029E6">
      <w:pPr>
        <w:pStyle w:val="a4"/>
        <w:ind w:left="840"/>
      </w:pPr>
      <w:r>
        <w:t xml:space="preserve">        "problem": "",</w:t>
      </w:r>
    </w:p>
    <w:p w:rsidR="004029E6" w:rsidRDefault="004029E6" w:rsidP="004029E6">
      <w:pPr>
        <w:pStyle w:val="a4"/>
        <w:ind w:left="840"/>
      </w:pPr>
      <w:r>
        <w:t xml:space="preserve">        "framework": "",</w:t>
      </w:r>
    </w:p>
    <w:p w:rsidR="004029E6" w:rsidRDefault="004029E6" w:rsidP="004029E6">
      <w:pPr>
        <w:pStyle w:val="a4"/>
        <w:ind w:left="840"/>
      </w:pPr>
      <w:r>
        <w:t xml:space="preserve">        "strength": "",</w:t>
      </w:r>
    </w:p>
    <w:p w:rsidR="004029E6" w:rsidRDefault="004029E6" w:rsidP="004029E6">
      <w:pPr>
        <w:pStyle w:val="a4"/>
        <w:ind w:left="840"/>
      </w:pPr>
      <w:r>
        <w:t xml:space="preserve">        "tokenmodel": "",</w:t>
      </w:r>
    </w:p>
    <w:p w:rsidR="004029E6" w:rsidRDefault="004029E6" w:rsidP="004029E6">
      <w:pPr>
        <w:pStyle w:val="a4"/>
        <w:ind w:left="840"/>
      </w:pPr>
      <w:r>
        <w:t xml:space="preserve">        "project_strategy": "",</w:t>
      </w:r>
    </w:p>
    <w:p w:rsidR="004029E6" w:rsidRDefault="004029E6" w:rsidP="004029E6">
      <w:pPr>
        <w:pStyle w:val="a4"/>
        <w:ind w:left="840"/>
      </w:pPr>
      <w:r>
        <w:t xml:space="preserve">        "project_community": "",</w:t>
      </w:r>
    </w:p>
    <w:p w:rsidR="004029E6" w:rsidRDefault="004029E6" w:rsidP="004029E6">
      <w:pPr>
        <w:pStyle w:val="a4"/>
        <w:ind w:left="840"/>
      </w:pPr>
      <w:r>
        <w:t xml:space="preserve">        "investplan": "",</w:t>
      </w:r>
    </w:p>
    <w:p w:rsidR="004029E6" w:rsidRDefault="004029E6" w:rsidP="004029E6">
      <w:pPr>
        <w:pStyle w:val="a4"/>
        <w:ind w:left="840"/>
      </w:pPr>
      <w:r>
        <w:t xml:space="preserve">        "investprogress": "",</w:t>
      </w:r>
    </w:p>
    <w:p w:rsidR="004029E6" w:rsidRDefault="004029E6" w:rsidP="004029E6">
      <w:pPr>
        <w:pStyle w:val="a4"/>
        <w:ind w:left="840"/>
      </w:pPr>
      <w:r>
        <w:t xml:space="preserve">        "project_otherinfo": "",</w:t>
      </w:r>
    </w:p>
    <w:p w:rsidR="004029E6" w:rsidRDefault="004029E6" w:rsidP="004029E6">
      <w:pPr>
        <w:pStyle w:val="a4"/>
        <w:ind w:left="840"/>
      </w:pPr>
      <w:r>
        <w:t xml:space="preserve">        "start_time": "2018-12-01 00:00:00",</w:t>
      </w:r>
    </w:p>
    <w:p w:rsidR="004029E6" w:rsidRDefault="004029E6" w:rsidP="004029E6">
      <w:pPr>
        <w:pStyle w:val="a4"/>
        <w:ind w:left="840"/>
      </w:pPr>
      <w:r>
        <w:t xml:space="preserve">        "end_time": "2018-12-31 00:00:00",</w:t>
      </w:r>
    </w:p>
    <w:p w:rsidR="004029E6" w:rsidRDefault="004029E6" w:rsidP="004029E6">
      <w:pPr>
        <w:pStyle w:val="a4"/>
        <w:ind w:left="840"/>
      </w:pPr>
      <w:r>
        <w:t xml:space="preserve">        "coin_total": "600,000,000",</w:t>
      </w:r>
    </w:p>
    <w:p w:rsidR="004029E6" w:rsidRDefault="004029E6" w:rsidP="004029E6">
      <w:pPr>
        <w:pStyle w:val="a4"/>
        <w:ind w:left="840"/>
      </w:pPr>
      <w:r>
        <w:t xml:space="preserve">        "circulate_num": "0.00",</w:t>
      </w:r>
    </w:p>
    <w:p w:rsidR="004029E6" w:rsidRDefault="004029E6" w:rsidP="004029E6">
      <w:pPr>
        <w:pStyle w:val="a4"/>
        <w:ind w:left="840"/>
      </w:pPr>
      <w:r>
        <w:t xml:space="preserve">        "platform": "UniFox",</w:t>
      </w:r>
    </w:p>
    <w:p w:rsidR="004029E6" w:rsidRDefault="004029E6" w:rsidP="004029E6">
      <w:pPr>
        <w:pStyle w:val="a4"/>
        <w:ind w:left="840"/>
      </w:pPr>
      <w:r>
        <w:t xml:space="preserve">        "type": "FST20",</w:t>
      </w:r>
    </w:p>
    <w:p w:rsidR="004029E6" w:rsidRDefault="004029E6" w:rsidP="004029E6">
      <w:pPr>
        <w:pStyle w:val="a4"/>
        <w:ind w:left="840"/>
      </w:pPr>
      <w:r>
        <w:t xml:space="preserve">        "accept_coin": "ETH, BTC",</w:t>
      </w:r>
    </w:p>
    <w:p w:rsidR="004029E6" w:rsidRDefault="004029E6" w:rsidP="004029E6">
      <w:pPr>
        <w:pStyle w:val="a4"/>
        <w:ind w:left="840"/>
      </w:pPr>
      <w:r>
        <w:t xml:space="preserve">        "limit_zone": "USA",</w:t>
      </w:r>
    </w:p>
    <w:p w:rsidR="004029E6" w:rsidRDefault="004029E6" w:rsidP="004029E6">
      <w:pPr>
        <w:pStyle w:val="a4"/>
        <w:ind w:left="840"/>
      </w:pPr>
      <w:r>
        <w:t xml:space="preserve">        "sorf_cap": "2,500,000 USD",</w:t>
      </w:r>
    </w:p>
    <w:p w:rsidR="004029E6" w:rsidRDefault="004029E6" w:rsidP="004029E6">
      <w:pPr>
        <w:pStyle w:val="a4"/>
        <w:ind w:left="840"/>
      </w:pPr>
      <w:r>
        <w:t xml:space="preserve">        "hard_cap": "100,000,000 USD",</w:t>
      </w:r>
    </w:p>
    <w:p w:rsidR="004029E6" w:rsidRDefault="004029E6" w:rsidP="004029E6">
      <w:pPr>
        <w:pStyle w:val="a4"/>
        <w:ind w:left="840"/>
      </w:pPr>
      <w:r>
        <w:t xml:space="preserve">        "is_kyc": "Yes",</w:t>
      </w:r>
    </w:p>
    <w:p w:rsidR="004029E6" w:rsidRDefault="004029E6" w:rsidP="004029E6">
      <w:pPr>
        <w:pStyle w:val="a4"/>
        <w:ind w:left="840"/>
      </w:pPr>
      <w:r>
        <w:t xml:space="preserve">        "is_aml": "",</w:t>
      </w:r>
    </w:p>
    <w:p w:rsidR="004029E6" w:rsidRDefault="004029E6" w:rsidP="004029E6">
      <w:pPr>
        <w:pStyle w:val="a4"/>
        <w:ind w:left="840"/>
      </w:pPr>
      <w:r>
        <w:t xml:space="preserve">        "ratio": "1",</w:t>
      </w:r>
    </w:p>
    <w:p w:rsidR="004029E6" w:rsidRDefault="004029E6" w:rsidP="004029E6">
      <w:pPr>
        <w:pStyle w:val="a4"/>
        <w:ind w:left="840"/>
      </w:pPr>
      <w:r>
        <w:t xml:space="preserve">        "upload_time": "2018-11-09 15:04:42",</w:t>
      </w:r>
    </w:p>
    <w:p w:rsidR="004029E6" w:rsidRDefault="004029E6" w:rsidP="004029E6">
      <w:pPr>
        <w:pStyle w:val="a4"/>
        <w:ind w:left="840"/>
      </w:pPr>
      <w:r>
        <w:t xml:space="preserve">        "white_book": [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"pdf",</w:t>
      </w:r>
    </w:p>
    <w:p w:rsidR="004029E6" w:rsidRDefault="004029E6" w:rsidP="004029E6">
      <w:pPr>
        <w:pStyle w:val="a4"/>
        <w:ind w:left="840"/>
      </w:pPr>
      <w:r>
        <w:t xml:space="preserve">                "show_name": "154164368606317381.pdf",</w:t>
      </w:r>
    </w:p>
    <w:p w:rsidR="004029E6" w:rsidRDefault="004029E6" w:rsidP="004029E6">
      <w:pPr>
        <w:pStyle w:val="a4"/>
        <w:ind w:left="840"/>
      </w:pPr>
      <w:r>
        <w:t xml:space="preserve">                "download_url": "http://token.cn/uploads/pdf/1541752677339__collinstar__154164368606317381.pdf"</w:t>
      </w:r>
    </w:p>
    <w:p w:rsidR="004029E6" w:rsidRDefault="004029E6" w:rsidP="004029E6">
      <w:pPr>
        <w:pStyle w:val="a4"/>
        <w:ind w:left="840"/>
      </w:pPr>
      <w:r>
        <w:t xml:space="preserve">            },</w:t>
      </w:r>
    </w:p>
    <w:p w:rsidR="004029E6" w:rsidRDefault="004029E6" w:rsidP="004029E6">
      <w:pPr>
        <w:pStyle w:val="a4"/>
        <w:ind w:left="840"/>
      </w:pPr>
      <w:r>
        <w:t xml:space="preserve">            {</w:t>
      </w:r>
    </w:p>
    <w:p w:rsidR="004029E6" w:rsidRDefault="004029E6" w:rsidP="004029E6">
      <w:pPr>
        <w:pStyle w:val="a4"/>
        <w:ind w:left="840"/>
      </w:pPr>
      <w:r>
        <w:t xml:space="preserve">                "type": "img",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"show_name": "</w:t>
      </w:r>
      <w:r>
        <w:rPr>
          <w:rFonts w:hint="eastAsia"/>
        </w:rPr>
        <w:t>哈哈</w:t>
      </w:r>
      <w:r>
        <w:rPr>
          <w:rFonts w:hint="eastAsia"/>
        </w:rPr>
        <w:t>.png",</w:t>
      </w:r>
    </w:p>
    <w:p w:rsidR="004029E6" w:rsidRDefault="004029E6" w:rsidP="004029E6">
      <w:pPr>
        <w:pStyle w:val="a4"/>
        <w:ind w:left="840"/>
      </w:pPr>
      <w:r>
        <w:rPr>
          <w:rFonts w:hint="eastAsia"/>
        </w:rPr>
        <w:t xml:space="preserve">                "download_url": </w:t>
      </w:r>
      <w:r>
        <w:rPr>
          <w:rFonts w:hint="eastAsia"/>
        </w:rPr>
        <w:lastRenderedPageBreak/>
        <w:t>"http://token.cn/uploads/img/1541752677339__collinstar__</w:t>
      </w:r>
      <w:r>
        <w:rPr>
          <w:rFonts w:hint="eastAsia"/>
        </w:rPr>
        <w:t>哈哈</w:t>
      </w:r>
      <w:r>
        <w:rPr>
          <w:rFonts w:hint="eastAsia"/>
        </w:rPr>
        <w:t>.png"</w:t>
      </w:r>
    </w:p>
    <w:p w:rsidR="004029E6" w:rsidRDefault="004029E6" w:rsidP="004029E6">
      <w:pPr>
        <w:pStyle w:val="a4"/>
        <w:ind w:left="840"/>
      </w:pPr>
      <w:r>
        <w:t xml:space="preserve">            }</w:t>
      </w:r>
    </w:p>
    <w:p w:rsidR="004029E6" w:rsidRDefault="004029E6" w:rsidP="004029E6">
      <w:pPr>
        <w:pStyle w:val="a4"/>
        <w:ind w:left="840"/>
      </w:pPr>
      <w:r>
        <w:t xml:space="preserve">        ],</w:t>
      </w:r>
    </w:p>
    <w:p w:rsidR="004029E6" w:rsidRDefault="004029E6" w:rsidP="004029E6">
      <w:pPr>
        <w:pStyle w:val="a4"/>
        <w:ind w:left="840"/>
      </w:pPr>
      <w:r>
        <w:t xml:space="preserve">        "project_lab": {</w:t>
      </w:r>
    </w:p>
    <w:p w:rsidR="004029E6" w:rsidRDefault="004029E6" w:rsidP="004029E6">
      <w:pPr>
        <w:pStyle w:val="a4"/>
        <w:ind w:left="840"/>
      </w:pPr>
      <w:r>
        <w:t xml:space="preserve">            "lab_ids": [],</w:t>
      </w:r>
    </w:p>
    <w:p w:rsidR="004029E6" w:rsidRDefault="004029E6" w:rsidP="004029E6">
      <w:pPr>
        <w:pStyle w:val="a4"/>
        <w:ind w:left="840"/>
      </w:pPr>
      <w:r>
        <w:t xml:space="preserve">            "lab_name": []</w:t>
      </w:r>
    </w:p>
    <w:p w:rsidR="004029E6" w:rsidRDefault="004029E6" w:rsidP="004029E6">
      <w:pPr>
        <w:pStyle w:val="a4"/>
        <w:ind w:left="840"/>
      </w:pPr>
      <w:r>
        <w:t xml:space="preserve">        }</w:t>
      </w:r>
    </w:p>
    <w:p w:rsidR="004029E6" w:rsidRDefault="004029E6" w:rsidP="004029E6">
      <w:pPr>
        <w:pStyle w:val="a4"/>
        <w:ind w:left="840"/>
      </w:pPr>
      <w:r>
        <w:t xml:space="preserve">    },</w:t>
      </w:r>
    </w:p>
    <w:p w:rsidR="004029E6" w:rsidRDefault="004029E6" w:rsidP="004029E6">
      <w:pPr>
        <w:pStyle w:val="a4"/>
        <w:ind w:left="840"/>
      </w:pPr>
      <w:r>
        <w:t xml:space="preserve">    "code": 0,</w:t>
      </w:r>
    </w:p>
    <w:p w:rsidR="004029E6" w:rsidRDefault="004029E6" w:rsidP="004029E6">
      <w:pPr>
        <w:pStyle w:val="a4"/>
        <w:ind w:left="840"/>
      </w:pPr>
      <w:r>
        <w:t xml:space="preserve">    "msg": "success"</w:t>
      </w:r>
    </w:p>
    <w:p w:rsidR="00E45F3D" w:rsidRDefault="004029E6" w:rsidP="004029E6">
      <w:pPr>
        <w:pStyle w:val="a4"/>
        <w:ind w:left="840" w:firstLineChars="0" w:firstLine="0"/>
      </w:pPr>
      <w:r>
        <w:t>}</w:t>
      </w:r>
    </w:p>
    <w:p w:rsidR="00ED5251" w:rsidRDefault="00ED5251" w:rsidP="00ED5251">
      <w:pPr>
        <w:pStyle w:val="4"/>
      </w:pPr>
      <w:r>
        <w:rPr>
          <w:rFonts w:hint="eastAsia"/>
        </w:rPr>
        <w:t>查询token实时价格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ED5251" w:rsidRDefault="00ED5251" w:rsidP="00ED525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_detail</w:t>
      </w:r>
      <w:r w:rsidRPr="003B478D">
        <w:t>/</w:t>
      </w:r>
      <w:r w:rsidR="00783A58" w:rsidRPr="00783A58">
        <w:t>get_price</w:t>
      </w:r>
    </w:p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D5251" w:rsidTr="00420BD1">
        <w:tc>
          <w:tcPr>
            <w:tcW w:w="1962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D5251" w:rsidTr="00420BD1">
        <w:tc>
          <w:tcPr>
            <w:tcW w:w="1962" w:type="dxa"/>
          </w:tcPr>
          <w:p w:rsidR="00ED5251" w:rsidRDefault="00AB0BAA" w:rsidP="00420BD1">
            <w:pPr>
              <w:pStyle w:val="a4"/>
              <w:ind w:firstLineChars="0" w:firstLine="0"/>
            </w:pPr>
            <w:r w:rsidRPr="00AB0BAA">
              <w:t>symbol</w:t>
            </w:r>
          </w:p>
        </w:tc>
        <w:tc>
          <w:tcPr>
            <w:tcW w:w="1275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代币符号</w:t>
            </w:r>
          </w:p>
        </w:tc>
        <w:tc>
          <w:tcPr>
            <w:tcW w:w="1408" w:type="dxa"/>
          </w:tcPr>
          <w:p w:rsidR="00ED5251" w:rsidRDefault="00AB0BAA" w:rsidP="00420BD1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D5251" w:rsidRDefault="00ED525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D5251" w:rsidRDefault="00ED5251" w:rsidP="00420BD1">
            <w:pPr>
              <w:pStyle w:val="a4"/>
              <w:ind w:firstLineChars="0" w:firstLine="0"/>
            </w:pPr>
          </w:p>
        </w:tc>
      </w:tr>
    </w:tbl>
    <w:p w:rsidR="00ED5251" w:rsidRDefault="00ED5251" w:rsidP="00ED5251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B0BAA" w:rsidRDefault="00AB0BAA" w:rsidP="00AB0BAA">
      <w:pPr>
        <w:pStyle w:val="a4"/>
        <w:ind w:left="840"/>
      </w:pPr>
      <w:r>
        <w:t>{</w:t>
      </w:r>
    </w:p>
    <w:p w:rsidR="00AB0BAA" w:rsidRDefault="00AB0BAA" w:rsidP="00AB0BAA">
      <w:pPr>
        <w:pStyle w:val="a4"/>
        <w:ind w:left="840"/>
      </w:pPr>
      <w:r>
        <w:t xml:space="preserve">    "data": 744.6319347758159,</w:t>
      </w:r>
    </w:p>
    <w:p w:rsidR="00AB0BAA" w:rsidRDefault="00AB0BAA" w:rsidP="00AB0BAA">
      <w:pPr>
        <w:pStyle w:val="a4"/>
        <w:ind w:left="840"/>
      </w:pPr>
      <w:r>
        <w:t xml:space="preserve">    "code": 0,</w:t>
      </w:r>
    </w:p>
    <w:p w:rsidR="00AB0BAA" w:rsidRDefault="00AB0BAA" w:rsidP="00AB0BAA">
      <w:pPr>
        <w:pStyle w:val="a4"/>
        <w:ind w:left="840"/>
      </w:pPr>
      <w:r>
        <w:t xml:space="preserve">    "msg": "success"</w:t>
      </w:r>
    </w:p>
    <w:p w:rsidR="00AB0BAA" w:rsidRDefault="00AB0BAA" w:rsidP="00AB0BAA">
      <w:pPr>
        <w:pStyle w:val="a4"/>
        <w:ind w:left="840" w:firstLineChars="0" w:firstLine="0"/>
      </w:pPr>
      <w:r>
        <w:t>}</w:t>
      </w:r>
    </w:p>
    <w:p w:rsidR="00AF0902" w:rsidRDefault="00AF0902" w:rsidP="00AB0BAA">
      <w:pPr>
        <w:pStyle w:val="a4"/>
        <w:ind w:left="840" w:firstLineChars="0" w:firstLine="0"/>
      </w:pPr>
      <w:r>
        <w:t>O</w:t>
      </w:r>
      <w:r>
        <w:rPr>
          <w:rFonts w:hint="eastAsia"/>
        </w:rPr>
        <w:t>r</w:t>
      </w:r>
    </w:p>
    <w:p w:rsidR="00AF0902" w:rsidRDefault="00AF0902" w:rsidP="00AF0902">
      <w:pPr>
        <w:pStyle w:val="a4"/>
        <w:ind w:left="840"/>
      </w:pPr>
      <w:r>
        <w:t>{</w:t>
      </w:r>
    </w:p>
    <w:p w:rsidR="00AF0902" w:rsidRDefault="00AF0902" w:rsidP="00AF0902">
      <w:pPr>
        <w:pStyle w:val="a4"/>
        <w:ind w:left="840"/>
      </w:pPr>
      <w:r>
        <w:t xml:space="preserve">    "data": [],</w:t>
      </w:r>
    </w:p>
    <w:p w:rsidR="00AF0902" w:rsidRDefault="00AF0902" w:rsidP="00AF0902">
      <w:pPr>
        <w:pStyle w:val="a4"/>
        <w:ind w:left="840"/>
      </w:pPr>
      <w:r>
        <w:t xml:space="preserve">    "code": -1,</w:t>
      </w:r>
    </w:p>
    <w:p w:rsidR="00AF0902" w:rsidRDefault="00AF0902" w:rsidP="00AF0902">
      <w:pPr>
        <w:pStyle w:val="a4"/>
        <w:ind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暂无</w:t>
      </w:r>
      <w:r>
        <w:rPr>
          <w:rFonts w:hint="eastAsia"/>
        </w:rPr>
        <w:t>"</w:t>
      </w:r>
    </w:p>
    <w:p w:rsidR="00AF0902" w:rsidRDefault="00AF0902" w:rsidP="00AF0902">
      <w:pPr>
        <w:pStyle w:val="a4"/>
        <w:ind w:left="840" w:firstLineChars="0" w:firstLine="0"/>
      </w:pPr>
      <w:r>
        <w:t>}</w:t>
      </w:r>
    </w:p>
    <w:p w:rsidR="00E45F3D" w:rsidRDefault="00E45F3D" w:rsidP="00E45F3D"/>
    <w:p w:rsidR="00E45F3D" w:rsidRPr="00BF3223" w:rsidRDefault="007213D0" w:rsidP="00E45F3D">
      <w:pPr>
        <w:pStyle w:val="4"/>
      </w:pPr>
      <w:bookmarkStart w:id="55" w:name="_Toc530584289"/>
      <w:r>
        <w:rPr>
          <w:rFonts w:hint="eastAsia"/>
        </w:rPr>
        <w:t>更新</w:t>
      </w:r>
      <w:bookmarkEnd w:id="55"/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45F3D" w:rsidRDefault="00E45F3D" w:rsidP="00E45F3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</w:t>
      </w:r>
      <w:r w:rsidR="007213D0">
        <w:rPr>
          <w:rFonts w:hint="eastAsia"/>
        </w:rPr>
        <w:t>_detail</w:t>
      </w:r>
      <w:r>
        <w:t>/</w:t>
      </w:r>
      <w:r w:rsidR="007213D0">
        <w:rPr>
          <w:rFonts w:hint="eastAsia"/>
        </w:rPr>
        <w:t>update</w:t>
      </w:r>
    </w:p>
    <w:p w:rsidR="00E45F3D" w:rsidRDefault="00E45F3D" w:rsidP="00E45F3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45F3D" w:rsidTr="007D3A5A">
        <w:tc>
          <w:tcPr>
            <w:tcW w:w="1962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45F3D" w:rsidTr="007D3A5A">
        <w:tc>
          <w:tcPr>
            <w:tcW w:w="1962" w:type="dxa"/>
          </w:tcPr>
          <w:p w:rsidR="00E45F3D" w:rsidRDefault="000327B8" w:rsidP="007D3A5A">
            <w:pPr>
              <w:pStyle w:val="a4"/>
              <w:ind w:firstLineChars="0" w:firstLine="0"/>
            </w:pPr>
            <w:r w:rsidRPr="007213D0">
              <w:t>Project</w:t>
            </w:r>
            <w:r>
              <w:rPr>
                <w:rFonts w:hint="eastAsia"/>
              </w:rPr>
              <w:t>_</w:t>
            </w:r>
            <w:r w:rsidR="00E45F3D" w:rsidRPr="008950AA">
              <w:t>d</w:t>
            </w:r>
          </w:p>
        </w:tc>
        <w:tc>
          <w:tcPr>
            <w:tcW w:w="1275" w:type="dxa"/>
          </w:tcPr>
          <w:p w:rsidR="00E45F3D" w:rsidRDefault="00301DC2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7213D0">
              <w:rPr>
                <w:rFonts w:hint="eastAsia"/>
              </w:rPr>
              <w:t>详情</w:t>
            </w:r>
            <w:r w:rsidR="00E45F3D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t>project_contacts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项目联系人信息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lastRenderedPageBreak/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lastRenderedPageBreak/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lastRenderedPageBreak/>
              <w:t>team_introduce</w:t>
            </w:r>
          </w:p>
        </w:tc>
        <w:tc>
          <w:tcPr>
            <w:tcW w:w="1275" w:type="dxa"/>
          </w:tcPr>
          <w:p w:rsidR="00E45F3D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团队介绍</w:t>
            </w:r>
            <w:r w:rsidRPr="007213D0">
              <w:rPr>
                <w:rFonts w:hint="eastAsia"/>
              </w:rPr>
              <w:t xml:space="preserve"> json</w:t>
            </w:r>
            <w:r w:rsidRPr="007213D0">
              <w:rPr>
                <w:rFonts w:hint="eastAsia"/>
              </w:rPr>
              <w:t>格式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E45F3D" w:rsidTr="007D3A5A">
        <w:tc>
          <w:tcPr>
            <w:tcW w:w="1962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t>project_introduce</w:t>
            </w:r>
          </w:p>
        </w:tc>
        <w:tc>
          <w:tcPr>
            <w:tcW w:w="1275" w:type="dxa"/>
          </w:tcPr>
          <w:p w:rsidR="00E45F3D" w:rsidRPr="008950AA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项目简介</w:t>
            </w:r>
          </w:p>
        </w:tc>
        <w:tc>
          <w:tcPr>
            <w:tcW w:w="1408" w:type="dxa"/>
          </w:tcPr>
          <w:p w:rsidR="00E45F3D" w:rsidRDefault="00E45F3D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E45F3D" w:rsidRDefault="00E45F3D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problem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项目解决的痛点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framework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技术架构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r w:rsidRPr="007213D0">
              <w:t>strength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项目优势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tokenmodel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通证模型设计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project_strategy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生态建设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project_community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社区建设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investplan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融资计划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investprogress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融资进度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project_otherinfo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项目备注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start_time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开始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8950AA" w:rsidRDefault="007213D0" w:rsidP="007D3A5A">
            <w:pPr>
              <w:pStyle w:val="a4"/>
              <w:ind w:firstLineChars="0" w:firstLine="0"/>
            </w:pPr>
            <w:r w:rsidRPr="007213D0">
              <w:t>end_time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结束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coin_total</w:t>
            </w:r>
          </w:p>
        </w:tc>
        <w:tc>
          <w:tcPr>
            <w:tcW w:w="1275" w:type="dxa"/>
          </w:tcPr>
          <w:p w:rsid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代币总量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circulate_num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流通量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platform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平台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accept_coin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接受代币</w:t>
            </w:r>
            <w:r w:rsidRPr="007213D0">
              <w:rPr>
                <w:rFonts w:hint="eastAsia"/>
              </w:rPr>
              <w:t>,</w:t>
            </w:r>
            <w:r w:rsidRPr="007213D0">
              <w:rPr>
                <w:rFonts w:hint="eastAsia"/>
              </w:rPr>
              <w:t>以逗号分隔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limit_zone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限制地区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sorf_cap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软顶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hard_cap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硬顶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is_kyc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kyc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is_aml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是否</w:t>
            </w:r>
            <w:r w:rsidRPr="007213D0">
              <w:rPr>
                <w:rFonts w:hint="eastAsia"/>
              </w:rPr>
              <w:t>aml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7213D0" w:rsidTr="007D3A5A">
        <w:tc>
          <w:tcPr>
            <w:tcW w:w="1962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t>ratio</w:t>
            </w:r>
          </w:p>
        </w:tc>
        <w:tc>
          <w:tcPr>
            <w:tcW w:w="1275" w:type="dxa"/>
          </w:tcPr>
          <w:p w:rsidR="007213D0" w:rsidRPr="007213D0" w:rsidRDefault="007213D0" w:rsidP="007D3A5A">
            <w:pPr>
              <w:pStyle w:val="a4"/>
              <w:ind w:firstLineChars="0" w:firstLine="0"/>
            </w:pPr>
            <w:r w:rsidRPr="007213D0">
              <w:rPr>
                <w:rFonts w:hint="eastAsia"/>
              </w:rPr>
              <w:t>兑换比例</w:t>
            </w:r>
          </w:p>
        </w:tc>
        <w:tc>
          <w:tcPr>
            <w:tcW w:w="1408" w:type="dxa"/>
          </w:tcPr>
          <w:p w:rsidR="007213D0" w:rsidRDefault="007213D0" w:rsidP="007D3A5A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7213D0" w:rsidRDefault="007213D0" w:rsidP="007D3A5A">
            <w:pPr>
              <w:pStyle w:val="a4"/>
              <w:ind w:firstLineChars="0" w:firstLine="0"/>
            </w:pPr>
          </w:p>
        </w:tc>
      </w:tr>
      <w:tr w:rsidR="00996B8E" w:rsidTr="007D3A5A">
        <w:tc>
          <w:tcPr>
            <w:tcW w:w="1962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t>Score</w:t>
            </w:r>
          </w:p>
        </w:tc>
        <w:tc>
          <w:tcPr>
            <w:tcW w:w="1275" w:type="dxa"/>
          </w:tcPr>
          <w:p w:rsidR="00996B8E" w:rsidRPr="007213D0" w:rsidRDefault="00996B8E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评分分析</w:t>
            </w:r>
          </w:p>
        </w:tc>
        <w:tc>
          <w:tcPr>
            <w:tcW w:w="1408" w:type="dxa"/>
          </w:tcPr>
          <w:p w:rsidR="00996B8E" w:rsidRDefault="00996B8E" w:rsidP="007D3A5A">
            <w:pPr>
              <w:pStyle w:val="a4"/>
              <w:ind w:firstLineChars="0" w:firstLine="0"/>
            </w:pPr>
            <w:r>
              <w:t>Json</w:t>
            </w:r>
            <w:r>
              <w:t>格式</w:t>
            </w:r>
          </w:p>
        </w:tc>
        <w:tc>
          <w:tcPr>
            <w:tcW w:w="1518" w:type="dxa"/>
          </w:tcPr>
          <w:p w:rsidR="00996B8E" w:rsidRDefault="00996B8E" w:rsidP="007D3A5A">
            <w:pPr>
              <w:pStyle w:val="a4"/>
              <w:ind w:firstLineChars="0" w:firstLine="0"/>
            </w:pPr>
          </w:p>
        </w:tc>
        <w:tc>
          <w:tcPr>
            <w:tcW w:w="1519" w:type="dxa"/>
          </w:tcPr>
          <w:p w:rsidR="00996B8E" w:rsidRDefault="00996B8E" w:rsidP="00996B8E">
            <w:r>
              <w:t>{           "team":"5",            "market": "6",           "technology": "7",            "social":"8",            "tokenmodel": "4",            "progress": "7",            "financing": "8",            "total": "7.8"</w:t>
            </w:r>
          </w:p>
          <w:p w:rsidR="00996B8E" w:rsidRDefault="00996B8E" w:rsidP="00996B8E">
            <w:pPr>
              <w:pStyle w:val="a4"/>
              <w:ind w:firstLineChars="0" w:firstLine="0"/>
            </w:pPr>
            <w:r>
              <w:t>}</w:t>
            </w:r>
          </w:p>
        </w:tc>
      </w:tr>
    </w:tbl>
    <w:p w:rsidR="007213D0" w:rsidRDefault="00E45F3D" w:rsidP="007213D0">
      <w:r>
        <w:tab/>
      </w:r>
      <w:r>
        <w:tab/>
      </w:r>
      <w:r w:rsidR="007213D0">
        <w:t>输出</w:t>
      </w:r>
      <w:r w:rsidR="007213D0">
        <w:rPr>
          <w:rFonts w:hint="eastAsia"/>
        </w:rPr>
        <w:t>：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lastRenderedPageBreak/>
        <w:t xml:space="preserve">    "data":</w:t>
      </w:r>
      <w:r>
        <w:rPr>
          <w:rFonts w:hint="eastAsia"/>
        </w:rPr>
        <w:t>[]</w:t>
      </w:r>
      <w:r>
        <w:t>,</w:t>
      </w:r>
    </w:p>
    <w:p w:rsidR="007213D0" w:rsidRDefault="007213D0" w:rsidP="007213D0">
      <w:pPr>
        <w:ind w:left="420" w:firstLine="420"/>
      </w:pPr>
      <w:r>
        <w:t xml:space="preserve">    "code": 0,</w:t>
      </w:r>
    </w:p>
    <w:p w:rsidR="007213D0" w:rsidRDefault="007213D0" w:rsidP="007213D0">
      <w:pPr>
        <w:ind w:left="420" w:firstLine="420"/>
      </w:pPr>
      <w:r>
        <w:t xml:space="preserve">    "msg": "success"</w:t>
      </w:r>
    </w:p>
    <w:p w:rsidR="007213D0" w:rsidRDefault="007213D0" w:rsidP="007213D0">
      <w:pPr>
        <w:ind w:left="420" w:firstLine="420"/>
      </w:pPr>
      <w:r>
        <w:t>} OR</w:t>
      </w:r>
    </w:p>
    <w:p w:rsidR="007213D0" w:rsidRDefault="007213D0" w:rsidP="007213D0">
      <w:pPr>
        <w:ind w:left="420" w:firstLine="420"/>
      </w:pPr>
      <w:r>
        <w:t>{</w:t>
      </w:r>
    </w:p>
    <w:p w:rsidR="007213D0" w:rsidRDefault="007213D0" w:rsidP="007213D0">
      <w:pPr>
        <w:ind w:left="420" w:firstLine="420"/>
      </w:pPr>
      <w:r>
        <w:t xml:space="preserve">    "data": [],</w:t>
      </w:r>
    </w:p>
    <w:p w:rsidR="007213D0" w:rsidRDefault="007213D0" w:rsidP="007213D0">
      <w:pPr>
        <w:ind w:left="420" w:firstLine="420"/>
      </w:pPr>
      <w:r>
        <w:t xml:space="preserve">    "code": -1,</w:t>
      </w:r>
    </w:p>
    <w:p w:rsidR="007213D0" w:rsidRDefault="007213D0" w:rsidP="007213D0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E45F3D" w:rsidRDefault="007213D0" w:rsidP="007213D0">
      <w:pPr>
        <w:ind w:left="420" w:firstLine="420"/>
      </w:pPr>
      <w:r>
        <w:t>}</w:t>
      </w:r>
    </w:p>
    <w:p w:rsidR="00272D65" w:rsidRDefault="00272D65" w:rsidP="007213D0">
      <w:pPr>
        <w:ind w:left="420" w:firstLine="420"/>
      </w:pPr>
    </w:p>
    <w:p w:rsidR="00324400" w:rsidRDefault="00324400" w:rsidP="00324400">
      <w:pPr>
        <w:pStyle w:val="2"/>
      </w:pPr>
      <w:bookmarkStart w:id="56" w:name="_Toc530584290"/>
      <w:r>
        <w:rPr>
          <w:rFonts w:hint="eastAsia"/>
        </w:rPr>
        <w:t>项目团队信息</w:t>
      </w:r>
      <w:bookmarkEnd w:id="56"/>
    </w:p>
    <w:p w:rsidR="00324400" w:rsidRDefault="00324400" w:rsidP="00324400">
      <w:pPr>
        <w:pStyle w:val="4"/>
      </w:pPr>
      <w:bookmarkStart w:id="57" w:name="_Toc530584291"/>
      <w:r>
        <w:rPr>
          <w:rFonts w:hint="eastAsia"/>
        </w:rPr>
        <w:t>查询</w:t>
      </w:r>
      <w:bookmarkEnd w:id="57"/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get</w:t>
      </w:r>
    </w:p>
    <w:p w:rsidR="00324400" w:rsidRDefault="00324400" w:rsidP="0032440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/get</w:t>
      </w:r>
    </w:p>
    <w:p w:rsidR="00324400" w:rsidRDefault="00324400" w:rsidP="0032440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24400" w:rsidTr="00495BD6">
        <w:tc>
          <w:tcPr>
            <w:tcW w:w="1962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24400" w:rsidRDefault="00324400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24400" w:rsidRDefault="00324400" w:rsidP="00495BD6">
            <w:pPr>
              <w:pStyle w:val="a4"/>
              <w:ind w:firstLineChars="0" w:firstLine="0"/>
            </w:pPr>
          </w:p>
        </w:tc>
      </w:tr>
    </w:tbl>
    <w:p w:rsidR="00272D65" w:rsidRDefault="00B91156" w:rsidP="007213D0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1,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"Co-founder",</w:t>
      </w:r>
    </w:p>
    <w:p w:rsidR="00B91156" w:rsidRDefault="00B91156" w:rsidP="00B91156">
      <w:pPr>
        <w:ind w:left="420" w:firstLine="420"/>
      </w:pPr>
      <w:r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},</w:t>
      </w:r>
    </w:p>
    <w:p w:rsidR="00B91156" w:rsidRDefault="00B91156" w:rsidP="00B91156">
      <w:pPr>
        <w:ind w:left="420" w:firstLine="420"/>
      </w:pPr>
      <w:r>
        <w:t xml:space="preserve">        {</w:t>
      </w:r>
    </w:p>
    <w:p w:rsidR="00B91156" w:rsidRDefault="00B91156" w:rsidP="00B91156">
      <w:pPr>
        <w:ind w:left="420" w:firstLine="420"/>
      </w:pPr>
      <w:r>
        <w:t xml:space="preserve">            "team_id": 3,</w:t>
      </w:r>
    </w:p>
    <w:p w:rsidR="00B91156" w:rsidRDefault="00B91156" w:rsidP="00B91156">
      <w:pPr>
        <w:ind w:left="420" w:firstLine="420"/>
      </w:pPr>
      <w:r>
        <w:t xml:space="preserve">            "project_id": 1,</w:t>
      </w:r>
    </w:p>
    <w:p w:rsidR="00B91156" w:rsidRDefault="00B91156" w:rsidP="00B91156">
      <w:pPr>
        <w:ind w:left="420" w:firstLine="420"/>
      </w:pPr>
      <w:r>
        <w:t xml:space="preserve">            "introduce": {</w:t>
      </w:r>
    </w:p>
    <w:p w:rsidR="00B91156" w:rsidRDefault="00B91156" w:rsidP="00B91156">
      <w:pPr>
        <w:ind w:left="420" w:firstLine="420"/>
      </w:pPr>
      <w:r>
        <w:t xml:space="preserve">                "pic": "https://icobench.com/images/icos/team/5305-65202.jpg",</w:t>
      </w:r>
    </w:p>
    <w:p w:rsidR="00B91156" w:rsidRDefault="00B91156" w:rsidP="00B91156">
      <w:pPr>
        <w:ind w:left="420" w:firstLine="420"/>
      </w:pPr>
      <w:r>
        <w:t xml:space="preserve">                "name": "Mohammed Al Nakhi",</w:t>
      </w:r>
    </w:p>
    <w:p w:rsidR="00B91156" w:rsidRDefault="00B91156" w:rsidP="00B91156">
      <w:pPr>
        <w:ind w:left="420" w:firstLine="420"/>
      </w:pPr>
      <w:r>
        <w:t xml:space="preserve">                "title": "Co-founder111",</w:t>
      </w:r>
    </w:p>
    <w:p w:rsidR="00B91156" w:rsidRDefault="00B91156" w:rsidP="00B91156">
      <w:pPr>
        <w:ind w:left="420" w:firstLine="420"/>
      </w:pPr>
      <w:r>
        <w:lastRenderedPageBreak/>
        <w:t xml:space="preserve">                "social": {</w:t>
      </w:r>
    </w:p>
    <w:p w:rsidR="00B91156" w:rsidRDefault="00B91156" w:rsidP="00B91156">
      <w:pPr>
        <w:ind w:left="420" w:firstLine="420"/>
      </w:pPr>
      <w:r>
        <w:t xml:space="preserve">                    "link_in": "https://www.linkedin.com/in/mohammed-alnakhi-a2137b25/"</w:t>
      </w:r>
    </w:p>
    <w:p w:rsidR="00B91156" w:rsidRDefault="00B91156" w:rsidP="00B91156">
      <w:pPr>
        <w:ind w:left="420" w:firstLine="420"/>
      </w:pPr>
      <w:r>
        <w:t xml:space="preserve">                }</w:t>
      </w:r>
    </w:p>
    <w:p w:rsidR="00B91156" w:rsidRDefault="00B91156" w:rsidP="00B91156">
      <w:pPr>
        <w:ind w:left="420" w:firstLine="420"/>
      </w:pPr>
      <w:r>
        <w:t xml:space="preserve">            }</w:t>
      </w:r>
    </w:p>
    <w:p w:rsidR="00B91156" w:rsidRDefault="00B91156" w:rsidP="00B91156">
      <w:pPr>
        <w:ind w:left="420" w:firstLine="420"/>
      </w:pPr>
      <w:r>
        <w:t xml:space="preserve">        }</w:t>
      </w:r>
    </w:p>
    <w:p w:rsidR="00B91156" w:rsidRDefault="00B91156" w:rsidP="00B91156">
      <w:pPr>
        <w:ind w:left="420" w:firstLine="420"/>
      </w:pPr>
      <w:r>
        <w:t xml:space="preserve">    ],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8" w:name="_Toc530584292"/>
      <w:r>
        <w:rPr>
          <w:rFonts w:hint="eastAsia"/>
        </w:rPr>
        <w:t>添加</w:t>
      </w:r>
      <w:bookmarkEnd w:id="58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add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roject_id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"data":’</w:t>
      </w:r>
      <w:r>
        <w:rPr>
          <w:rFonts w:hint="eastAsia"/>
        </w:rPr>
        <w:t>team_id</w:t>
      </w:r>
      <w:r>
        <w:t>’</w:t>
      </w:r>
      <w:r>
        <w:rPr>
          <w:rFonts w:hint="eastAsia"/>
        </w:rPr>
        <w:t>:4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B91156" w:rsidRDefault="00B91156" w:rsidP="00B91156">
      <w:pPr>
        <w:pStyle w:val="4"/>
      </w:pPr>
      <w:bookmarkStart w:id="59" w:name="_Toc530584293"/>
      <w:r>
        <w:rPr>
          <w:rFonts w:hint="eastAsia"/>
        </w:rPr>
        <w:t>更新</w:t>
      </w:r>
      <w:bookmarkEnd w:id="59"/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B91156" w:rsidRDefault="00B91156" w:rsidP="00B9115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 w:rsidR="00FC0944">
        <w:rPr>
          <w:rFonts w:hint="eastAsia"/>
        </w:rPr>
        <w:t>update</w:t>
      </w:r>
    </w:p>
    <w:p w:rsidR="00B91156" w:rsidRDefault="00B91156" w:rsidP="00B9115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</w:p>
        </w:tc>
      </w:tr>
      <w:tr w:rsidR="00B91156" w:rsidTr="00495BD6">
        <w:tc>
          <w:tcPr>
            <w:tcW w:w="1962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ntroduce</w:t>
            </w:r>
          </w:p>
        </w:tc>
        <w:tc>
          <w:tcPr>
            <w:tcW w:w="1275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介绍详情</w:t>
            </w:r>
          </w:p>
        </w:tc>
        <w:tc>
          <w:tcPr>
            <w:tcW w:w="140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t>Json</w:t>
            </w:r>
          </w:p>
        </w:tc>
        <w:tc>
          <w:tcPr>
            <w:tcW w:w="1518" w:type="dxa"/>
          </w:tcPr>
          <w:p w:rsidR="00B91156" w:rsidRDefault="00B9115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t>包含</w:t>
            </w:r>
          </w:p>
          <w:p w:rsidR="00B91156" w:rsidRDefault="00B91156" w:rsidP="00495BD6">
            <w:pPr>
              <w:pStyle w:val="a4"/>
              <w:ind w:firstLineChars="0" w:firstLine="0"/>
            </w:pPr>
            <w:r w:rsidRPr="00B91156">
              <w:rPr>
                <w:rFonts w:hint="eastAsia"/>
              </w:rPr>
              <w:lastRenderedPageBreak/>
              <w:t>pic,name,title,introduce,social</w:t>
            </w:r>
            <w:r w:rsidRPr="00B91156">
              <w:rPr>
                <w:rFonts w:hint="eastAsia"/>
              </w:rPr>
              <w:t>字段</w:t>
            </w:r>
          </w:p>
        </w:tc>
      </w:tr>
    </w:tbl>
    <w:p w:rsidR="00B91156" w:rsidRDefault="00B91156" w:rsidP="00B91156">
      <w:pPr>
        <w:ind w:left="420" w:firstLine="420"/>
      </w:pPr>
      <w:r>
        <w:lastRenderedPageBreak/>
        <w:t>输出</w:t>
      </w:r>
      <w:r>
        <w:rPr>
          <w:rFonts w:hint="eastAsia"/>
        </w:rPr>
        <w:t>：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B91156" w:rsidRDefault="00B91156" w:rsidP="00B91156">
      <w:pPr>
        <w:ind w:left="420" w:firstLine="420"/>
      </w:pPr>
      <w:r>
        <w:t xml:space="preserve">    "code": 0,</w:t>
      </w:r>
    </w:p>
    <w:p w:rsidR="00B91156" w:rsidRDefault="00B91156" w:rsidP="00B91156">
      <w:pPr>
        <w:ind w:left="420" w:firstLine="420"/>
      </w:pPr>
      <w:r>
        <w:t xml:space="preserve">    "msg": "success"</w:t>
      </w:r>
    </w:p>
    <w:p w:rsidR="00B91156" w:rsidRDefault="00B91156" w:rsidP="00B91156">
      <w:pPr>
        <w:ind w:left="420" w:firstLine="420"/>
      </w:pPr>
      <w:r>
        <w:t>} OR</w:t>
      </w:r>
    </w:p>
    <w:p w:rsidR="00B91156" w:rsidRDefault="00B91156" w:rsidP="00B91156">
      <w:pPr>
        <w:ind w:left="420" w:firstLine="420"/>
      </w:pPr>
      <w:r>
        <w:t>{</w:t>
      </w:r>
    </w:p>
    <w:p w:rsidR="00B91156" w:rsidRDefault="00B91156" w:rsidP="00B91156">
      <w:pPr>
        <w:ind w:left="420" w:firstLine="420"/>
      </w:pPr>
      <w:r>
        <w:t xml:space="preserve">    "data": [],</w:t>
      </w:r>
    </w:p>
    <w:p w:rsidR="00B91156" w:rsidRDefault="00B91156" w:rsidP="00B91156">
      <w:pPr>
        <w:ind w:left="420" w:firstLine="420"/>
      </w:pPr>
      <w:r>
        <w:t xml:space="preserve">    "code": -1,</w:t>
      </w:r>
    </w:p>
    <w:p w:rsidR="00B91156" w:rsidRDefault="00B91156" w:rsidP="00B91156">
      <w:pPr>
        <w:ind w:left="420" w:firstLine="420"/>
      </w:pPr>
      <w:r>
        <w:rPr>
          <w:rFonts w:hint="eastAsia"/>
        </w:rPr>
        <w:t xml:space="preserve">    "msg": "</w:t>
      </w:r>
      <w:r w:rsidR="00FC0944">
        <w:rPr>
          <w:rFonts w:hint="eastAsia"/>
        </w:rPr>
        <w:t>xxx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B91156" w:rsidRDefault="00B91156" w:rsidP="00B91156">
      <w:pPr>
        <w:ind w:left="420" w:firstLine="420"/>
      </w:pPr>
      <w:r>
        <w:t>}</w:t>
      </w:r>
    </w:p>
    <w:p w:rsidR="00FC0944" w:rsidRDefault="00FC0944" w:rsidP="00FC0944">
      <w:pPr>
        <w:pStyle w:val="4"/>
      </w:pPr>
      <w:bookmarkStart w:id="60" w:name="_Toc530584294"/>
      <w:r>
        <w:rPr>
          <w:rFonts w:hint="eastAsia"/>
        </w:rPr>
        <w:t>删除</w:t>
      </w:r>
      <w:bookmarkEnd w:id="60"/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t>post</w:t>
      </w:r>
    </w:p>
    <w:p w:rsidR="00FC0944" w:rsidRDefault="00FC0944" w:rsidP="00FC0944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api/</w:t>
      </w:r>
      <w:r w:rsidRPr="008950AA">
        <w:t>project</w:t>
      </w:r>
      <w:r>
        <w:rPr>
          <w:rFonts w:hint="eastAsia"/>
        </w:rPr>
        <w:t>_team</w:t>
      </w:r>
      <w:r w:rsidRPr="003B478D">
        <w:t>/</w:t>
      </w:r>
      <w:r>
        <w:rPr>
          <w:rFonts w:hint="eastAsia"/>
        </w:rPr>
        <w:t>delete</w:t>
      </w:r>
    </w:p>
    <w:p w:rsidR="00FC0944" w:rsidRDefault="00FC0944" w:rsidP="00FC0944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C0944" w:rsidTr="00495BD6">
        <w:tc>
          <w:tcPr>
            <w:tcW w:w="1962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team_id</w:t>
            </w:r>
          </w:p>
        </w:tc>
        <w:tc>
          <w:tcPr>
            <w:tcW w:w="1275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团队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FC0944" w:rsidRDefault="00FC094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C0944" w:rsidRDefault="00FC0944" w:rsidP="00495BD6">
            <w:pPr>
              <w:pStyle w:val="a4"/>
              <w:ind w:firstLineChars="0" w:firstLine="0"/>
            </w:pPr>
          </w:p>
        </w:tc>
      </w:tr>
    </w:tbl>
    <w:p w:rsidR="00FC0944" w:rsidRDefault="00FC0944" w:rsidP="00FC0944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FC0944" w:rsidRDefault="00FC0944" w:rsidP="00FC0944">
      <w:pPr>
        <w:ind w:left="420" w:firstLine="420"/>
      </w:pPr>
      <w:r>
        <w:t xml:space="preserve">    "code": 0,</w:t>
      </w:r>
    </w:p>
    <w:p w:rsidR="00FC0944" w:rsidRDefault="00FC0944" w:rsidP="00FC0944">
      <w:pPr>
        <w:ind w:left="420" w:firstLine="420"/>
      </w:pPr>
      <w:r>
        <w:t xml:space="preserve">    "msg": "success"</w:t>
      </w:r>
    </w:p>
    <w:p w:rsidR="00FC0944" w:rsidRDefault="00FC0944" w:rsidP="00FC0944">
      <w:pPr>
        <w:ind w:left="420" w:firstLine="420"/>
      </w:pPr>
      <w:r>
        <w:t>} OR</w:t>
      </w:r>
    </w:p>
    <w:p w:rsidR="00FC0944" w:rsidRDefault="00FC0944" w:rsidP="00FC0944">
      <w:pPr>
        <w:ind w:left="420" w:firstLine="420"/>
      </w:pPr>
      <w:r>
        <w:t>{</w:t>
      </w:r>
    </w:p>
    <w:p w:rsidR="00FC0944" w:rsidRDefault="00FC0944" w:rsidP="00FC0944">
      <w:pPr>
        <w:ind w:left="420" w:firstLine="420"/>
      </w:pPr>
      <w:r>
        <w:t xml:space="preserve">    "data": [],</w:t>
      </w:r>
    </w:p>
    <w:p w:rsidR="00FC0944" w:rsidRDefault="00FC0944" w:rsidP="00FC0944">
      <w:pPr>
        <w:ind w:left="420" w:firstLine="420"/>
      </w:pPr>
      <w:r>
        <w:t xml:space="preserve">    "code": -1,</w:t>
      </w:r>
    </w:p>
    <w:p w:rsidR="00FC0944" w:rsidRDefault="00FC0944" w:rsidP="00FC0944">
      <w:pPr>
        <w:ind w:left="420" w:firstLine="420"/>
      </w:pPr>
      <w:r>
        <w:rPr>
          <w:rFonts w:hint="eastAsia"/>
        </w:rPr>
        <w:t xml:space="preserve">    "msg": "</w:t>
      </w:r>
      <w:r>
        <w:rPr>
          <w:rFonts w:hint="eastAsia"/>
        </w:rPr>
        <w:t>系统繁忙</w:t>
      </w:r>
      <w:r>
        <w:rPr>
          <w:rFonts w:hint="eastAsia"/>
        </w:rPr>
        <w:t>"</w:t>
      </w:r>
    </w:p>
    <w:p w:rsidR="00B91156" w:rsidRDefault="00FC0944" w:rsidP="00416153">
      <w:pPr>
        <w:ind w:left="420" w:firstLine="420"/>
      </w:pPr>
      <w:r>
        <w:t>}</w:t>
      </w:r>
    </w:p>
    <w:p w:rsidR="00272D65" w:rsidRDefault="00272D65" w:rsidP="00272D65">
      <w:pPr>
        <w:pStyle w:val="2"/>
      </w:pPr>
      <w:bookmarkStart w:id="61" w:name="_Toc530584295"/>
      <w:r>
        <w:rPr>
          <w:rFonts w:hint="eastAsia"/>
        </w:rPr>
        <w:t>项目标签</w:t>
      </w:r>
      <w:bookmarkEnd w:id="61"/>
    </w:p>
    <w:p w:rsidR="00272D65" w:rsidRPr="00BF3223" w:rsidRDefault="00272D65" w:rsidP="00272D65">
      <w:pPr>
        <w:pStyle w:val="4"/>
      </w:pPr>
      <w:bookmarkStart w:id="62" w:name="_Toc530584296"/>
      <w:r>
        <w:rPr>
          <w:rFonts w:hint="eastAsia"/>
        </w:rPr>
        <w:t>更新</w:t>
      </w:r>
      <w:bookmarkEnd w:id="62"/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272D65" w:rsidRDefault="00272D65" w:rsidP="00272D6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project_lab</w:t>
      </w:r>
      <w:r>
        <w:t>/</w:t>
      </w:r>
      <w:r>
        <w:rPr>
          <w:rFonts w:hint="eastAsia"/>
        </w:rPr>
        <w:t>update</w:t>
      </w:r>
    </w:p>
    <w:p w:rsidR="00272D65" w:rsidRDefault="00272D65" w:rsidP="00272D6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lastRenderedPageBreak/>
              <w:t>project_id</w:t>
            </w:r>
          </w:p>
        </w:tc>
        <w:tc>
          <w:tcPr>
            <w:tcW w:w="1275" w:type="dxa"/>
          </w:tcPr>
          <w:p w:rsidR="00272D65" w:rsidRDefault="00272D65" w:rsidP="00272D65">
            <w:pPr>
              <w:pStyle w:val="a4"/>
              <w:ind w:firstLineChars="0" w:firstLine="0"/>
            </w:pPr>
            <w:r>
              <w:rPr>
                <w:rFonts w:hint="eastAsia"/>
              </w:rPr>
              <w:t>行业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</w:p>
        </w:tc>
      </w:tr>
      <w:tr w:rsidR="00272D65" w:rsidTr="007D3A5A">
        <w:tc>
          <w:tcPr>
            <w:tcW w:w="1962" w:type="dxa"/>
          </w:tcPr>
          <w:p w:rsidR="00272D65" w:rsidRDefault="00272D65" w:rsidP="007D3A5A">
            <w:pPr>
              <w:pStyle w:val="a4"/>
              <w:ind w:firstLineChars="0" w:firstLine="0"/>
            </w:pPr>
            <w:r w:rsidRPr="00272D65">
              <w:t>lab_id</w:t>
            </w:r>
          </w:p>
        </w:tc>
        <w:tc>
          <w:tcPr>
            <w:tcW w:w="1275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标签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，以逗号分隔</w:t>
            </w:r>
          </w:p>
        </w:tc>
        <w:tc>
          <w:tcPr>
            <w:tcW w:w="140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272D65" w:rsidRDefault="00272D65" w:rsidP="007D3A5A">
            <w:pPr>
              <w:pStyle w:val="a4"/>
              <w:ind w:firstLineChars="0" w:firstLine="0"/>
            </w:pPr>
            <w:r>
              <w:rPr>
                <w:rFonts w:hint="eastAsia"/>
              </w:rPr>
              <w:t>2,3,45,55</w:t>
            </w:r>
          </w:p>
        </w:tc>
      </w:tr>
    </w:tbl>
    <w:p w:rsidR="00272D65" w:rsidRDefault="00272D65" w:rsidP="00272D6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272D65" w:rsidRDefault="00272D65" w:rsidP="00272D65">
      <w:pPr>
        <w:ind w:left="420" w:firstLine="420"/>
      </w:pPr>
      <w:r>
        <w:t xml:space="preserve">    "code": 0,</w:t>
      </w:r>
    </w:p>
    <w:p w:rsidR="00272D65" w:rsidRDefault="00272D65" w:rsidP="00272D65">
      <w:pPr>
        <w:ind w:left="420" w:firstLine="420"/>
      </w:pPr>
      <w:r>
        <w:t xml:space="preserve">    "msg": "success"</w:t>
      </w:r>
    </w:p>
    <w:p w:rsidR="00272D65" w:rsidRDefault="00272D65" w:rsidP="00272D65">
      <w:pPr>
        <w:ind w:left="420" w:firstLine="420"/>
      </w:pPr>
      <w:r>
        <w:t>} OR</w:t>
      </w:r>
    </w:p>
    <w:p w:rsidR="00272D65" w:rsidRDefault="00272D65" w:rsidP="00272D65">
      <w:pPr>
        <w:ind w:left="420" w:firstLine="420"/>
      </w:pPr>
      <w:r>
        <w:t>{</w:t>
      </w:r>
    </w:p>
    <w:p w:rsidR="00272D65" w:rsidRDefault="00272D65" w:rsidP="00272D65">
      <w:pPr>
        <w:ind w:left="420" w:firstLine="420"/>
      </w:pPr>
      <w:r>
        <w:t xml:space="preserve">    "data": [],</w:t>
      </w:r>
    </w:p>
    <w:p w:rsidR="00272D65" w:rsidRDefault="00272D65" w:rsidP="00272D65">
      <w:pPr>
        <w:ind w:left="420" w:firstLine="420"/>
      </w:pPr>
      <w:r>
        <w:t xml:space="preserve">    "code": -1,</w:t>
      </w:r>
    </w:p>
    <w:p w:rsidR="00272D65" w:rsidRDefault="00272D65" w:rsidP="00272D65">
      <w:pPr>
        <w:ind w:left="420" w:firstLine="420"/>
      </w:pPr>
      <w:r>
        <w:rPr>
          <w:rFonts w:hint="eastAsia"/>
        </w:rPr>
        <w:t xml:space="preserve">    "msg": "</w:t>
      </w:r>
      <w:r>
        <w:t>L</w:t>
      </w:r>
      <w:r>
        <w:rPr>
          <w:rFonts w:hint="eastAsia"/>
        </w:rPr>
        <w:t>ab_id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272D65" w:rsidRDefault="00272D65" w:rsidP="00272D65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521F3E" w:rsidRDefault="00521F3E" w:rsidP="00521F3E">
      <w:pPr>
        <w:pStyle w:val="2"/>
      </w:pPr>
      <w:bookmarkStart w:id="63" w:name="_Toc530584297"/>
      <w:r>
        <w:rPr>
          <w:rFonts w:hint="eastAsia"/>
        </w:rPr>
        <w:t>成员</w:t>
      </w:r>
      <w:bookmarkEnd w:id="63"/>
    </w:p>
    <w:p w:rsidR="00521F3E" w:rsidRPr="00BF3223" w:rsidRDefault="00521F3E" w:rsidP="00521F3E">
      <w:pPr>
        <w:pStyle w:val="4"/>
      </w:pPr>
      <w:bookmarkStart w:id="64" w:name="_Toc530584298"/>
      <w:r>
        <w:rPr>
          <w:rFonts w:hint="eastAsia"/>
        </w:rPr>
        <w:t>添加</w:t>
      </w:r>
      <w:bookmarkEnd w:id="64"/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521F3E" w:rsidRDefault="00521F3E" w:rsidP="00521F3E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476D45">
        <w:rPr>
          <w:rFonts w:hint="eastAsia"/>
        </w:rPr>
        <w:t>member</w:t>
      </w:r>
      <w:r>
        <w:t>/</w:t>
      </w:r>
      <w:r w:rsidR="00476D45">
        <w:rPr>
          <w:rFonts w:hint="eastAsia"/>
        </w:rPr>
        <w:t>add</w:t>
      </w:r>
    </w:p>
    <w:p w:rsidR="00521F3E" w:rsidRDefault="00521F3E" w:rsidP="00521F3E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521F3E" w:rsidTr="004029E6">
        <w:tc>
          <w:tcPr>
            <w:tcW w:w="1962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member_name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名字</w:t>
            </w:r>
          </w:p>
        </w:tc>
        <w:tc>
          <w:tcPr>
            <w:tcW w:w="1408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521F3E" w:rsidTr="004029E6">
        <w:tc>
          <w:tcPr>
            <w:tcW w:w="1962" w:type="dxa"/>
          </w:tcPr>
          <w:p w:rsidR="00521F3E" w:rsidRDefault="003C3282" w:rsidP="004029E6">
            <w:pPr>
              <w:pStyle w:val="a4"/>
              <w:ind w:firstLineChars="0" w:firstLine="0"/>
            </w:pPr>
            <w:r w:rsidRPr="003C3282">
              <w:t>member_position</w:t>
            </w:r>
          </w:p>
        </w:tc>
        <w:tc>
          <w:tcPr>
            <w:tcW w:w="1275" w:type="dxa"/>
          </w:tcPr>
          <w:p w:rsidR="00521F3E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岗位</w:t>
            </w:r>
          </w:p>
        </w:tc>
        <w:tc>
          <w:tcPr>
            <w:tcW w:w="140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521F3E" w:rsidRDefault="00521F3E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521F3E" w:rsidRDefault="00521F3E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member_introduce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简介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最长</w:t>
            </w:r>
            <w:r>
              <w:rPr>
                <w:rFonts w:hint="eastAsia"/>
              </w:rPr>
              <w:t>255</w:t>
            </w: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avatar_url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头像地址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</w:p>
        </w:tc>
      </w:tr>
      <w:tr w:rsidR="003C3282" w:rsidTr="004029E6">
        <w:tc>
          <w:tcPr>
            <w:tcW w:w="1962" w:type="dxa"/>
          </w:tcPr>
          <w:p w:rsidR="003C3282" w:rsidRPr="003C3282" w:rsidRDefault="003C3282" w:rsidP="004029E6">
            <w:pPr>
              <w:pStyle w:val="a4"/>
              <w:ind w:firstLineChars="0" w:firstLine="0"/>
            </w:pPr>
            <w:r w:rsidRPr="003C3282">
              <w:t>order</w:t>
            </w:r>
          </w:p>
        </w:tc>
        <w:tc>
          <w:tcPr>
            <w:tcW w:w="1275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排序</w:t>
            </w:r>
          </w:p>
        </w:tc>
        <w:tc>
          <w:tcPr>
            <w:tcW w:w="140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3C3282" w:rsidRDefault="003C3282" w:rsidP="004029E6">
            <w:pPr>
              <w:pStyle w:val="a4"/>
              <w:ind w:firstLineChars="0" w:firstLine="0"/>
            </w:pPr>
            <w:r>
              <w:t>默认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，越小越先返回</w:t>
            </w:r>
          </w:p>
        </w:tc>
      </w:tr>
    </w:tbl>
    <w:p w:rsidR="00521F3E" w:rsidRDefault="00521F3E" w:rsidP="00521F3E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521F3E" w:rsidRDefault="00521F3E" w:rsidP="00521F3E">
      <w:pPr>
        <w:ind w:left="420" w:firstLine="420"/>
      </w:pPr>
      <w:r>
        <w:t xml:space="preserve">    "code": 0,</w:t>
      </w:r>
    </w:p>
    <w:p w:rsidR="00521F3E" w:rsidRDefault="00521F3E" w:rsidP="00521F3E">
      <w:pPr>
        <w:ind w:left="420" w:firstLine="420"/>
      </w:pPr>
      <w:r>
        <w:t xml:space="preserve">    "msg": "success"</w:t>
      </w:r>
    </w:p>
    <w:p w:rsidR="00521F3E" w:rsidRDefault="00521F3E" w:rsidP="00521F3E">
      <w:pPr>
        <w:ind w:left="420" w:firstLine="420"/>
      </w:pPr>
      <w:r>
        <w:t>} OR</w:t>
      </w:r>
    </w:p>
    <w:p w:rsidR="00521F3E" w:rsidRDefault="00521F3E" w:rsidP="00521F3E">
      <w:pPr>
        <w:ind w:left="420" w:firstLine="420"/>
      </w:pPr>
      <w:r>
        <w:t>{</w:t>
      </w:r>
    </w:p>
    <w:p w:rsidR="00521F3E" w:rsidRDefault="00521F3E" w:rsidP="00521F3E">
      <w:pPr>
        <w:ind w:left="420" w:firstLine="420"/>
      </w:pPr>
      <w:r>
        <w:t xml:space="preserve">    "data": [],</w:t>
      </w:r>
    </w:p>
    <w:p w:rsidR="00521F3E" w:rsidRDefault="00521F3E" w:rsidP="00521F3E">
      <w:pPr>
        <w:ind w:left="420" w:firstLine="420"/>
      </w:pPr>
      <w:r>
        <w:t xml:space="preserve">    "code": -1,</w:t>
      </w:r>
    </w:p>
    <w:p w:rsidR="00521F3E" w:rsidRDefault="00521F3E" w:rsidP="00521F3E">
      <w:pPr>
        <w:ind w:left="420" w:firstLine="420"/>
      </w:pPr>
      <w:r>
        <w:rPr>
          <w:rFonts w:hint="eastAsia"/>
        </w:rPr>
        <w:t xml:space="preserve">    "msg": "</w:t>
      </w:r>
      <w:r w:rsidR="003D523B" w:rsidRPr="003D523B">
        <w:t xml:space="preserve"> </w:t>
      </w:r>
      <w:r w:rsidR="003D523B"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521F3E" w:rsidRDefault="00521F3E" w:rsidP="00521F3E">
      <w:pPr>
        <w:ind w:left="420" w:firstLine="420"/>
      </w:pPr>
      <w:r>
        <w:t>}</w:t>
      </w:r>
    </w:p>
    <w:p w:rsidR="00521F3E" w:rsidRDefault="00521F3E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5" w:name="_Toc530584299"/>
      <w:r>
        <w:rPr>
          <w:rFonts w:hint="eastAsia"/>
        </w:rPr>
        <w:lastRenderedPageBreak/>
        <w:t>更新</w:t>
      </w:r>
      <w:bookmarkEnd w:id="65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update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D523B" w:rsidTr="004029E6">
        <w:tc>
          <w:tcPr>
            <w:tcW w:w="1962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D523B" w:rsidRDefault="003D523B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3D523B" w:rsidRDefault="003D523B" w:rsidP="003D523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 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-1,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272D65">
      <w:pPr>
        <w:ind w:left="420" w:firstLine="420"/>
      </w:pPr>
    </w:p>
    <w:p w:rsidR="003D523B" w:rsidRPr="00BF3223" w:rsidRDefault="003D523B" w:rsidP="003D523B">
      <w:pPr>
        <w:pStyle w:val="4"/>
      </w:pPr>
      <w:bookmarkStart w:id="66" w:name="_Toc530584300"/>
      <w:r>
        <w:rPr>
          <w:rFonts w:hint="eastAsia"/>
        </w:rPr>
        <w:t>查询</w:t>
      </w:r>
      <w:bookmarkEnd w:id="66"/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get</w:t>
      </w:r>
    </w:p>
    <w:p w:rsidR="003D523B" w:rsidRDefault="003D523B" w:rsidP="003D523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3D523B" w:rsidRDefault="003D523B" w:rsidP="003D523B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2,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"member_name": "</w:t>
      </w:r>
      <w:r>
        <w:rPr>
          <w:rFonts w:hint="eastAsia"/>
        </w:rPr>
        <w:t>小鱼儿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"CEO",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>
        <w:rPr>
          <w:rFonts w:hint="eastAsia"/>
        </w:rPr>
        <w:t>ceo",</w:t>
      </w:r>
    </w:p>
    <w:p w:rsidR="003D523B" w:rsidRDefault="003D523B" w:rsidP="003D523B">
      <w:pPr>
        <w:ind w:left="420" w:firstLine="420"/>
      </w:pPr>
      <w:r>
        <w:t xml:space="preserve">            "avatar_url": "http://img.zcool.cn/community/0125fd5770dfa50000018c1b486f15.jpg@1280w_1l_2o_100sh.jpg",</w:t>
      </w:r>
    </w:p>
    <w:p w:rsidR="003D523B" w:rsidRDefault="003D523B" w:rsidP="003D523B">
      <w:pPr>
        <w:ind w:left="420" w:firstLine="420"/>
      </w:pPr>
      <w:r>
        <w:t xml:space="preserve">            "order": 2</w:t>
      </w:r>
    </w:p>
    <w:p w:rsidR="003D523B" w:rsidRDefault="003D523B" w:rsidP="003D523B">
      <w:pPr>
        <w:ind w:left="420" w:firstLine="420"/>
      </w:pPr>
      <w:r>
        <w:t xml:space="preserve">        },</w:t>
      </w:r>
    </w:p>
    <w:p w:rsidR="003D523B" w:rsidRDefault="003D523B" w:rsidP="003D523B">
      <w:pPr>
        <w:ind w:left="420" w:firstLine="420"/>
      </w:pPr>
      <w:r>
        <w:t xml:space="preserve">        {</w:t>
      </w:r>
    </w:p>
    <w:p w:rsidR="003D523B" w:rsidRDefault="003D523B" w:rsidP="003D523B">
      <w:pPr>
        <w:ind w:left="420" w:firstLine="420"/>
      </w:pPr>
      <w:r>
        <w:t xml:space="preserve">            "id": 1,</w:t>
      </w:r>
    </w:p>
    <w:p w:rsidR="003D523B" w:rsidRDefault="003D523B" w:rsidP="003D523B">
      <w:pPr>
        <w:ind w:left="420" w:firstLine="420"/>
      </w:pPr>
      <w:r>
        <w:rPr>
          <w:rFonts w:hint="eastAsia"/>
        </w:rPr>
        <w:lastRenderedPageBreak/>
        <w:t xml:space="preserve">            "member_name": "</w:t>
      </w:r>
      <w:r w:rsidR="004D1FC9">
        <w:rPr>
          <w:rFonts w:hint="eastAsia"/>
        </w:rPr>
        <w:t>郑</w:t>
      </w:r>
      <w:r>
        <w:rPr>
          <w:rFonts w:hint="eastAsia"/>
        </w:rPr>
        <w:t>",</w:t>
      </w:r>
    </w:p>
    <w:p w:rsidR="003D523B" w:rsidRDefault="003D523B" w:rsidP="003D523B">
      <w:pPr>
        <w:ind w:left="420" w:firstLine="420"/>
      </w:pPr>
      <w:r>
        <w:t xml:space="preserve">            "member_position": "</w:t>
      </w:r>
      <w:r w:rsidR="004D1FC9">
        <w:rPr>
          <w:rFonts w:hint="eastAsia"/>
        </w:rPr>
        <w:t>VP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        "member_introduce": "</w:t>
      </w:r>
      <w:r>
        <w:rPr>
          <w:rFonts w:hint="eastAsia"/>
        </w:rPr>
        <w:t>比较牛的</w:t>
      </w:r>
      <w:r w:rsidR="004D1FC9">
        <w:rPr>
          <w:rFonts w:hint="eastAsia"/>
        </w:rPr>
        <w:t>vp</w:t>
      </w:r>
      <w:r>
        <w:rPr>
          <w:rFonts w:hint="eastAsia"/>
        </w:rPr>
        <w:t>,</w:t>
      </w:r>
    </w:p>
    <w:p w:rsidR="003D523B" w:rsidRDefault="003D523B" w:rsidP="003D523B">
      <w:pPr>
        <w:ind w:left="420" w:firstLine="420"/>
      </w:pPr>
      <w:r>
        <w:t xml:space="preserve">            "avatar_url": "",</w:t>
      </w:r>
    </w:p>
    <w:p w:rsidR="003D523B" w:rsidRDefault="003D523B" w:rsidP="003D523B">
      <w:pPr>
        <w:ind w:left="420" w:firstLine="420"/>
      </w:pPr>
      <w:r>
        <w:t xml:space="preserve">            "order": 100</w:t>
      </w:r>
    </w:p>
    <w:p w:rsidR="003D523B" w:rsidRDefault="003D523B" w:rsidP="003D523B">
      <w:pPr>
        <w:ind w:left="420" w:firstLine="420"/>
      </w:pPr>
      <w:r>
        <w:t xml:space="preserve">        }</w:t>
      </w:r>
    </w:p>
    <w:p w:rsidR="003D523B" w:rsidRDefault="003D523B" w:rsidP="003D523B">
      <w:pPr>
        <w:ind w:left="420" w:firstLine="420"/>
      </w:pPr>
      <w:r>
        <w:t xml:space="preserve">    ],</w:t>
      </w:r>
    </w:p>
    <w:p w:rsidR="003D523B" w:rsidRDefault="003D523B" w:rsidP="003D523B">
      <w:pPr>
        <w:ind w:left="420" w:firstLine="420"/>
      </w:pPr>
      <w:r>
        <w:t xml:space="preserve">    "code": 0,</w:t>
      </w:r>
    </w:p>
    <w:p w:rsidR="003D523B" w:rsidRDefault="003D523B" w:rsidP="003D523B">
      <w:pPr>
        <w:ind w:left="420" w:firstLine="420"/>
      </w:pPr>
      <w:r>
        <w:t xml:space="preserve">    "msg": "success"</w:t>
      </w:r>
    </w:p>
    <w:p w:rsidR="003D523B" w:rsidRDefault="003D523B" w:rsidP="003D523B">
      <w:pPr>
        <w:ind w:left="420" w:firstLine="420"/>
      </w:pPr>
      <w:r>
        <w:t>}</w:t>
      </w:r>
    </w:p>
    <w:p w:rsidR="003D523B" w:rsidRDefault="003D523B" w:rsidP="003D523B">
      <w:pPr>
        <w:ind w:left="420" w:firstLine="420"/>
      </w:pPr>
      <w:r>
        <w:rPr>
          <w:rFonts w:hint="eastAsia"/>
        </w:rPr>
        <w:t>Or</w:t>
      </w:r>
    </w:p>
    <w:p w:rsidR="003D523B" w:rsidRDefault="003D523B" w:rsidP="003D523B">
      <w:pPr>
        <w:ind w:left="420" w:firstLine="420"/>
      </w:pPr>
      <w:r>
        <w:t>{</w:t>
      </w:r>
    </w:p>
    <w:p w:rsidR="003D523B" w:rsidRDefault="003D523B" w:rsidP="003D523B">
      <w:pPr>
        <w:ind w:left="420" w:firstLine="420"/>
      </w:pPr>
      <w:r>
        <w:t xml:space="preserve">    "data": [],</w:t>
      </w:r>
    </w:p>
    <w:p w:rsidR="003D523B" w:rsidRDefault="003D523B" w:rsidP="003D523B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3D523B" w:rsidRDefault="003D523B" w:rsidP="003D523B">
      <w:pPr>
        <w:ind w:left="420" w:firstLine="420"/>
      </w:pPr>
      <w:r>
        <w:rPr>
          <w:rFonts w:hint="eastAsia"/>
        </w:rPr>
        <w:t xml:space="preserve">    "msg": "success</w:t>
      </w:r>
    </w:p>
    <w:p w:rsidR="003D523B" w:rsidRDefault="003D523B" w:rsidP="003D523B">
      <w:pPr>
        <w:ind w:left="420" w:firstLine="420"/>
      </w:pPr>
      <w:r>
        <w:t>}</w:t>
      </w:r>
    </w:p>
    <w:p w:rsidR="00DD4048" w:rsidRPr="00BF3223" w:rsidRDefault="00DD4048" w:rsidP="00DD4048">
      <w:pPr>
        <w:pStyle w:val="4"/>
      </w:pPr>
      <w:bookmarkStart w:id="67" w:name="_Toc530584301"/>
      <w:r>
        <w:rPr>
          <w:rFonts w:hint="eastAsia"/>
        </w:rPr>
        <w:t>删除</w:t>
      </w:r>
      <w:bookmarkEnd w:id="67"/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DD4048" w:rsidRDefault="00DD4048" w:rsidP="00DD404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member</w:t>
      </w:r>
      <w:r>
        <w:t>/</w:t>
      </w:r>
      <w:r>
        <w:rPr>
          <w:rFonts w:hint="eastAsia"/>
        </w:rPr>
        <w:t>delete</w:t>
      </w:r>
    </w:p>
    <w:p w:rsidR="00DD4048" w:rsidRDefault="00DD4048" w:rsidP="00DD404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D4048" w:rsidTr="004029E6">
        <w:tc>
          <w:tcPr>
            <w:tcW w:w="1962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D4048" w:rsidRDefault="00DD4048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E45F3D" w:rsidRDefault="00DD4048" w:rsidP="00804CE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DD4048" w:rsidRDefault="00DD4048" w:rsidP="00DD4048">
      <w:pPr>
        <w:ind w:left="420" w:firstLine="420"/>
      </w:pPr>
      <w:r>
        <w:t xml:space="preserve">    "code": 0,</w:t>
      </w:r>
    </w:p>
    <w:p w:rsidR="00DD4048" w:rsidRDefault="00DD4048" w:rsidP="00DD4048">
      <w:pPr>
        <w:ind w:left="420" w:firstLine="420"/>
      </w:pPr>
      <w:r>
        <w:t xml:space="preserve">    "msg": "success"</w:t>
      </w:r>
    </w:p>
    <w:p w:rsidR="00DD4048" w:rsidRDefault="00DD4048" w:rsidP="00DD4048">
      <w:pPr>
        <w:ind w:left="420" w:firstLine="420"/>
      </w:pPr>
      <w:r>
        <w:t>} OR</w:t>
      </w:r>
    </w:p>
    <w:p w:rsidR="00DD4048" w:rsidRDefault="00DD4048" w:rsidP="00DD4048">
      <w:pPr>
        <w:ind w:left="420" w:firstLine="420"/>
      </w:pPr>
      <w:r>
        <w:t>{</w:t>
      </w:r>
    </w:p>
    <w:p w:rsidR="00DD4048" w:rsidRDefault="00DD4048" w:rsidP="00DD4048">
      <w:pPr>
        <w:ind w:left="420" w:firstLine="420"/>
      </w:pPr>
      <w:r>
        <w:t xml:space="preserve">    "data": [],</w:t>
      </w:r>
    </w:p>
    <w:p w:rsidR="00DD4048" w:rsidRDefault="00DD4048" w:rsidP="00DD4048">
      <w:pPr>
        <w:ind w:left="420" w:firstLine="420"/>
      </w:pPr>
      <w:r>
        <w:t xml:space="preserve">    "code": -1,</w:t>
      </w:r>
    </w:p>
    <w:p w:rsidR="00DD4048" w:rsidRDefault="00DD4048" w:rsidP="00DD4048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DD4048" w:rsidRDefault="00DD4048" w:rsidP="00060769">
      <w:pPr>
        <w:ind w:left="420" w:firstLine="420"/>
      </w:pPr>
      <w:r>
        <w:t>}</w:t>
      </w:r>
    </w:p>
    <w:p w:rsidR="00605A21" w:rsidRDefault="00605A21" w:rsidP="00060769">
      <w:pPr>
        <w:ind w:left="420" w:firstLine="420"/>
      </w:pPr>
    </w:p>
    <w:p w:rsidR="00605A21" w:rsidRDefault="00605A21" w:rsidP="00605A21">
      <w:pPr>
        <w:pStyle w:val="2"/>
      </w:pPr>
      <w:bookmarkStart w:id="68" w:name="_Toc530584302"/>
      <w:r>
        <w:rPr>
          <w:rFonts w:hint="eastAsia"/>
        </w:rPr>
        <w:lastRenderedPageBreak/>
        <w:t>讨论</w:t>
      </w:r>
      <w:bookmarkEnd w:id="68"/>
    </w:p>
    <w:p w:rsidR="00605A21" w:rsidRPr="00BF3223" w:rsidRDefault="00605A21" w:rsidP="00605A21">
      <w:pPr>
        <w:pStyle w:val="4"/>
      </w:pPr>
      <w:bookmarkStart w:id="69" w:name="_Toc530584303"/>
      <w:r>
        <w:rPr>
          <w:rFonts w:hint="eastAsia"/>
        </w:rPr>
        <w:t>添加</w:t>
      </w:r>
      <w:bookmarkEnd w:id="69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add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content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</w:p>
        </w:tc>
      </w:tr>
      <w:tr w:rsidR="00605A21" w:rsidTr="004029E6">
        <w:tc>
          <w:tcPr>
            <w:tcW w:w="1962" w:type="dxa"/>
          </w:tcPr>
          <w:p w:rsidR="00605A21" w:rsidRPr="003C3282" w:rsidRDefault="00605A21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pics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否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图片</w:t>
            </w:r>
            <w:r>
              <w:t>地址以逗号分隔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0" w:name="_Toc530584304"/>
      <w:r>
        <w:rPr>
          <w:rFonts w:hint="eastAsia"/>
        </w:rPr>
        <w:t>更新</w:t>
      </w:r>
      <w:bookmarkEnd w:id="70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AE4F54">
        <w:rPr>
          <w:rFonts w:hint="eastAsia"/>
        </w:rPr>
        <w:t>discussion</w:t>
      </w:r>
      <w:r>
        <w:t>/</w:t>
      </w:r>
      <w:r>
        <w:rPr>
          <w:rFonts w:hint="eastAsia"/>
        </w:rPr>
        <w:t>update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AE4F54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话题</w:t>
            </w:r>
            <w:r w:rsidR="00605A21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05A21" w:rsidRDefault="00605A21" w:rsidP="00605A21">
      <w:pPr>
        <w:ind w:left="420" w:firstLine="420"/>
      </w:pPr>
      <w:r>
        <w:t xml:space="preserve">    "code": 0,</w:t>
      </w:r>
    </w:p>
    <w:p w:rsidR="00605A21" w:rsidRDefault="00605A21" w:rsidP="00605A21">
      <w:pPr>
        <w:ind w:left="420" w:firstLine="420"/>
      </w:pPr>
      <w:r>
        <w:t xml:space="preserve">    "msg": "success"</w:t>
      </w:r>
    </w:p>
    <w:p w:rsidR="00605A21" w:rsidRDefault="00605A21" w:rsidP="00605A21">
      <w:pPr>
        <w:ind w:left="420" w:firstLine="420"/>
      </w:pPr>
      <w:r>
        <w:t>} 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lastRenderedPageBreak/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-1,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 w:rsidRPr="003C3282">
        <w:t>member_name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605A21" w:rsidRDefault="00605A21" w:rsidP="00605A21">
      <w:pPr>
        <w:ind w:left="420" w:firstLine="420"/>
      </w:pPr>
      <w:r>
        <w:t>}</w:t>
      </w:r>
    </w:p>
    <w:p w:rsidR="00605A21" w:rsidRDefault="00605A21" w:rsidP="00605A21">
      <w:pPr>
        <w:ind w:left="420" w:firstLine="420"/>
      </w:pPr>
    </w:p>
    <w:p w:rsidR="00605A21" w:rsidRPr="00BF3223" w:rsidRDefault="00605A21" w:rsidP="00605A21">
      <w:pPr>
        <w:pStyle w:val="4"/>
      </w:pPr>
      <w:bookmarkStart w:id="71" w:name="_Toc530584305"/>
      <w:r>
        <w:rPr>
          <w:rFonts w:hint="eastAsia"/>
        </w:rPr>
        <w:t>查询</w:t>
      </w:r>
      <w:bookmarkEnd w:id="71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2E485B">
        <w:rPr>
          <w:rFonts w:hint="eastAsia"/>
        </w:rPr>
        <w:t>discussion</w:t>
      </w:r>
      <w:r>
        <w:t>/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p w:rsidR="00605A21" w:rsidRDefault="00605A21" w:rsidP="00605A21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2E485B" w:rsidRDefault="002E485B" w:rsidP="002E485B">
      <w:pPr>
        <w:ind w:left="420" w:firstLine="420"/>
      </w:pPr>
      <w:r>
        <w:t>{</w:t>
      </w:r>
    </w:p>
    <w:p w:rsidR="002E485B" w:rsidRDefault="002E485B" w:rsidP="002E485B">
      <w:pPr>
        <w:ind w:left="420" w:firstLine="420"/>
      </w:pPr>
      <w:r>
        <w:t xml:space="preserve">    "data": {</w:t>
      </w:r>
    </w:p>
    <w:p w:rsidR="002E485B" w:rsidRDefault="002E485B" w:rsidP="002E485B">
      <w:pPr>
        <w:ind w:left="420" w:firstLine="420"/>
      </w:pPr>
      <w:r>
        <w:t xml:space="preserve">        "current_page": 1,</w:t>
      </w:r>
    </w:p>
    <w:p w:rsidR="002E485B" w:rsidRDefault="002E485B" w:rsidP="002E485B">
      <w:pPr>
        <w:ind w:left="420" w:firstLine="420"/>
      </w:pPr>
      <w:r>
        <w:t xml:space="preserve">        "data": [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3,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2,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话题讨论标题测试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},</w:t>
      </w:r>
    </w:p>
    <w:p w:rsidR="002E485B" w:rsidRDefault="002E485B" w:rsidP="002E485B">
      <w:pPr>
        <w:ind w:left="420" w:firstLine="420"/>
      </w:pPr>
      <w:r>
        <w:t xml:space="preserve">            {</w:t>
      </w:r>
    </w:p>
    <w:p w:rsidR="002E485B" w:rsidRDefault="002E485B" w:rsidP="002E485B">
      <w:pPr>
        <w:ind w:left="420" w:firstLine="420"/>
      </w:pPr>
      <w:r>
        <w:t xml:space="preserve">                "id": 1,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"title": "</w:t>
      </w:r>
      <w:r>
        <w:rPr>
          <w:rFonts w:hint="eastAsia"/>
        </w:rPr>
        <w:t>话题讨论标题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"add_time": "2018-11-05",</w:t>
      </w:r>
    </w:p>
    <w:p w:rsidR="002E485B" w:rsidRDefault="002E485B" w:rsidP="002E485B">
      <w:pPr>
        <w:ind w:left="420" w:firstLine="42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2E485B" w:rsidRDefault="002E485B" w:rsidP="002E485B">
      <w:pPr>
        <w:ind w:left="420" w:firstLine="420"/>
      </w:pPr>
      <w:r>
        <w:t xml:space="preserve">                "phone": "13141233207"</w:t>
      </w:r>
    </w:p>
    <w:p w:rsidR="002E485B" w:rsidRDefault="002E485B" w:rsidP="002E485B">
      <w:pPr>
        <w:ind w:left="420" w:firstLine="420"/>
      </w:pPr>
      <w:r>
        <w:t xml:space="preserve">            }</w:t>
      </w:r>
    </w:p>
    <w:p w:rsidR="002E485B" w:rsidRDefault="002E485B" w:rsidP="002E485B">
      <w:pPr>
        <w:ind w:left="420" w:firstLine="420"/>
      </w:pPr>
      <w:r>
        <w:t xml:space="preserve">        ],</w:t>
      </w:r>
    </w:p>
    <w:p w:rsidR="002E485B" w:rsidRDefault="002E485B" w:rsidP="002E485B">
      <w:pPr>
        <w:ind w:left="420" w:firstLine="420"/>
      </w:pPr>
      <w:r>
        <w:t xml:space="preserve">        "first_page_url":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"from": 1,</w:t>
      </w:r>
    </w:p>
    <w:p w:rsidR="002E485B" w:rsidRDefault="002E485B" w:rsidP="002E485B">
      <w:pPr>
        <w:ind w:left="420" w:firstLine="420"/>
      </w:pPr>
      <w:r>
        <w:t xml:space="preserve">        "last_page": 1,</w:t>
      </w:r>
    </w:p>
    <w:p w:rsidR="002E485B" w:rsidRDefault="002E485B" w:rsidP="002E485B">
      <w:pPr>
        <w:ind w:left="420" w:firstLine="420"/>
      </w:pPr>
      <w:r>
        <w:t xml:space="preserve">        "last_page_url": "http://token.cn/api/discussion/get?page=1",</w:t>
      </w:r>
    </w:p>
    <w:p w:rsidR="002E485B" w:rsidRDefault="002E485B" w:rsidP="002E485B">
      <w:pPr>
        <w:ind w:left="420" w:firstLine="420"/>
      </w:pPr>
      <w:r>
        <w:t xml:space="preserve">        "next_page_url": null,</w:t>
      </w:r>
    </w:p>
    <w:p w:rsidR="002E485B" w:rsidRDefault="002E485B" w:rsidP="002E485B">
      <w:pPr>
        <w:ind w:left="420" w:firstLine="420"/>
      </w:pPr>
      <w:r>
        <w:t xml:space="preserve">        "path": "http://token.cn/api/discussion/get",</w:t>
      </w:r>
    </w:p>
    <w:p w:rsidR="002E485B" w:rsidRDefault="002E485B" w:rsidP="002E485B">
      <w:pPr>
        <w:ind w:left="420" w:firstLine="420"/>
      </w:pPr>
      <w:r>
        <w:lastRenderedPageBreak/>
        <w:t xml:space="preserve">        "per_page": 10,</w:t>
      </w:r>
    </w:p>
    <w:p w:rsidR="002E485B" w:rsidRDefault="002E485B" w:rsidP="002E485B">
      <w:pPr>
        <w:ind w:left="420" w:firstLine="420"/>
      </w:pPr>
      <w:r>
        <w:t xml:space="preserve">        "prev_page_url": null,</w:t>
      </w:r>
    </w:p>
    <w:p w:rsidR="002E485B" w:rsidRDefault="002E485B" w:rsidP="002E485B">
      <w:pPr>
        <w:ind w:left="420" w:firstLine="420"/>
      </w:pPr>
      <w:r>
        <w:t xml:space="preserve">        "to": 3,</w:t>
      </w:r>
    </w:p>
    <w:p w:rsidR="002E485B" w:rsidRDefault="002E485B" w:rsidP="002E485B">
      <w:pPr>
        <w:ind w:left="420" w:firstLine="420"/>
      </w:pPr>
      <w:r>
        <w:t xml:space="preserve">        "total": 3</w:t>
      </w:r>
    </w:p>
    <w:p w:rsidR="002E485B" w:rsidRDefault="002E485B" w:rsidP="002E485B">
      <w:pPr>
        <w:ind w:left="420" w:firstLine="420"/>
      </w:pPr>
      <w:r>
        <w:t xml:space="preserve">    },</w:t>
      </w:r>
    </w:p>
    <w:p w:rsidR="002E485B" w:rsidRDefault="002E485B" w:rsidP="002E485B">
      <w:pPr>
        <w:ind w:left="420" w:firstLine="420"/>
      </w:pPr>
      <w:r>
        <w:t xml:space="preserve">    "code": 0,</w:t>
      </w:r>
    </w:p>
    <w:p w:rsidR="002E485B" w:rsidRDefault="002E485B" w:rsidP="002E485B">
      <w:pPr>
        <w:ind w:left="420" w:firstLine="420"/>
      </w:pPr>
      <w:r>
        <w:t xml:space="preserve">    "msg": "success"</w:t>
      </w:r>
    </w:p>
    <w:p w:rsidR="002E485B" w:rsidRDefault="002E485B" w:rsidP="002E485B">
      <w:pPr>
        <w:ind w:left="420" w:firstLine="420"/>
      </w:pPr>
      <w:r>
        <w:t>}</w:t>
      </w:r>
    </w:p>
    <w:p w:rsidR="00605A21" w:rsidRDefault="00605A21" w:rsidP="002E485B">
      <w:pPr>
        <w:ind w:left="420" w:firstLine="420"/>
      </w:pPr>
      <w:r>
        <w:rPr>
          <w:rFonts w:hint="eastAsia"/>
        </w:rPr>
        <w:t>Or</w:t>
      </w:r>
    </w:p>
    <w:p w:rsidR="00605A21" w:rsidRDefault="00605A21" w:rsidP="00605A21">
      <w:pPr>
        <w:ind w:left="420" w:firstLine="420"/>
      </w:pPr>
      <w:r>
        <w:t>{</w:t>
      </w:r>
    </w:p>
    <w:p w:rsidR="00605A21" w:rsidRDefault="00605A21" w:rsidP="00605A21">
      <w:pPr>
        <w:ind w:left="420" w:firstLine="420"/>
      </w:pPr>
      <w:r>
        <w:t xml:space="preserve">    "data": [],</w:t>
      </w:r>
    </w:p>
    <w:p w:rsidR="00605A21" w:rsidRDefault="00605A21" w:rsidP="00605A21">
      <w:pPr>
        <w:ind w:left="420" w:firstLine="420"/>
      </w:pPr>
      <w:r>
        <w:t xml:space="preserve">    "code": </w:t>
      </w:r>
      <w:r>
        <w:rPr>
          <w:rFonts w:hint="eastAsia"/>
        </w:rPr>
        <w:t>0</w:t>
      </w:r>
    </w:p>
    <w:p w:rsidR="00605A21" w:rsidRDefault="00605A21" w:rsidP="00605A21">
      <w:pPr>
        <w:ind w:left="420" w:firstLine="420"/>
      </w:pPr>
      <w:r>
        <w:rPr>
          <w:rFonts w:hint="eastAsia"/>
        </w:rPr>
        <w:t xml:space="preserve">    "msg": "success</w:t>
      </w:r>
    </w:p>
    <w:p w:rsidR="00605A21" w:rsidRDefault="00605A21" w:rsidP="00605A21">
      <w:pPr>
        <w:ind w:left="420" w:firstLine="420"/>
      </w:pPr>
      <w:r>
        <w:t>}</w:t>
      </w:r>
    </w:p>
    <w:p w:rsidR="00605A21" w:rsidRPr="00BF3223" w:rsidRDefault="00694C7D" w:rsidP="00605A21">
      <w:pPr>
        <w:pStyle w:val="4"/>
      </w:pPr>
      <w:bookmarkStart w:id="72" w:name="_Toc530584306"/>
      <w:r>
        <w:rPr>
          <w:rFonts w:hint="eastAsia"/>
        </w:rPr>
        <w:t>详情</w:t>
      </w:r>
      <w:bookmarkEnd w:id="72"/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05A21" w:rsidRDefault="00605A21" w:rsidP="00605A2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694C7D">
        <w:rPr>
          <w:rFonts w:hint="eastAsia"/>
        </w:rPr>
        <w:t>discussion</w:t>
      </w:r>
      <w:r>
        <w:t>/</w:t>
      </w:r>
      <w:r w:rsidR="00694C7D">
        <w:rPr>
          <w:rFonts w:hint="eastAsia"/>
        </w:rPr>
        <w:t>detail</w:t>
      </w:r>
    </w:p>
    <w:p w:rsidR="00605A21" w:rsidRDefault="00605A21" w:rsidP="00605A2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05A21" w:rsidTr="004029E6">
        <w:tc>
          <w:tcPr>
            <w:tcW w:w="1962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05A21" w:rsidRDefault="00605A21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05A21" w:rsidRDefault="00605A21" w:rsidP="00605A2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>
      <w:pPr>
        <w:ind w:leftChars="400" w:left="840"/>
      </w:pPr>
      <w:r>
        <w:t>{</w:t>
      </w:r>
    </w:p>
    <w:p w:rsidR="00694C7D" w:rsidRDefault="00694C7D" w:rsidP="00694C7D">
      <w:pPr>
        <w:ind w:leftChars="400" w:left="840"/>
      </w:pPr>
      <w:r>
        <w:t xml:space="preserve">    "data": {</w:t>
      </w:r>
    </w:p>
    <w:p w:rsidR="00694C7D" w:rsidRDefault="00694C7D" w:rsidP="00694C7D">
      <w:pPr>
        <w:ind w:leftChars="400" w:left="840"/>
      </w:pPr>
      <w:r>
        <w:t xml:space="preserve">        "id": 3,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"title": "</w:t>
      </w:r>
      <w:r>
        <w:rPr>
          <w:rFonts w:hint="eastAsia"/>
        </w:rPr>
        <w:t>话题讨论标题测试</w:t>
      </w:r>
      <w:r>
        <w:rPr>
          <w:rFonts w:hint="eastAsia"/>
        </w:rPr>
        <w:t>3333333333",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"content": "</w:t>
      </w:r>
      <w:r>
        <w:rPr>
          <w:rFonts w:hint="eastAsia"/>
        </w:rPr>
        <w:t>这个内容很多啊非常多测试啊测试</w:t>
      </w:r>
      <w:r>
        <w:rPr>
          <w:rFonts w:hint="eastAsia"/>
        </w:rPr>
        <w:t>333333333333",</w:t>
      </w:r>
    </w:p>
    <w:p w:rsidR="00694C7D" w:rsidRDefault="00694C7D" w:rsidP="00694C7D">
      <w:pPr>
        <w:ind w:leftChars="400" w:left="840"/>
      </w:pPr>
      <w:r>
        <w:t xml:space="preserve">        "pics": [</w:t>
      </w:r>
    </w:p>
    <w:p w:rsidR="00694C7D" w:rsidRDefault="00694C7D" w:rsidP="00694C7D">
      <w:pPr>
        <w:ind w:leftChars="400" w:left="840"/>
      </w:pPr>
      <w:r>
        <w:t>"http://img.zcool.cn/community/0125fd5770dfa50000018c1b486f15.jpg@1280w_1l_2o_100sh.jpg",   "http://img.zcool.cn/community/0125fd5770dfa50000018c1b486f15.jpg@1280w_1l_2o_100sh.jpg"</w:t>
      </w:r>
    </w:p>
    <w:p w:rsidR="00694C7D" w:rsidRDefault="00694C7D" w:rsidP="00694C7D">
      <w:pPr>
        <w:ind w:leftChars="400" w:left="840"/>
      </w:pPr>
      <w:r>
        <w:t xml:space="preserve">        ],</w:t>
      </w:r>
    </w:p>
    <w:p w:rsidR="00694C7D" w:rsidRDefault="00694C7D" w:rsidP="00694C7D">
      <w:pPr>
        <w:ind w:leftChars="400" w:left="840"/>
      </w:pPr>
      <w:r>
        <w:t xml:space="preserve">        "add_time": "2018-11-05",</w:t>
      </w:r>
    </w:p>
    <w:p w:rsidR="00694C7D" w:rsidRDefault="00694C7D" w:rsidP="00694C7D">
      <w:pPr>
        <w:ind w:leftChars="400" w:left="840"/>
      </w:pPr>
      <w:r>
        <w:rPr>
          <w:rFonts w:hint="eastAsia"/>
        </w:rPr>
        <w:t xml:space="preserve">        "name": "</w:t>
      </w:r>
      <w:r>
        <w:rPr>
          <w:rFonts w:hint="eastAsia"/>
        </w:rPr>
        <w:t>奥爸</w:t>
      </w:r>
      <w:r>
        <w:rPr>
          <w:rFonts w:hint="eastAsia"/>
        </w:rPr>
        <w:t>",</w:t>
      </w:r>
    </w:p>
    <w:p w:rsidR="00694C7D" w:rsidRDefault="00694C7D" w:rsidP="00694C7D">
      <w:pPr>
        <w:ind w:leftChars="400" w:left="840"/>
      </w:pPr>
      <w:r>
        <w:t xml:space="preserve">        "phone": "13141233207",</w:t>
      </w:r>
    </w:p>
    <w:p w:rsidR="00694C7D" w:rsidRDefault="00694C7D" w:rsidP="00694C7D">
      <w:pPr>
        <w:ind w:leftChars="400" w:left="840"/>
      </w:pPr>
      <w:r>
        <w:t xml:space="preserve">        "avatar_url": "http://img.zcool.cn/community/0125fd5770dfa50000018c1b486f15.jpg@1280w_1l_2o_100sh.jpg",</w:t>
      </w:r>
    </w:p>
    <w:p w:rsidR="00B6293A" w:rsidRDefault="00694C7D" w:rsidP="00B6293A">
      <w:pPr>
        <w:ind w:leftChars="400" w:left="840"/>
      </w:pPr>
      <w:r>
        <w:t xml:space="preserve">        "comment": </w:t>
      </w:r>
      <w:r w:rsidR="00B6293A">
        <w:t>"comment": [</w:t>
      </w:r>
    </w:p>
    <w:p w:rsidR="00B6293A" w:rsidRDefault="00B6293A" w:rsidP="00B6293A">
      <w:pPr>
        <w:ind w:leftChars="400" w:left="840"/>
      </w:pPr>
      <w:r>
        <w:lastRenderedPageBreak/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2,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},</w:t>
      </w:r>
    </w:p>
    <w:p w:rsidR="00B6293A" w:rsidRDefault="00B6293A" w:rsidP="00B6293A">
      <w:pPr>
        <w:ind w:leftChars="400" w:left="840"/>
      </w:pPr>
      <w:r>
        <w:t xml:space="preserve">            {</w:t>
      </w:r>
    </w:p>
    <w:p w:rsidR="00B6293A" w:rsidRDefault="00B6293A" w:rsidP="00B6293A">
      <w:pPr>
        <w:ind w:leftChars="400" w:left="840"/>
      </w:pPr>
      <w:r>
        <w:t xml:space="preserve">                "id": 1,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"comment": "</w:t>
      </w:r>
      <w:r>
        <w:rPr>
          <w:rFonts w:hint="eastAsia"/>
        </w:rPr>
        <w:t>我有联系人的手机号，我告诉你哈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"add_time": "2018-11-05",</w:t>
      </w:r>
    </w:p>
    <w:p w:rsidR="00B6293A" w:rsidRDefault="00B6293A" w:rsidP="00B6293A">
      <w:pPr>
        <w:ind w:leftChars="400" w:left="840"/>
      </w:pPr>
      <w:r>
        <w:rPr>
          <w:rFonts w:hint="eastAsia"/>
        </w:rPr>
        <w:t xml:space="preserve">                "name": "</w:t>
      </w:r>
      <w:r>
        <w:rPr>
          <w:rFonts w:hint="eastAsia"/>
        </w:rPr>
        <w:t>王</w:t>
      </w:r>
      <w:r>
        <w:rPr>
          <w:rFonts w:hint="eastAsia"/>
        </w:rPr>
        <w:t>",</w:t>
      </w:r>
    </w:p>
    <w:p w:rsidR="00B6293A" w:rsidRDefault="00B6293A" w:rsidP="00B6293A">
      <w:pPr>
        <w:ind w:leftChars="400" w:left="840"/>
      </w:pPr>
      <w:r>
        <w:t xml:space="preserve">                "phone": "15701293217"</w:t>
      </w:r>
    </w:p>
    <w:p w:rsidR="00B6293A" w:rsidRDefault="00B6293A" w:rsidP="00B6293A">
      <w:pPr>
        <w:ind w:leftChars="400" w:left="840"/>
      </w:pPr>
      <w:r>
        <w:t xml:space="preserve">            }</w:t>
      </w:r>
    </w:p>
    <w:p w:rsidR="00694C7D" w:rsidRDefault="00B6293A" w:rsidP="00B6293A">
      <w:pPr>
        <w:ind w:leftChars="400" w:left="840"/>
      </w:pPr>
      <w:r>
        <w:t xml:space="preserve">        ]</w:t>
      </w:r>
    </w:p>
    <w:p w:rsidR="00694C7D" w:rsidRDefault="00694C7D" w:rsidP="00694C7D">
      <w:pPr>
        <w:ind w:leftChars="400" w:left="840"/>
      </w:pPr>
      <w:r>
        <w:t xml:space="preserve">    },</w:t>
      </w:r>
    </w:p>
    <w:p w:rsidR="00694C7D" w:rsidRDefault="00694C7D" w:rsidP="00694C7D">
      <w:pPr>
        <w:ind w:leftChars="400" w:left="840"/>
      </w:pPr>
      <w:r>
        <w:t xml:space="preserve">    "code": 0,</w:t>
      </w:r>
    </w:p>
    <w:p w:rsidR="00694C7D" w:rsidRDefault="00694C7D" w:rsidP="00694C7D">
      <w:pPr>
        <w:ind w:leftChars="400" w:left="840"/>
      </w:pPr>
      <w:r>
        <w:t xml:space="preserve">    "msg": "success"</w:t>
      </w:r>
    </w:p>
    <w:p w:rsidR="00694C7D" w:rsidRDefault="00694C7D" w:rsidP="00694C7D">
      <w:pPr>
        <w:ind w:leftChars="400" w:left="840"/>
      </w:pPr>
      <w:r>
        <w:t>}</w:t>
      </w:r>
    </w:p>
    <w:p w:rsidR="00694C7D" w:rsidRPr="00BF3223" w:rsidRDefault="00694C7D" w:rsidP="00694C7D">
      <w:pPr>
        <w:pStyle w:val="4"/>
      </w:pPr>
      <w:bookmarkStart w:id="73" w:name="_Toc530584307"/>
      <w:r>
        <w:rPr>
          <w:rFonts w:hint="eastAsia"/>
        </w:rPr>
        <w:t>删除</w:t>
      </w:r>
      <w:bookmarkEnd w:id="73"/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694C7D" w:rsidRDefault="00694C7D" w:rsidP="00694C7D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 w:rsidR="00B6293A">
        <w:rPr>
          <w:rFonts w:hint="eastAsia"/>
        </w:rPr>
        <w:t>discussion</w:t>
      </w:r>
      <w:r>
        <w:t>/</w:t>
      </w:r>
      <w:r>
        <w:rPr>
          <w:rFonts w:hint="eastAsia"/>
        </w:rPr>
        <w:t>delete</w:t>
      </w:r>
    </w:p>
    <w:p w:rsidR="00694C7D" w:rsidRDefault="00694C7D" w:rsidP="00694C7D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694C7D" w:rsidTr="004029E6">
        <w:tc>
          <w:tcPr>
            <w:tcW w:w="1962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成员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694C7D" w:rsidRDefault="00694C7D" w:rsidP="004029E6">
            <w:pPr>
              <w:pStyle w:val="a4"/>
              <w:ind w:firstLineChars="0" w:firstLine="0"/>
            </w:pPr>
            <w:r>
              <w:t>Get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其他字段与</w:t>
            </w:r>
            <w:r>
              <w:t>add</w:t>
            </w:r>
            <w:r>
              <w:t>一致</w:t>
            </w:r>
          </w:p>
        </w:tc>
      </w:tr>
    </w:tbl>
    <w:p w:rsidR="00694C7D" w:rsidRDefault="00694C7D" w:rsidP="00694C7D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694C7D" w:rsidRDefault="00694C7D" w:rsidP="00694C7D"/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694C7D" w:rsidRDefault="00694C7D" w:rsidP="00694C7D">
      <w:pPr>
        <w:ind w:left="420" w:firstLine="420"/>
      </w:pPr>
      <w:r>
        <w:t xml:space="preserve">    "code": 0,</w:t>
      </w:r>
    </w:p>
    <w:p w:rsidR="00694C7D" w:rsidRDefault="00694C7D" w:rsidP="00694C7D">
      <w:pPr>
        <w:ind w:left="420" w:firstLine="420"/>
      </w:pPr>
      <w:r>
        <w:t xml:space="preserve">    "msg": "success"</w:t>
      </w:r>
    </w:p>
    <w:p w:rsidR="00694C7D" w:rsidRDefault="00694C7D" w:rsidP="00694C7D">
      <w:pPr>
        <w:ind w:left="420" w:firstLine="420"/>
      </w:pPr>
      <w:r>
        <w:t>} OR</w:t>
      </w:r>
    </w:p>
    <w:p w:rsidR="00694C7D" w:rsidRDefault="00694C7D" w:rsidP="00694C7D">
      <w:pPr>
        <w:ind w:left="420" w:firstLine="420"/>
      </w:pPr>
      <w:r>
        <w:t>{</w:t>
      </w:r>
    </w:p>
    <w:p w:rsidR="00694C7D" w:rsidRDefault="00694C7D" w:rsidP="00694C7D">
      <w:pPr>
        <w:ind w:left="420" w:firstLine="420"/>
      </w:pPr>
      <w:r>
        <w:t xml:space="preserve">    "data": [],</w:t>
      </w:r>
    </w:p>
    <w:p w:rsidR="00694C7D" w:rsidRDefault="00694C7D" w:rsidP="00694C7D">
      <w:pPr>
        <w:ind w:left="420" w:firstLine="420"/>
      </w:pPr>
      <w:r>
        <w:t xml:space="preserve">    "code": -1,</w:t>
      </w:r>
    </w:p>
    <w:p w:rsidR="00694C7D" w:rsidRDefault="00694C7D" w:rsidP="00694C7D">
      <w:pPr>
        <w:ind w:left="420" w:firstLine="420"/>
      </w:pPr>
      <w:r>
        <w:rPr>
          <w:rFonts w:hint="eastAsia"/>
        </w:rPr>
        <w:t xml:space="preserve">    "msg": "</w:t>
      </w:r>
      <w:r w:rsidRPr="003D523B">
        <w:t xml:space="preserve"> </w:t>
      </w:r>
      <w:r>
        <w:t>系统</w:t>
      </w:r>
      <w:r>
        <w:rPr>
          <w:rFonts w:hint="eastAsia"/>
        </w:rPr>
        <w:t>繁忙</w:t>
      </w:r>
    </w:p>
    <w:p w:rsidR="00694C7D" w:rsidRPr="003B478D" w:rsidRDefault="00694C7D" w:rsidP="00694C7D">
      <w:pPr>
        <w:ind w:left="420" w:firstLine="420"/>
      </w:pPr>
      <w:r>
        <w:t>}</w:t>
      </w:r>
    </w:p>
    <w:p w:rsidR="00694C7D" w:rsidRPr="003B478D" w:rsidRDefault="00694C7D" w:rsidP="00605A21">
      <w:pPr>
        <w:ind w:left="420" w:firstLine="420"/>
      </w:pPr>
    </w:p>
    <w:p w:rsidR="00065CE8" w:rsidRDefault="00065CE8" w:rsidP="00065CE8">
      <w:pPr>
        <w:pStyle w:val="2"/>
      </w:pPr>
      <w:bookmarkStart w:id="74" w:name="_Toc530584308"/>
      <w:r>
        <w:rPr>
          <w:rFonts w:hint="eastAsia"/>
        </w:rPr>
        <w:lastRenderedPageBreak/>
        <w:t>评论</w:t>
      </w:r>
      <w:bookmarkEnd w:id="74"/>
    </w:p>
    <w:p w:rsidR="00065CE8" w:rsidRPr="00BF3223" w:rsidRDefault="00065CE8" w:rsidP="00065CE8">
      <w:pPr>
        <w:pStyle w:val="4"/>
      </w:pPr>
      <w:bookmarkStart w:id="75" w:name="_Toc530584309"/>
      <w:r>
        <w:rPr>
          <w:rFonts w:hint="eastAsia"/>
        </w:rPr>
        <w:t>添加</w:t>
      </w:r>
      <w:bookmarkEnd w:id="75"/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065CE8" w:rsidRDefault="00065CE8" w:rsidP="00065CE8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9A181D">
        <w:t>api/</w:t>
      </w:r>
      <w:r>
        <w:rPr>
          <w:rFonts w:hint="eastAsia"/>
        </w:rPr>
        <w:t>discussion</w:t>
      </w:r>
      <w:r w:rsidR="004C0AE6">
        <w:rPr>
          <w:rFonts w:hint="eastAsia"/>
        </w:rPr>
        <w:t>_comment</w:t>
      </w:r>
      <w:r>
        <w:t>/</w:t>
      </w:r>
      <w:r>
        <w:rPr>
          <w:rFonts w:hint="eastAsia"/>
        </w:rPr>
        <w:t>add</w:t>
      </w:r>
    </w:p>
    <w:p w:rsidR="00065CE8" w:rsidRDefault="00065CE8" w:rsidP="00065CE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065CE8" w:rsidTr="004029E6">
        <w:tc>
          <w:tcPr>
            <w:tcW w:w="1962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discussion_id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标题</w:t>
            </w:r>
          </w:p>
        </w:tc>
        <w:tc>
          <w:tcPr>
            <w:tcW w:w="1408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讨论</w:t>
            </w:r>
            <w:r>
              <w:t>id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t>详情中的</w:t>
            </w:r>
            <w:r>
              <w:t>id</w:t>
            </w:r>
          </w:p>
        </w:tc>
      </w:tr>
      <w:tr w:rsidR="00065CE8" w:rsidTr="004029E6">
        <w:tc>
          <w:tcPr>
            <w:tcW w:w="1962" w:type="dxa"/>
          </w:tcPr>
          <w:p w:rsidR="00065CE8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comment</w:t>
            </w:r>
          </w:p>
        </w:tc>
        <w:tc>
          <w:tcPr>
            <w:tcW w:w="1275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内容</w:t>
            </w:r>
          </w:p>
        </w:tc>
        <w:tc>
          <w:tcPr>
            <w:tcW w:w="140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065CE8" w:rsidRDefault="00065CE8" w:rsidP="004029E6">
            <w:pPr>
              <w:pStyle w:val="a4"/>
              <w:ind w:firstLineChars="0" w:firstLine="0"/>
            </w:pPr>
            <w:r>
              <w:t>是</w:t>
            </w:r>
          </w:p>
        </w:tc>
        <w:tc>
          <w:tcPr>
            <w:tcW w:w="1519" w:type="dxa"/>
          </w:tcPr>
          <w:p w:rsidR="00065CE8" w:rsidRDefault="00065CE8" w:rsidP="004029E6">
            <w:pPr>
              <w:pStyle w:val="a4"/>
              <w:ind w:firstLineChars="0" w:firstLine="0"/>
            </w:pPr>
          </w:p>
        </w:tc>
      </w:tr>
    </w:tbl>
    <w:p w:rsidR="00065CE8" w:rsidRDefault="00065CE8" w:rsidP="00065CE8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</w:t>
      </w:r>
      <w:r>
        <w:rPr>
          <w:rFonts w:hint="eastAsia"/>
        </w:rPr>
        <w:t>[]</w:t>
      </w:r>
      <w:r>
        <w:t>,</w:t>
      </w:r>
    </w:p>
    <w:p w:rsidR="00065CE8" w:rsidRDefault="00065CE8" w:rsidP="00065CE8">
      <w:pPr>
        <w:ind w:left="420" w:firstLine="420"/>
      </w:pPr>
      <w:r>
        <w:t xml:space="preserve">    "code": 0,</w:t>
      </w:r>
    </w:p>
    <w:p w:rsidR="00065CE8" w:rsidRDefault="00065CE8" w:rsidP="00065CE8">
      <w:pPr>
        <w:ind w:left="420" w:firstLine="420"/>
      </w:pPr>
      <w:r>
        <w:t xml:space="preserve">    "msg": "success"</w:t>
      </w:r>
    </w:p>
    <w:p w:rsidR="00065CE8" w:rsidRDefault="00065CE8" w:rsidP="00065CE8">
      <w:pPr>
        <w:ind w:left="420" w:firstLine="420"/>
      </w:pPr>
      <w:r>
        <w:t>} OR</w:t>
      </w:r>
    </w:p>
    <w:p w:rsidR="00065CE8" w:rsidRDefault="00065CE8" w:rsidP="00065CE8">
      <w:pPr>
        <w:ind w:left="420" w:firstLine="420"/>
      </w:pPr>
      <w:r>
        <w:t>{</w:t>
      </w:r>
    </w:p>
    <w:p w:rsidR="00065CE8" w:rsidRDefault="00065CE8" w:rsidP="00065CE8">
      <w:pPr>
        <w:ind w:left="420" w:firstLine="420"/>
      </w:pPr>
      <w:r>
        <w:t xml:space="preserve">    "data": [],</w:t>
      </w:r>
    </w:p>
    <w:p w:rsidR="00065CE8" w:rsidRDefault="00065CE8" w:rsidP="00065CE8">
      <w:pPr>
        <w:ind w:left="420" w:firstLine="420"/>
      </w:pPr>
      <w:r>
        <w:t xml:space="preserve">    "code": -1,</w:t>
      </w:r>
    </w:p>
    <w:p w:rsidR="00065CE8" w:rsidRDefault="00065CE8" w:rsidP="00065CE8">
      <w:pPr>
        <w:ind w:left="420" w:firstLine="420"/>
      </w:pPr>
      <w:r>
        <w:rPr>
          <w:rFonts w:hint="eastAsia"/>
        </w:rPr>
        <w:t xml:space="preserve">    "msg": "XX</w:t>
      </w:r>
      <w:r w:rsidRPr="006E34DC">
        <w:rPr>
          <w:rFonts w:hint="eastAsia"/>
        </w:rPr>
        <w:t>字段不能为空</w:t>
      </w:r>
      <w:r>
        <w:rPr>
          <w:rFonts w:hint="eastAsia"/>
        </w:rPr>
        <w:t>"</w:t>
      </w:r>
    </w:p>
    <w:p w:rsidR="004C0AE6" w:rsidRDefault="00065CE8" w:rsidP="004C0AE6">
      <w:pPr>
        <w:ind w:left="420" w:firstLine="420"/>
      </w:pPr>
      <w:r>
        <w:t>}</w:t>
      </w:r>
    </w:p>
    <w:p w:rsidR="00FE1BDC" w:rsidRDefault="00FE1BDC" w:rsidP="00FE1BDC">
      <w:pPr>
        <w:pStyle w:val="2"/>
      </w:pPr>
      <w:r>
        <w:rPr>
          <w:rFonts w:hint="eastAsia"/>
        </w:rPr>
        <w:t>已投项目</w:t>
      </w:r>
    </w:p>
    <w:p w:rsidR="00FE1BDC" w:rsidRPr="00BF3223" w:rsidRDefault="00FE1BDC" w:rsidP="00FE1BDC">
      <w:pPr>
        <w:pStyle w:val="4"/>
      </w:pPr>
      <w:r>
        <w:rPr>
          <w:rFonts w:hint="eastAsia"/>
        </w:rPr>
        <w:t>查询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E1BDC" w:rsidRDefault="00FE1BDC" w:rsidP="00FE1BD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 w:rsidRPr="00495BD6">
        <w:t>api/found_project/</w:t>
      </w:r>
      <w:r w:rsidR="00495BD6">
        <w:t>get</w:t>
      </w:r>
    </w:p>
    <w:p w:rsidR="00FE1BDC" w:rsidRDefault="00FE1BDC" w:rsidP="00FE1BD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E1BDC" w:rsidTr="00495BD6">
        <w:tc>
          <w:tcPr>
            <w:tcW w:w="1962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FE1BDC" w:rsidRDefault="00FE1BDC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E1BDC" w:rsidRDefault="00FE1BDC" w:rsidP="00495BD6">
            <w:pPr>
              <w:pStyle w:val="a4"/>
              <w:ind w:firstLineChars="0" w:firstLine="0"/>
            </w:pPr>
          </w:p>
        </w:tc>
      </w:tr>
    </w:tbl>
    <w:p w:rsidR="00FE1BDC" w:rsidRDefault="00FE1BDC" w:rsidP="00FE1BDC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FE1BDC" w:rsidRDefault="00FE1BDC" w:rsidP="00FE1BDC">
      <w:r>
        <w:t>{</w:t>
      </w:r>
    </w:p>
    <w:p w:rsidR="00FE1BDC" w:rsidRDefault="00FE1BDC" w:rsidP="00FE1BDC">
      <w:r>
        <w:t xml:space="preserve">    "data": {</w:t>
      </w:r>
    </w:p>
    <w:p w:rsidR="00FE1BDC" w:rsidRDefault="00FE1BDC" w:rsidP="00FE1BDC">
      <w:r>
        <w:t xml:space="preserve">        "</w:t>
      </w:r>
      <w:r w:rsidR="00226B4C">
        <w:rPr>
          <w:rFonts w:hint="eastAsia"/>
        </w:rPr>
        <w:t>buy</w:t>
      </w:r>
      <w:r>
        <w:t>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2,</w:t>
      </w:r>
      <w:r w:rsidR="00226B4C">
        <w:rPr>
          <w:rFonts w:hint="eastAsia"/>
        </w:rPr>
        <w:t xml:space="preserve">  //</w:t>
      </w:r>
      <w:r w:rsidR="00226B4C">
        <w:rPr>
          <w:rFonts w:hint="eastAsia"/>
        </w:rPr>
        <w:t>记录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"found_id": 1,</w:t>
      </w:r>
      <w:r w:rsidR="00226B4C">
        <w:rPr>
          <w:rFonts w:hint="eastAsia"/>
        </w:rPr>
        <w:t xml:space="preserve"> //</w:t>
      </w:r>
      <w:r w:rsidR="00226B4C">
        <w:rPr>
          <w:rFonts w:hint="eastAsia"/>
        </w:rPr>
        <w:t>基金</w:t>
      </w:r>
      <w:r w:rsidR="00226B4C">
        <w:rPr>
          <w:rFonts w:hint="eastAsia"/>
        </w:rPr>
        <w:t>id</w:t>
      </w:r>
    </w:p>
    <w:p w:rsidR="00FE1BDC" w:rsidRDefault="00FE1BDC" w:rsidP="00FE1BDC">
      <w:r>
        <w:t xml:space="preserve">                "project_id": 1,</w:t>
      </w:r>
      <w:r w:rsidR="00226B4C">
        <w:rPr>
          <w:rFonts w:hint="eastAsia"/>
        </w:rPr>
        <w:t>//</w:t>
      </w:r>
      <w:r w:rsidR="00226B4C">
        <w:rPr>
          <w:rFonts w:hint="eastAsia"/>
        </w:rPr>
        <w:t>项目</w:t>
      </w:r>
      <w:r w:rsidR="00226B4C">
        <w:rPr>
          <w:rFonts w:hint="eastAsia"/>
        </w:rPr>
        <w:t>id</w:t>
      </w:r>
    </w:p>
    <w:p w:rsidR="00FE1BDC" w:rsidRDefault="00FE1BDC" w:rsidP="00FE1BDC">
      <w:r>
        <w:rPr>
          <w:rFonts w:hint="eastAsia"/>
        </w:rPr>
        <w:t xml:space="preserve">                "invest_stage": "</w:t>
      </w:r>
      <w:r>
        <w:rPr>
          <w:rFonts w:hint="eastAsia"/>
        </w:rPr>
        <w:t>天使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"total_price": 20,</w:t>
      </w:r>
    </w:p>
    <w:p w:rsidR="00FE1BDC" w:rsidRDefault="00FE1BDC" w:rsidP="00FE1BDC">
      <w:r>
        <w:lastRenderedPageBreak/>
        <w:t xml:space="preserve">                "num": 500,</w:t>
      </w:r>
    </w:p>
    <w:p w:rsidR="00FE1BDC" w:rsidRDefault="00FE1BDC" w:rsidP="00FE1BDC">
      <w:r>
        <w:t xml:space="preserve">                "status": 1,</w:t>
      </w:r>
    </w:p>
    <w:p w:rsidR="00FE1BDC" w:rsidRDefault="00FE1BDC" w:rsidP="00FE1BDC">
      <w:r>
        <w:t xml:space="preserve">                "pay_coin_time": "2018-11-23 17:17",</w:t>
      </w:r>
    </w:p>
    <w:p w:rsidR="00FE1BDC" w:rsidRDefault="00FE1BDC" w:rsidP="00FE1BDC">
      <w:r>
        <w:rPr>
          <w:rFonts w:hint="eastAsia"/>
        </w:rPr>
        <w:t xml:space="preserve">                "pay_coin_name":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"pay_coin_address": "hkadkhdskhadhsk",</w:t>
      </w:r>
    </w:p>
    <w:p w:rsidR="00FE1BDC" w:rsidRDefault="00FE1BDC" w:rsidP="00FE1BDC">
      <w:r>
        <w:t xml:space="preserve">                "pay_coin_tx": "hgfjds",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"back": [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5,</w:t>
      </w:r>
    </w:p>
    <w:p w:rsidR="00FE1BDC" w:rsidRDefault="00FE1BDC" w:rsidP="00FE1BDC">
      <w:r>
        <w:t xml:space="preserve">                "found_id": 0,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0,</w:t>
      </w:r>
    </w:p>
    <w:p w:rsidR="00FE1BDC" w:rsidRDefault="00FE1BDC" w:rsidP="00FE1BDC">
      <w:r>
        <w:t xml:space="preserve">                "num": 311,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"2018-11-23 17:30",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lastRenderedPageBreak/>
        <w:t xml:space="preserve">                "pay_coin_address": "fsgdf",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rPr>
          <w:rFonts w:hint="eastAsia"/>
        </w:rPr>
        <w:t xml:space="preserve">                "confirm_name": "</w:t>
      </w:r>
      <w:r>
        <w:rPr>
          <w:rFonts w:hint="eastAsia"/>
        </w:rPr>
        <w:t>小鱼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"user_id": 19,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"sell": [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29,</w:t>
      </w:r>
    </w:p>
    <w:p w:rsidR="00FE1BDC" w:rsidRDefault="00FE1BDC" w:rsidP="00FE1BDC">
      <w:r>
        <w:t xml:space="preserve">                "found_id": 1,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1.8738,</w:t>
      </w:r>
    </w:p>
    <w:p w:rsidR="00FE1BDC" w:rsidRDefault="00FE1BDC" w:rsidP="00FE1BDC">
      <w:r>
        <w:t xml:space="preserve">                "num": 60,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rPr>
          <w:rFonts w:hint="eastAsia"/>
        </w:rPr>
        <w:t xml:space="preserve">    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FE1BDC" w:rsidRDefault="00FE1BDC" w:rsidP="00FE1BDC">
      <w:r>
        <w:t xml:space="preserve">                "unit": "ETC"</w:t>
      </w:r>
    </w:p>
    <w:p w:rsidR="00FE1BDC" w:rsidRDefault="00FE1BDC" w:rsidP="00FE1BDC">
      <w:r>
        <w:t xml:space="preserve">            },</w:t>
      </w:r>
    </w:p>
    <w:p w:rsidR="00FE1BDC" w:rsidRDefault="00FE1BDC" w:rsidP="00FE1BDC">
      <w:r>
        <w:t xml:space="preserve">            {</w:t>
      </w:r>
    </w:p>
    <w:p w:rsidR="00FE1BDC" w:rsidRDefault="00FE1BDC" w:rsidP="00FE1BDC">
      <w:r>
        <w:t xml:space="preserve">                "id": 30,</w:t>
      </w:r>
    </w:p>
    <w:p w:rsidR="00FE1BDC" w:rsidRDefault="00FE1BDC" w:rsidP="00FE1BDC">
      <w:r>
        <w:t xml:space="preserve">                "found_id": 3,</w:t>
      </w:r>
    </w:p>
    <w:p w:rsidR="00FE1BDC" w:rsidRDefault="00FE1BDC" w:rsidP="00FE1BDC">
      <w:r>
        <w:t xml:space="preserve">                "project_id": 1,</w:t>
      </w:r>
    </w:p>
    <w:p w:rsidR="00FE1BDC" w:rsidRDefault="00FE1BDC" w:rsidP="00FE1BDC">
      <w:r>
        <w:t xml:space="preserve">                "invest_stage": "",</w:t>
      </w:r>
    </w:p>
    <w:p w:rsidR="00FE1BDC" w:rsidRDefault="00FE1BDC" w:rsidP="00FE1BDC">
      <w:r>
        <w:t xml:space="preserve">                "total_price": 1.2492,</w:t>
      </w:r>
    </w:p>
    <w:p w:rsidR="00FE1BDC" w:rsidRDefault="00FE1BDC" w:rsidP="00FE1BDC">
      <w:r>
        <w:t xml:space="preserve">                "num": 40,</w:t>
      </w:r>
    </w:p>
    <w:p w:rsidR="00FE1BDC" w:rsidRDefault="00FE1BDC" w:rsidP="00FE1BDC">
      <w:r>
        <w:t xml:space="preserve">                "status": 0,</w:t>
      </w:r>
    </w:p>
    <w:p w:rsidR="00FE1BDC" w:rsidRDefault="00FE1BDC" w:rsidP="00FE1BDC">
      <w:r>
        <w:t xml:space="preserve">                "pay_coin_time": "2018-11-26 16:30",</w:t>
      </w:r>
    </w:p>
    <w:p w:rsidR="00FE1BDC" w:rsidRDefault="00FE1BDC" w:rsidP="00FE1BDC">
      <w:r>
        <w:t xml:space="preserve">                "pay_coin_name": "",</w:t>
      </w:r>
    </w:p>
    <w:p w:rsidR="00FE1BDC" w:rsidRDefault="00FE1BDC" w:rsidP="00FE1BDC">
      <w:r>
        <w:t xml:space="preserve">                "pay_coin_address": "hsdjasdjasjdsajhdjadsjh",</w:t>
      </w:r>
    </w:p>
    <w:p w:rsidR="00FE1BDC" w:rsidRDefault="00FE1BDC" w:rsidP="00FE1BDC">
      <w:r>
        <w:t xml:space="preserve">                "pay_coin_tx": "",</w:t>
      </w:r>
    </w:p>
    <w:p w:rsidR="00FE1BDC" w:rsidRDefault="00FE1BDC" w:rsidP="00FE1BDC">
      <w:r>
        <w:t xml:space="preserve">                "discount_note": "",</w:t>
      </w:r>
    </w:p>
    <w:p w:rsidR="00FE1BDC" w:rsidRDefault="00FE1BDC" w:rsidP="00FE1BDC">
      <w:r>
        <w:lastRenderedPageBreak/>
        <w:t xml:space="preserve">                "lock_note": "",</w:t>
      </w:r>
    </w:p>
    <w:p w:rsidR="00FE1BDC" w:rsidRDefault="00FE1BDC" w:rsidP="00FE1BDC">
      <w:r>
        <w:t xml:space="preserve">                "confirm_name": "",</w:t>
      </w:r>
    </w:p>
    <w:p w:rsidR="00FE1BDC" w:rsidRDefault="00FE1BDC" w:rsidP="00FE1BDC">
      <w:r>
        <w:t xml:space="preserve">                "user_id": 17,</w:t>
      </w:r>
    </w:p>
    <w:p w:rsidR="00FE1BDC" w:rsidRDefault="00FE1BDC" w:rsidP="00FE1BDC">
      <w:r>
        <w:t xml:space="preserve">                "name": null,</w:t>
      </w:r>
    </w:p>
    <w:p w:rsidR="00FE1BDC" w:rsidRDefault="00FE1BDC" w:rsidP="00FE1BDC">
      <w:r>
        <w:t xml:space="preserve">                "unit": null</w:t>
      </w:r>
    </w:p>
    <w:p w:rsidR="00FE1BDC" w:rsidRDefault="00FE1BDC" w:rsidP="00FE1BDC">
      <w:r>
        <w:t xml:space="preserve">            }</w:t>
      </w:r>
    </w:p>
    <w:p w:rsidR="00FE1BDC" w:rsidRDefault="00FE1BDC" w:rsidP="00FE1BDC">
      <w:r>
        <w:t xml:space="preserve">            </w:t>
      </w:r>
    </w:p>
    <w:p w:rsidR="00FE1BDC" w:rsidRDefault="00FE1BDC" w:rsidP="00FE1BDC">
      <w:r>
        <w:t xml:space="preserve">        ],</w:t>
      </w:r>
    </w:p>
    <w:p w:rsidR="00FE1BDC" w:rsidRDefault="00FE1BDC" w:rsidP="00FE1BDC">
      <w:r>
        <w:t xml:space="preserve">        "rate": "</w:t>
      </w:r>
      <w:r w:rsidR="00226B4C">
        <w:rPr>
          <w:rFonts w:hint="eastAsia"/>
        </w:rPr>
        <w:t>6</w:t>
      </w:r>
      <w:r>
        <w:t>5.92%"</w:t>
      </w:r>
    </w:p>
    <w:p w:rsidR="00FE1BDC" w:rsidRDefault="00FE1BDC" w:rsidP="00FE1BDC">
      <w:r>
        <w:t xml:space="preserve">    },</w:t>
      </w:r>
    </w:p>
    <w:p w:rsidR="00FE1BDC" w:rsidRDefault="00FE1BDC" w:rsidP="00FE1BDC">
      <w:r>
        <w:t xml:space="preserve">    "code": 0,</w:t>
      </w:r>
    </w:p>
    <w:p w:rsidR="00FE1BDC" w:rsidRDefault="00FE1BDC" w:rsidP="00FE1BDC">
      <w:r>
        <w:t xml:space="preserve">    "msg": "success"</w:t>
      </w:r>
    </w:p>
    <w:p w:rsidR="004C0AE6" w:rsidRPr="00BF3223" w:rsidRDefault="004C0AE6" w:rsidP="004C0AE6">
      <w:pPr>
        <w:pStyle w:val="4"/>
      </w:pPr>
      <w:bookmarkStart w:id="76" w:name="_Toc530584310"/>
      <w:r>
        <w:rPr>
          <w:rFonts w:hint="eastAsia"/>
        </w:rPr>
        <w:t>删除</w:t>
      </w:r>
      <w:bookmarkEnd w:id="76"/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C0AE6" w:rsidRDefault="004C0AE6" w:rsidP="004C0AE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="00495BD6">
        <w:t>api/found_project</w:t>
      </w:r>
      <w:r>
        <w:t>/</w:t>
      </w:r>
      <w:r>
        <w:rPr>
          <w:rFonts w:hint="eastAsia"/>
        </w:rPr>
        <w:t>delete</w:t>
      </w:r>
    </w:p>
    <w:p w:rsidR="004C0AE6" w:rsidRDefault="004C0AE6" w:rsidP="004C0AE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C0AE6" w:rsidTr="004029E6">
        <w:tc>
          <w:tcPr>
            <w:tcW w:w="1962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4C0AE6" w:rsidRDefault="00495BD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详情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t>id</w:t>
            </w:r>
          </w:p>
        </w:tc>
        <w:tc>
          <w:tcPr>
            <w:tcW w:w="1518" w:type="dxa"/>
          </w:tcPr>
          <w:p w:rsidR="004C0AE6" w:rsidRDefault="004C0AE6" w:rsidP="004029E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C0AE6" w:rsidRDefault="00495BD6" w:rsidP="004C0AE6">
            <w:pPr>
              <w:pStyle w:val="a4"/>
              <w:ind w:firstLineChars="0" w:firstLine="0"/>
            </w:pPr>
            <w:r>
              <w:t>Get</w:t>
            </w:r>
            <w:r>
              <w:t>中</w:t>
            </w:r>
            <w:r w:rsidR="004C0AE6">
              <w:rPr>
                <w:rFonts w:hint="eastAsia"/>
              </w:rPr>
              <w:t>的</w:t>
            </w:r>
            <w:r w:rsidR="004C0AE6">
              <w:t>id</w:t>
            </w:r>
          </w:p>
        </w:tc>
      </w:tr>
    </w:tbl>
    <w:p w:rsidR="004C0AE6" w:rsidRDefault="004C0AE6" w:rsidP="004C0AE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C0AE6" w:rsidRDefault="004C0AE6" w:rsidP="004C0AE6">
      <w:pPr>
        <w:ind w:left="420" w:firstLine="420"/>
      </w:pPr>
      <w:r>
        <w:t>{</w:t>
      </w:r>
    </w:p>
    <w:p w:rsidR="004C0AE6" w:rsidRDefault="004C0AE6" w:rsidP="004C0AE6">
      <w:pPr>
        <w:ind w:left="420" w:firstLine="420"/>
      </w:pPr>
      <w:r>
        <w:t xml:space="preserve">    "data":</w:t>
      </w:r>
      <w:r w:rsidR="00495BD6">
        <w:rPr>
          <w:rFonts w:hint="eastAsia"/>
        </w:rPr>
        <w:t>0</w:t>
      </w:r>
      <w:r>
        <w:t>,</w:t>
      </w:r>
    </w:p>
    <w:p w:rsidR="004C0AE6" w:rsidRDefault="004C0AE6" w:rsidP="004C0AE6">
      <w:pPr>
        <w:ind w:left="420" w:firstLine="420"/>
      </w:pPr>
      <w:r>
        <w:t xml:space="preserve">    "code": 0,</w:t>
      </w:r>
    </w:p>
    <w:p w:rsidR="004C0AE6" w:rsidRDefault="004C0AE6" w:rsidP="004C0AE6">
      <w:pPr>
        <w:ind w:left="420" w:firstLine="420"/>
      </w:pPr>
      <w:r>
        <w:t xml:space="preserve">    "msg": "success"</w:t>
      </w:r>
    </w:p>
    <w:p w:rsidR="004C0AE6" w:rsidRDefault="00495BD6" w:rsidP="004C0AE6">
      <w:pPr>
        <w:ind w:left="420" w:firstLine="420"/>
      </w:pPr>
      <w:r>
        <w:t>}</w:t>
      </w:r>
    </w:p>
    <w:p w:rsidR="00495BD6" w:rsidRPr="00BF3223" w:rsidRDefault="00495BD6" w:rsidP="00495BD6">
      <w:pPr>
        <w:pStyle w:val="4"/>
      </w:pPr>
      <w:r>
        <w:rPr>
          <w:rFonts w:hint="eastAsia"/>
        </w:rPr>
        <w:t>购买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495BD6" w:rsidRDefault="00495BD6" w:rsidP="00495BD6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</w:t>
      </w:r>
    </w:p>
    <w:p w:rsidR="00495BD6" w:rsidRDefault="00495BD6" w:rsidP="00495BD6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95BD6" w:rsidTr="00495BD6">
        <w:tc>
          <w:tcPr>
            <w:tcW w:w="1962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5BD6" w:rsidTr="00495BD6">
        <w:tc>
          <w:tcPr>
            <w:tcW w:w="1962" w:type="dxa"/>
          </w:tcPr>
          <w:p w:rsidR="00495BD6" w:rsidRDefault="00B06A14" w:rsidP="00495BD6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 w:rsidR="00495BD6"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95BD6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95BD6" w:rsidRDefault="00495BD6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95BD6" w:rsidRDefault="00495BD6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495BD6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</w:t>
            </w:r>
            <w:r w:rsidRPr="00287094">
              <w:rPr>
                <w:rFonts w:hint="eastAsia"/>
              </w:rPr>
              <w:lastRenderedPageBreak/>
              <w:t>址</w:t>
            </w:r>
          </w:p>
        </w:tc>
        <w:tc>
          <w:tcPr>
            <w:tcW w:w="140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lastRenderedPageBreak/>
              <w:t>discount_note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  <w:tr w:rsidR="00B06A14" w:rsidTr="00495BD6">
        <w:tc>
          <w:tcPr>
            <w:tcW w:w="1962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B06A14" w:rsidRPr="00287094" w:rsidRDefault="00B06A14" w:rsidP="00B06A14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B06A14" w:rsidRDefault="00B06A14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B06A14" w:rsidRDefault="00B06A14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B06A14" w:rsidRDefault="00B06A14" w:rsidP="00495BD6">
            <w:pPr>
              <w:pStyle w:val="a4"/>
              <w:ind w:firstLineChars="0" w:firstLine="0"/>
            </w:pPr>
          </w:p>
        </w:tc>
      </w:tr>
    </w:tbl>
    <w:p w:rsidR="00495BD6" w:rsidRDefault="00495BD6" w:rsidP="00495BD6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495BD6" w:rsidRDefault="00495BD6" w:rsidP="00495BD6">
      <w:pPr>
        <w:ind w:left="420" w:firstLine="420"/>
      </w:pPr>
      <w:r>
        <w:t>{</w:t>
      </w:r>
    </w:p>
    <w:p w:rsidR="00495BD6" w:rsidRDefault="00495BD6" w:rsidP="00495BD6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 w:rsidR="005602C1">
        <w:rPr>
          <w:rFonts w:hint="eastAsia"/>
        </w:rPr>
        <w:t>//</w:t>
      </w:r>
      <w:r w:rsidR="005602C1">
        <w:rPr>
          <w:rFonts w:hint="eastAsia"/>
        </w:rPr>
        <w:t>插入成功后的</w:t>
      </w:r>
      <w:r w:rsidR="005602C1">
        <w:rPr>
          <w:rFonts w:hint="eastAsia"/>
        </w:rPr>
        <w:t>id</w:t>
      </w:r>
    </w:p>
    <w:p w:rsidR="00495BD6" w:rsidRDefault="00495BD6" w:rsidP="00495BD6">
      <w:pPr>
        <w:ind w:left="420" w:firstLine="420"/>
      </w:pPr>
      <w:r>
        <w:t xml:space="preserve">    "code": 0,</w:t>
      </w:r>
    </w:p>
    <w:p w:rsidR="00495BD6" w:rsidRDefault="00495BD6" w:rsidP="00495BD6">
      <w:pPr>
        <w:ind w:left="420" w:firstLine="420"/>
      </w:pPr>
      <w:r>
        <w:t xml:space="preserve">    "msg": "success"</w:t>
      </w:r>
    </w:p>
    <w:p w:rsidR="00495BD6" w:rsidRDefault="00495BD6" w:rsidP="00495BD6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更改购买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api/found_project/update</w:t>
      </w:r>
      <w:r>
        <w:rPr>
          <w:rFonts w:hint="eastAsia"/>
        </w:rPr>
        <w:t>_buy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Get</w:t>
            </w:r>
            <w:r>
              <w:t>方法返回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found_id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invest_stage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投资阶段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pay_coin_tx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打币哈希地址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discount_note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折扣</w:t>
            </w:r>
            <w:r w:rsidRPr="00287094">
              <w:rPr>
                <w:rFonts w:hint="eastAsia"/>
              </w:rPr>
              <w:t>/</w:t>
            </w:r>
            <w:r w:rsidRPr="00287094">
              <w:rPr>
                <w:rFonts w:hint="eastAsia"/>
              </w:rPr>
              <w:t>奖金备注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lock_note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锁仓机制备注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495BD6">
      <w:pPr>
        <w:ind w:left="420" w:firstLine="420"/>
      </w:pPr>
    </w:p>
    <w:p w:rsidR="005F5297" w:rsidRPr="00BF3223" w:rsidRDefault="005F5297" w:rsidP="005F5297">
      <w:pPr>
        <w:pStyle w:val="4"/>
      </w:pPr>
      <w:r>
        <w:rPr>
          <w:rFonts w:hint="eastAsia"/>
        </w:rPr>
        <w:lastRenderedPageBreak/>
        <w:t>购买信息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5F5297" w:rsidRDefault="005F5297" w:rsidP="005F529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buy_info</w:t>
      </w:r>
    </w:p>
    <w:p w:rsidR="005F5297" w:rsidRDefault="005F5297" w:rsidP="005F5297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F55067">
        <w:rPr>
          <w:rFonts w:hint="eastAsia"/>
        </w:rPr>
        <w:t>无</w:t>
      </w:r>
    </w:p>
    <w:p w:rsidR="00F55067" w:rsidRDefault="00F55067" w:rsidP="005F5297"/>
    <w:p w:rsidR="005F5297" w:rsidRDefault="005F5297" w:rsidP="00F55067">
      <w:pPr>
        <w:ind w:left="420" w:firstLine="420"/>
      </w:pPr>
      <w:r>
        <w:t>输出</w:t>
      </w:r>
      <w:r>
        <w:rPr>
          <w:rFonts w:hint="eastAsia"/>
        </w:rPr>
        <w:t>：</w:t>
      </w:r>
    </w:p>
    <w:p w:rsidR="005F5297" w:rsidRDefault="005F5297" w:rsidP="005F5297">
      <w:pPr>
        <w:ind w:left="420" w:firstLine="420"/>
      </w:pPr>
      <w:r>
        <w:t>{</w:t>
      </w:r>
    </w:p>
    <w:p w:rsidR="005F5297" w:rsidRDefault="005F5297" w:rsidP="005F5297">
      <w:pPr>
        <w:ind w:left="420" w:firstLine="420"/>
      </w:pPr>
      <w:r>
        <w:t xml:space="preserve">    "data": [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1,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400,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5F5297" w:rsidRDefault="005F5297" w:rsidP="005F5297">
      <w:pPr>
        <w:ind w:left="420" w:firstLine="420"/>
      </w:pPr>
      <w:r>
        <w:t xml:space="preserve">            "unit": "ETC",</w:t>
      </w:r>
      <w:r>
        <w:rPr>
          <w:rFonts w:hint="eastAsia"/>
        </w:rPr>
        <w:t>//</w:t>
      </w:r>
      <w:r>
        <w:rPr>
          <w:rFonts w:hint="eastAsia"/>
        </w:rPr>
        <w:t>单位</w:t>
      </w:r>
    </w:p>
    <w:p w:rsidR="005F5297" w:rsidRDefault="005F5297" w:rsidP="005F5297">
      <w:pPr>
        <w:ind w:left="420" w:firstLine="420"/>
      </w:pPr>
      <w:r>
        <w:t xml:space="preserve">            "buy_num": 50,</w:t>
      </w:r>
      <w:r>
        <w:rPr>
          <w:rFonts w:hint="eastAsia"/>
        </w:rPr>
        <w:t>//</w:t>
      </w:r>
      <w:r>
        <w:rPr>
          <w:rFonts w:hint="eastAsia"/>
        </w:rPr>
        <w:t>已投</w:t>
      </w:r>
    </w:p>
    <w:p w:rsidR="005F5297" w:rsidRDefault="005F5297" w:rsidP="005F5297">
      <w:pPr>
        <w:ind w:left="420" w:firstLine="420"/>
      </w:pPr>
      <w:r>
        <w:t xml:space="preserve">            "rest_num": 350</w:t>
      </w:r>
      <w:r>
        <w:rPr>
          <w:rFonts w:hint="eastAsia"/>
        </w:rPr>
        <w:t>//</w:t>
      </w:r>
      <w:r>
        <w:rPr>
          <w:rFonts w:hint="eastAsia"/>
        </w:rPr>
        <w:t>剩余可投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2,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300,</w:t>
      </w:r>
    </w:p>
    <w:p w:rsidR="005F5297" w:rsidRDefault="005F5297" w:rsidP="005F5297">
      <w:pPr>
        <w:ind w:left="420" w:firstLine="420"/>
      </w:pPr>
      <w:r>
        <w:t xml:space="preserve">            "unit": "USDT",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300</w:t>
      </w:r>
    </w:p>
    <w:p w:rsidR="005F5297" w:rsidRDefault="005F5297" w:rsidP="005F5297">
      <w:pPr>
        <w:ind w:left="420" w:firstLine="420"/>
      </w:pPr>
      <w:r>
        <w:t xml:space="preserve">        },</w:t>
      </w:r>
    </w:p>
    <w:p w:rsidR="005F5297" w:rsidRDefault="005F5297" w:rsidP="005F5297">
      <w:pPr>
        <w:ind w:left="420" w:firstLine="420"/>
      </w:pPr>
      <w:r>
        <w:t xml:space="preserve">        {</w:t>
      </w:r>
    </w:p>
    <w:p w:rsidR="005F5297" w:rsidRDefault="005F5297" w:rsidP="005F5297">
      <w:pPr>
        <w:ind w:left="420" w:firstLine="420"/>
      </w:pPr>
      <w:r>
        <w:t xml:space="preserve">            "id": 3,</w:t>
      </w:r>
    </w:p>
    <w:p w:rsidR="005F5297" w:rsidRDefault="005F5297" w:rsidP="005F5297">
      <w:pPr>
        <w:ind w:left="420" w:firstLine="420"/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5F5297" w:rsidRDefault="005F5297" w:rsidP="005F5297">
      <w:pPr>
        <w:ind w:left="420" w:firstLine="420"/>
      </w:pPr>
      <w:r>
        <w:t xml:space="preserve">            "account": 1000,</w:t>
      </w:r>
    </w:p>
    <w:p w:rsidR="005F5297" w:rsidRDefault="005F5297" w:rsidP="005F5297">
      <w:pPr>
        <w:ind w:left="420" w:firstLine="420"/>
      </w:pPr>
      <w:r>
        <w:t xml:space="preserve">            "unit": "BTC",</w:t>
      </w:r>
    </w:p>
    <w:p w:rsidR="005F5297" w:rsidRDefault="005F5297" w:rsidP="005F5297">
      <w:pPr>
        <w:ind w:left="420" w:firstLine="420"/>
      </w:pPr>
      <w:r>
        <w:t xml:space="preserve">            "buy_num": 0,</w:t>
      </w:r>
    </w:p>
    <w:p w:rsidR="005F5297" w:rsidRDefault="005F5297" w:rsidP="005F5297">
      <w:pPr>
        <w:ind w:left="420" w:firstLine="420"/>
      </w:pPr>
      <w:r>
        <w:t xml:space="preserve">            "rest_num": 1000</w:t>
      </w:r>
    </w:p>
    <w:p w:rsidR="005F5297" w:rsidRDefault="005F5297" w:rsidP="005F5297">
      <w:pPr>
        <w:ind w:left="420" w:firstLine="420"/>
      </w:pPr>
      <w:r>
        <w:t xml:space="preserve">        }</w:t>
      </w:r>
    </w:p>
    <w:p w:rsidR="005F5297" w:rsidRDefault="005F5297" w:rsidP="005F5297">
      <w:pPr>
        <w:ind w:left="420" w:firstLine="420"/>
      </w:pPr>
      <w:r>
        <w:t xml:space="preserve">    ],</w:t>
      </w:r>
    </w:p>
    <w:p w:rsidR="005F5297" w:rsidRDefault="005F5297" w:rsidP="005F5297">
      <w:pPr>
        <w:ind w:left="420" w:firstLine="420"/>
      </w:pPr>
      <w:r>
        <w:t xml:space="preserve">    "code": 0,</w:t>
      </w:r>
    </w:p>
    <w:p w:rsidR="005F5297" w:rsidRDefault="005F5297" w:rsidP="005F5297">
      <w:pPr>
        <w:ind w:left="420" w:firstLine="420"/>
      </w:pPr>
      <w:r>
        <w:t xml:space="preserve">    "msg": "success"</w:t>
      </w:r>
    </w:p>
    <w:p w:rsidR="00E36D4B" w:rsidRDefault="005F5297" w:rsidP="005F5297">
      <w:pPr>
        <w:ind w:left="420" w:firstLine="420"/>
      </w:pPr>
      <w:r>
        <w:t>}</w:t>
      </w:r>
    </w:p>
    <w:p w:rsidR="00E36D4B" w:rsidRPr="00BF3223" w:rsidRDefault="00E36D4B" w:rsidP="00E36D4B">
      <w:pPr>
        <w:pStyle w:val="4"/>
      </w:pPr>
      <w:r>
        <w:rPr>
          <w:rFonts w:hint="eastAsia"/>
        </w:rPr>
        <w:t>回币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E36D4B" w:rsidRDefault="00E36D4B" w:rsidP="00E36D4B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back</w:t>
      </w:r>
    </w:p>
    <w:p w:rsidR="00E36D4B" w:rsidRDefault="00E36D4B" w:rsidP="00E36D4B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6D4B" w:rsidTr="00420BD1">
        <w:tc>
          <w:tcPr>
            <w:tcW w:w="1962" w:type="dxa"/>
          </w:tcPr>
          <w:p w:rsidR="00E36D4B" w:rsidRDefault="00E36D4B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  <w:tr w:rsidR="00E36D4B" w:rsidTr="00420BD1">
        <w:tc>
          <w:tcPr>
            <w:tcW w:w="1962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E36D4B" w:rsidRPr="00287094" w:rsidRDefault="00E36D4B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E36D4B" w:rsidRDefault="00E36D4B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E36D4B" w:rsidRDefault="00E36D4B" w:rsidP="00420BD1">
            <w:pPr>
              <w:pStyle w:val="a4"/>
              <w:ind w:firstLineChars="0" w:firstLine="0"/>
            </w:pPr>
          </w:p>
        </w:tc>
      </w:tr>
    </w:tbl>
    <w:p w:rsidR="00E36D4B" w:rsidRDefault="00E36D4B" w:rsidP="00E36D4B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E36D4B" w:rsidRDefault="00E36D4B" w:rsidP="00E36D4B">
      <w:pPr>
        <w:ind w:left="420" w:firstLine="420"/>
      </w:pPr>
      <w:r>
        <w:t>{</w:t>
      </w:r>
    </w:p>
    <w:p w:rsidR="00E36D4B" w:rsidRDefault="00E36D4B" w:rsidP="00E36D4B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E36D4B" w:rsidRDefault="00E36D4B" w:rsidP="00E36D4B">
      <w:pPr>
        <w:ind w:left="420" w:firstLine="420"/>
      </w:pPr>
      <w:r>
        <w:t xml:space="preserve">    "code": 0,</w:t>
      </w:r>
    </w:p>
    <w:p w:rsidR="00E36D4B" w:rsidRDefault="00E36D4B" w:rsidP="00E36D4B">
      <w:pPr>
        <w:ind w:left="420" w:firstLine="420"/>
      </w:pPr>
      <w:r>
        <w:t xml:space="preserve">    "msg": "success"</w:t>
      </w:r>
    </w:p>
    <w:p w:rsidR="00E36D4B" w:rsidRDefault="00E36D4B" w:rsidP="00E36D4B">
      <w:pPr>
        <w:ind w:left="420" w:firstLine="420"/>
      </w:pPr>
      <w:r>
        <w:t>}</w:t>
      </w:r>
    </w:p>
    <w:p w:rsidR="00167635" w:rsidRPr="00BF3223" w:rsidRDefault="00167635" w:rsidP="00167635">
      <w:pPr>
        <w:pStyle w:val="4"/>
      </w:pPr>
      <w:r>
        <w:rPr>
          <w:rFonts w:hint="eastAsia"/>
        </w:rPr>
        <w:t>更新回币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167635" w:rsidRDefault="00167635" w:rsidP="0016763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update_back</w:t>
      </w:r>
    </w:p>
    <w:p w:rsidR="00167635" w:rsidRDefault="00167635" w:rsidP="0016763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67635" w:rsidTr="00420BD1">
        <w:tc>
          <w:tcPr>
            <w:tcW w:w="1962" w:type="dxa"/>
          </w:tcPr>
          <w:p w:rsidR="00167635" w:rsidRDefault="00167635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投资数额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confirm_name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确认人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  <w:tr w:rsidR="00167635" w:rsidTr="00420BD1">
        <w:tc>
          <w:tcPr>
            <w:tcW w:w="1962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167635" w:rsidRPr="00287094" w:rsidRDefault="00167635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167635" w:rsidRDefault="00167635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167635" w:rsidRDefault="00167635" w:rsidP="00420BD1">
            <w:pPr>
              <w:pStyle w:val="a4"/>
              <w:ind w:firstLineChars="0" w:firstLine="0"/>
            </w:pPr>
          </w:p>
        </w:tc>
      </w:tr>
    </w:tbl>
    <w:p w:rsidR="00167635" w:rsidRDefault="00167635" w:rsidP="0016763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67635" w:rsidRDefault="00167635" w:rsidP="00167635">
      <w:pPr>
        <w:ind w:left="420" w:firstLine="420"/>
      </w:pPr>
      <w:r>
        <w:t>{</w:t>
      </w:r>
    </w:p>
    <w:p w:rsidR="00167635" w:rsidRDefault="00167635" w:rsidP="00167635">
      <w:pPr>
        <w:ind w:left="420" w:firstLine="420"/>
      </w:pPr>
      <w:r>
        <w:t xml:space="preserve">    "data":</w:t>
      </w:r>
      <w:r>
        <w:rPr>
          <w:rFonts w:hint="eastAsia"/>
        </w:rPr>
        <w:t>1</w:t>
      </w:r>
      <w:r>
        <w:t>,</w:t>
      </w:r>
      <w:r>
        <w:rPr>
          <w:rFonts w:hint="eastAsia"/>
        </w:rPr>
        <w:t>//</w:t>
      </w:r>
    </w:p>
    <w:p w:rsidR="00167635" w:rsidRDefault="00167635" w:rsidP="00167635">
      <w:pPr>
        <w:ind w:left="420" w:firstLine="420"/>
      </w:pPr>
      <w:r>
        <w:t xml:space="preserve">    "code": 0,</w:t>
      </w:r>
    </w:p>
    <w:p w:rsidR="00167635" w:rsidRDefault="00167635" w:rsidP="00167635">
      <w:pPr>
        <w:ind w:left="420" w:firstLine="420"/>
      </w:pPr>
      <w:r>
        <w:t xml:space="preserve">    "msg": "success"</w:t>
      </w:r>
    </w:p>
    <w:p w:rsidR="00167635" w:rsidRDefault="00167635" w:rsidP="00167635">
      <w:pPr>
        <w:ind w:left="420" w:firstLine="420"/>
      </w:pPr>
      <w:r>
        <w:t>}</w:t>
      </w:r>
    </w:p>
    <w:p w:rsidR="00167635" w:rsidRDefault="00167635" w:rsidP="00E36D4B">
      <w:pPr>
        <w:ind w:left="420" w:firstLine="420"/>
      </w:pPr>
    </w:p>
    <w:p w:rsidR="00C16333" w:rsidRPr="00BF3223" w:rsidRDefault="00C16333" w:rsidP="00C16333">
      <w:pPr>
        <w:pStyle w:val="4"/>
      </w:pPr>
      <w:r>
        <w:rPr>
          <w:rFonts w:hint="eastAsia"/>
        </w:rPr>
        <w:t>回币信息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F55067">
        <w:rPr>
          <w:rFonts w:hint="eastAsia"/>
        </w:rPr>
        <w:t>get</w:t>
      </w:r>
    </w:p>
    <w:p w:rsidR="00C16333" w:rsidRDefault="00C16333" w:rsidP="00C16333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 w:rsidR="00C24929">
        <w:rPr>
          <w:rFonts w:hint="eastAsia"/>
        </w:rPr>
        <w:t>back</w:t>
      </w:r>
      <w:r>
        <w:rPr>
          <w:rFonts w:hint="eastAsia"/>
        </w:rPr>
        <w:t>_info</w:t>
      </w:r>
    </w:p>
    <w:p w:rsidR="00C16333" w:rsidRDefault="00C16333" w:rsidP="00C16333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16333" w:rsidTr="00420BD1">
        <w:tc>
          <w:tcPr>
            <w:tcW w:w="1962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C16333" w:rsidRDefault="00C16333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16333" w:rsidRDefault="00C16333" w:rsidP="00420BD1">
            <w:pPr>
              <w:pStyle w:val="a4"/>
              <w:ind w:firstLineChars="0" w:firstLine="0"/>
            </w:pPr>
          </w:p>
        </w:tc>
      </w:tr>
    </w:tbl>
    <w:p w:rsidR="00C16333" w:rsidRDefault="00C16333" w:rsidP="00C16333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16333" w:rsidRDefault="00C16333" w:rsidP="00C16333">
      <w:pPr>
        <w:ind w:leftChars="400" w:left="840"/>
      </w:pPr>
      <w:r>
        <w:lastRenderedPageBreak/>
        <w:t>{</w:t>
      </w:r>
    </w:p>
    <w:p w:rsidR="00C16333" w:rsidRDefault="00C16333" w:rsidP="00C16333">
      <w:pPr>
        <w:ind w:leftChars="400" w:left="840"/>
      </w:pPr>
      <w:r>
        <w:t xml:space="preserve">    "data": {</w:t>
      </w:r>
    </w:p>
    <w:p w:rsidR="00C16333" w:rsidRDefault="00C16333" w:rsidP="00C16333">
      <w:pPr>
        <w:ind w:leftChars="400" w:left="840"/>
      </w:pPr>
      <w:r>
        <w:t xml:space="preserve">        "should_back": 900,</w:t>
      </w:r>
    </w:p>
    <w:p w:rsidR="00C16333" w:rsidRDefault="00C16333" w:rsidP="00C16333">
      <w:pPr>
        <w:ind w:leftChars="400" w:left="840"/>
      </w:pPr>
      <w:r>
        <w:t xml:space="preserve">        "back": 701,</w:t>
      </w:r>
    </w:p>
    <w:p w:rsidR="00C16333" w:rsidRDefault="00C16333" w:rsidP="00C16333">
      <w:pPr>
        <w:ind w:leftChars="400" w:left="840"/>
      </w:pPr>
      <w:r>
        <w:t xml:space="preserve">        "rest": 199</w:t>
      </w:r>
    </w:p>
    <w:p w:rsidR="00C16333" w:rsidRDefault="00C16333" w:rsidP="00C16333">
      <w:pPr>
        <w:ind w:leftChars="400" w:left="840"/>
      </w:pPr>
      <w:r>
        <w:t xml:space="preserve">    },</w:t>
      </w:r>
    </w:p>
    <w:p w:rsidR="00C16333" w:rsidRDefault="00C16333" w:rsidP="00C16333">
      <w:pPr>
        <w:ind w:leftChars="400" w:left="840"/>
      </w:pPr>
      <w:r>
        <w:t xml:space="preserve">    "code": 0,</w:t>
      </w:r>
    </w:p>
    <w:p w:rsidR="00C16333" w:rsidRDefault="00C16333" w:rsidP="00C16333">
      <w:pPr>
        <w:ind w:leftChars="400" w:left="840"/>
      </w:pPr>
      <w:r>
        <w:t xml:space="preserve">    "msg": "success"</w:t>
      </w:r>
    </w:p>
    <w:p w:rsidR="00C16333" w:rsidRDefault="00C16333" w:rsidP="00C16333">
      <w:pPr>
        <w:ind w:leftChars="400" w:left="840"/>
      </w:pPr>
      <w:r>
        <w:t>}</w:t>
      </w:r>
    </w:p>
    <w:p w:rsidR="009A08FC" w:rsidRPr="00BF3223" w:rsidRDefault="009A08FC" w:rsidP="009A08FC">
      <w:pPr>
        <w:pStyle w:val="4"/>
      </w:pPr>
      <w:r>
        <w:rPr>
          <w:rFonts w:hint="eastAsia"/>
        </w:rPr>
        <w:t>卖出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A08FC" w:rsidRDefault="009A08FC" w:rsidP="009A08FC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</w:t>
      </w:r>
    </w:p>
    <w:p w:rsidR="009A08FC" w:rsidRDefault="009A08FC" w:rsidP="009A08FC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A08FC" w:rsidTr="00420BD1">
        <w:tc>
          <w:tcPr>
            <w:tcW w:w="1962" w:type="dxa"/>
          </w:tcPr>
          <w:p w:rsidR="009A08FC" w:rsidRDefault="009A08FC" w:rsidP="00420BD1">
            <w:pPr>
              <w:pStyle w:val="a4"/>
              <w:ind w:firstLineChars="0" w:firstLine="0"/>
            </w:pPr>
            <w:r w:rsidRPr="00287094">
              <w:t>project_id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应回币数量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info</w:t>
            </w:r>
          </w:p>
        </w:tc>
        <w:tc>
          <w:tcPr>
            <w:tcW w:w="1275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卖出时的分配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Json</w:t>
            </w:r>
            <w:r>
              <w:t>格式，如下：</w:t>
            </w:r>
          </w:p>
          <w:p w:rsidR="005B1802" w:rsidRDefault="009A08FC" w:rsidP="00420BD1">
            <w:pPr>
              <w:pStyle w:val="a4"/>
              <w:ind w:firstLineChars="0" w:firstLine="0"/>
            </w:pPr>
            <w:r w:rsidRPr="005B1802">
              <w:t>[</w:t>
            </w:r>
          </w:p>
          <w:p w:rsidR="005B1802" w:rsidRDefault="009A08FC" w:rsidP="00420BD1">
            <w:pPr>
              <w:pStyle w:val="a4"/>
              <w:ind w:firstLineChars="0" w:firstLine="0"/>
            </w:pPr>
            <w:r w:rsidRPr="005B1802">
              <w:t>{"found_id":1,"num":60},</w:t>
            </w:r>
          </w:p>
          <w:p w:rsidR="005B1802" w:rsidRDefault="009A08FC" w:rsidP="00420BD1">
            <w:pPr>
              <w:pStyle w:val="a4"/>
              <w:ind w:firstLineChars="0" w:firstLine="0"/>
            </w:pPr>
            <w:r w:rsidRPr="005B1802">
              <w:t>{"found_id":3,"num":40}</w:t>
            </w:r>
          </w:p>
          <w:p w:rsidR="009A08FC" w:rsidRDefault="009A08FC" w:rsidP="00420BD1">
            <w:pPr>
              <w:pStyle w:val="a4"/>
              <w:ind w:firstLineChars="0" w:firstLine="0"/>
            </w:pPr>
            <w:r w:rsidRPr="005B1802">
              <w:t>]</w:t>
            </w:r>
          </w:p>
        </w:tc>
      </w:tr>
      <w:tr w:rsidR="009A08FC" w:rsidTr="00420BD1">
        <w:tc>
          <w:tcPr>
            <w:tcW w:w="1962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9A08FC" w:rsidRPr="00287094" w:rsidRDefault="009A08FC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A08FC" w:rsidRDefault="009A08FC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9A08FC" w:rsidRDefault="009A08FC" w:rsidP="00420BD1">
            <w:pPr>
              <w:pStyle w:val="a4"/>
              <w:ind w:firstLineChars="0" w:firstLine="0"/>
            </w:pPr>
          </w:p>
        </w:tc>
      </w:tr>
    </w:tbl>
    <w:p w:rsidR="009A08FC" w:rsidRDefault="009A08FC" w:rsidP="009A08FC">
      <w:pPr>
        <w:pStyle w:val="a4"/>
        <w:ind w:left="840" w:firstLineChars="0" w:firstLine="0"/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A08FC" w:rsidRDefault="009A08FC" w:rsidP="009A08FC">
      <w:pPr>
        <w:ind w:left="420" w:firstLine="420"/>
      </w:pPr>
      <w:r>
        <w:t>{</w:t>
      </w:r>
    </w:p>
    <w:p w:rsidR="009A08FC" w:rsidRDefault="009A08FC" w:rsidP="009A08FC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插入成功后的</w:t>
      </w:r>
      <w:r>
        <w:rPr>
          <w:rFonts w:hint="eastAsia"/>
        </w:rPr>
        <w:t>id</w:t>
      </w:r>
    </w:p>
    <w:p w:rsidR="009A08FC" w:rsidRDefault="009A08FC" w:rsidP="009A08FC">
      <w:pPr>
        <w:ind w:left="420" w:firstLine="420"/>
      </w:pPr>
      <w:r>
        <w:t xml:space="preserve">    "code": 0,</w:t>
      </w:r>
    </w:p>
    <w:p w:rsidR="009A08FC" w:rsidRDefault="009A08FC" w:rsidP="009A08FC">
      <w:pPr>
        <w:ind w:left="420" w:firstLine="420"/>
      </w:pPr>
      <w:r>
        <w:t xml:space="preserve">    "msg": "success"</w:t>
      </w:r>
    </w:p>
    <w:p w:rsidR="009A08FC" w:rsidRDefault="009A08FC" w:rsidP="009A08FC">
      <w:pPr>
        <w:ind w:left="420" w:firstLine="420"/>
      </w:pPr>
      <w:r>
        <w:t>}</w:t>
      </w:r>
    </w:p>
    <w:p w:rsidR="00DC7A0A" w:rsidRPr="00BF3223" w:rsidRDefault="00DC7A0A" w:rsidP="00DC7A0A">
      <w:pPr>
        <w:pStyle w:val="4"/>
      </w:pPr>
      <w:r>
        <w:rPr>
          <w:rFonts w:hint="eastAsia"/>
        </w:rPr>
        <w:t>更新卖出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DC7A0A" w:rsidRDefault="00DC7A0A" w:rsidP="00DC7A0A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update_sell</w:t>
      </w:r>
    </w:p>
    <w:p w:rsidR="00DC7A0A" w:rsidRDefault="00DC7A0A" w:rsidP="00DC7A0A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C7A0A" w:rsidTr="00420BD1">
        <w:tc>
          <w:tcPr>
            <w:tcW w:w="1962" w:type="dxa"/>
          </w:tcPr>
          <w:p w:rsidR="00DC7A0A" w:rsidRDefault="00DC7A0A" w:rsidP="00420BD1">
            <w:pPr>
              <w:pStyle w:val="a4"/>
              <w:ind w:firstLineChars="0" w:firstLine="0"/>
            </w:pPr>
            <w:r w:rsidRPr="00287094">
              <w:t>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lastRenderedPageBreak/>
              <w:t>found_id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total_price</w:t>
            </w:r>
          </w:p>
        </w:tc>
        <w:tc>
          <w:tcPr>
            <w:tcW w:w="1275" w:type="dxa"/>
          </w:tcPr>
          <w:p w:rsidR="00DC7A0A" w:rsidRPr="00287094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获币</w:t>
            </w:r>
            <w:r w:rsidR="004179B4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pay_coin_time</w:t>
            </w:r>
          </w:p>
        </w:tc>
        <w:tc>
          <w:tcPr>
            <w:tcW w:w="1275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打币时间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不用带秒</w:t>
            </w: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N</w:t>
            </w:r>
            <w:r w:rsidRPr="00287094">
              <w:rPr>
                <w:rFonts w:hint="eastAsia"/>
              </w:rPr>
              <w:t>um</w:t>
            </w:r>
          </w:p>
        </w:tc>
        <w:tc>
          <w:tcPr>
            <w:tcW w:w="1275" w:type="dxa"/>
          </w:tcPr>
          <w:p w:rsidR="00DC7A0A" w:rsidRDefault="004B0CE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卖币</w:t>
            </w:r>
            <w:r w:rsidR="00DC7A0A">
              <w:rPr>
                <w:rFonts w:hint="eastAsia"/>
              </w:rPr>
              <w:t>数量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  <w:tr w:rsidR="00DC7A0A" w:rsidTr="00420BD1">
        <w:tc>
          <w:tcPr>
            <w:tcW w:w="1962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t>pay_coin_address</w:t>
            </w:r>
          </w:p>
        </w:tc>
        <w:tc>
          <w:tcPr>
            <w:tcW w:w="1275" w:type="dxa"/>
          </w:tcPr>
          <w:p w:rsidR="00DC7A0A" w:rsidRPr="00287094" w:rsidRDefault="00DC7A0A" w:rsidP="00420BD1">
            <w:pPr>
              <w:pStyle w:val="a4"/>
              <w:ind w:firstLineChars="0" w:firstLine="0"/>
            </w:pPr>
            <w:r w:rsidRPr="00287094">
              <w:rPr>
                <w:rFonts w:hint="eastAsia"/>
              </w:rPr>
              <w:t>打币地址</w:t>
            </w:r>
          </w:p>
        </w:tc>
        <w:tc>
          <w:tcPr>
            <w:tcW w:w="140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DC7A0A" w:rsidRDefault="00DC7A0A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否</w:t>
            </w:r>
          </w:p>
        </w:tc>
        <w:tc>
          <w:tcPr>
            <w:tcW w:w="1519" w:type="dxa"/>
          </w:tcPr>
          <w:p w:rsidR="00DC7A0A" w:rsidRDefault="00DC7A0A" w:rsidP="00420BD1">
            <w:pPr>
              <w:pStyle w:val="a4"/>
              <w:ind w:firstLineChars="0" w:firstLine="0"/>
            </w:pPr>
          </w:p>
        </w:tc>
      </w:tr>
    </w:tbl>
    <w:p w:rsidR="00DC7A0A" w:rsidRDefault="00DC7A0A" w:rsidP="00DC7A0A">
      <w:pPr>
        <w:pStyle w:val="a4"/>
        <w:ind w:left="840" w:firstLineChars="0" w:firstLine="0"/>
      </w:pPr>
      <w:r>
        <w:t>输出</w:t>
      </w:r>
      <w:r>
        <w:rPr>
          <w:rFonts w:hint="eastAsia"/>
        </w:rPr>
        <w:t>：</w:t>
      </w:r>
    </w:p>
    <w:p w:rsidR="00DC7A0A" w:rsidRDefault="00DC7A0A" w:rsidP="00DC7A0A">
      <w:pPr>
        <w:ind w:left="420" w:firstLine="420"/>
      </w:pPr>
      <w:r>
        <w:t>{</w:t>
      </w:r>
    </w:p>
    <w:p w:rsidR="00DC7A0A" w:rsidRDefault="00DC7A0A" w:rsidP="00DC7A0A">
      <w:pPr>
        <w:ind w:left="420" w:firstLine="420"/>
      </w:pPr>
      <w:r>
        <w:t xml:space="preserve">    "data":</w:t>
      </w:r>
      <w:r>
        <w:rPr>
          <w:rFonts w:hint="eastAsia"/>
        </w:rPr>
        <w:t>0</w:t>
      </w:r>
      <w:r>
        <w:t>,</w:t>
      </w:r>
      <w:r>
        <w:rPr>
          <w:rFonts w:hint="eastAsia"/>
        </w:rPr>
        <w:t>//</w:t>
      </w:r>
      <w:r>
        <w:rPr>
          <w:rFonts w:hint="eastAsia"/>
        </w:rPr>
        <w:t>更新成功</w:t>
      </w:r>
    </w:p>
    <w:p w:rsidR="00DC7A0A" w:rsidRDefault="00DC7A0A" w:rsidP="00DC7A0A">
      <w:pPr>
        <w:ind w:left="420" w:firstLine="420"/>
      </w:pPr>
      <w:r>
        <w:t xml:space="preserve">    "code": 0,</w:t>
      </w:r>
    </w:p>
    <w:p w:rsidR="00DC7A0A" w:rsidRDefault="00DC7A0A" w:rsidP="00DC7A0A">
      <w:pPr>
        <w:ind w:left="420" w:firstLine="420"/>
      </w:pPr>
      <w:r>
        <w:t xml:space="preserve">    "msg": "success"</w:t>
      </w:r>
    </w:p>
    <w:p w:rsidR="00DC7A0A" w:rsidRDefault="00DC7A0A" w:rsidP="00DC7A0A">
      <w:pPr>
        <w:ind w:left="420" w:firstLine="420"/>
      </w:pPr>
      <w:r>
        <w:t>}</w:t>
      </w:r>
    </w:p>
    <w:p w:rsidR="00DC7A0A" w:rsidRDefault="00DC7A0A" w:rsidP="009A08FC">
      <w:pPr>
        <w:ind w:left="420" w:firstLine="420"/>
      </w:pPr>
    </w:p>
    <w:p w:rsidR="00F55067" w:rsidRPr="00BF3223" w:rsidRDefault="00F55067" w:rsidP="00F55067">
      <w:pPr>
        <w:pStyle w:val="4"/>
      </w:pPr>
      <w:r>
        <w:rPr>
          <w:rFonts w:hint="eastAsia"/>
        </w:rPr>
        <w:t>卖出信息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F55067" w:rsidRDefault="00F55067" w:rsidP="00F55067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>
        <w:t>api/found_project/</w:t>
      </w:r>
      <w:r>
        <w:rPr>
          <w:rFonts w:hint="eastAsia"/>
        </w:rPr>
        <w:t>sell_info</w:t>
      </w:r>
    </w:p>
    <w:p w:rsidR="00F55067" w:rsidRDefault="00F55067" w:rsidP="00F5506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55067" w:rsidTr="00420BD1">
        <w:tc>
          <w:tcPr>
            <w:tcW w:w="1962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</w:p>
        </w:tc>
        <w:tc>
          <w:tcPr>
            <w:tcW w:w="140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F55067" w:rsidRDefault="00F55067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F55067" w:rsidRDefault="00F55067" w:rsidP="00420BD1">
            <w:pPr>
              <w:pStyle w:val="a4"/>
              <w:ind w:firstLineChars="0" w:firstLine="0"/>
            </w:pPr>
          </w:p>
        </w:tc>
      </w:tr>
    </w:tbl>
    <w:p w:rsidR="00F55067" w:rsidRDefault="00F55067" w:rsidP="00F55067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C24929" w:rsidRDefault="00C24929" w:rsidP="00C24929">
      <w:pPr>
        <w:ind w:firstLine="420"/>
      </w:pPr>
      <w:r>
        <w:t>{</w:t>
      </w:r>
    </w:p>
    <w:p w:rsidR="00C24929" w:rsidRDefault="00C24929" w:rsidP="00C24929">
      <w:r>
        <w:t xml:space="preserve">    "data": [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1,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400,</w:t>
      </w:r>
    </w:p>
    <w:p w:rsidR="00C24929" w:rsidRDefault="00C24929" w:rsidP="00C24929">
      <w:r>
        <w:t xml:space="preserve">            "unit": "ETC"</w:t>
      </w:r>
    </w:p>
    <w:p w:rsidR="00C24929" w:rsidRDefault="00C24929" w:rsidP="00C24929">
      <w:r>
        <w:t xml:space="preserve">        },</w:t>
      </w:r>
    </w:p>
    <w:p w:rsidR="00C24929" w:rsidRDefault="00C24929" w:rsidP="00C24929">
      <w:r>
        <w:t xml:space="preserve">        {</w:t>
      </w:r>
    </w:p>
    <w:p w:rsidR="00C24929" w:rsidRDefault="00C24929" w:rsidP="00C24929">
      <w:r>
        <w:t xml:space="preserve">            "found_id": 3,</w:t>
      </w:r>
    </w:p>
    <w:p w:rsidR="00C24929" w:rsidRDefault="00C24929" w:rsidP="00C24929"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C24929" w:rsidRDefault="00C24929" w:rsidP="00C24929">
      <w:r>
        <w:t xml:space="preserve">            "account": 1000,</w:t>
      </w:r>
    </w:p>
    <w:p w:rsidR="00C24929" w:rsidRDefault="00C24929" w:rsidP="00C24929">
      <w:r>
        <w:t xml:space="preserve">            "unit": "BTC"</w:t>
      </w:r>
    </w:p>
    <w:p w:rsidR="00C24929" w:rsidRDefault="00C24929" w:rsidP="00C24929">
      <w:r>
        <w:t xml:space="preserve">        }</w:t>
      </w:r>
    </w:p>
    <w:p w:rsidR="00C24929" w:rsidRDefault="00C24929" w:rsidP="00C24929">
      <w:r>
        <w:t xml:space="preserve">    ],</w:t>
      </w:r>
    </w:p>
    <w:p w:rsidR="00C24929" w:rsidRDefault="00C24929" w:rsidP="00C24929">
      <w:r>
        <w:t xml:space="preserve">    "num_info": {</w:t>
      </w:r>
    </w:p>
    <w:p w:rsidR="00C24929" w:rsidRDefault="00C24929" w:rsidP="00C24929">
      <w:r>
        <w:t xml:space="preserve">        "total_num": 701,</w:t>
      </w:r>
      <w:r>
        <w:rPr>
          <w:rFonts w:hint="eastAsia"/>
        </w:rPr>
        <w:t xml:space="preserve"> //</w:t>
      </w:r>
      <w:r>
        <w:rPr>
          <w:rFonts w:hint="eastAsia"/>
        </w:rPr>
        <w:t>总计</w:t>
      </w:r>
    </w:p>
    <w:p w:rsidR="00C24929" w:rsidRDefault="00C24929" w:rsidP="00C24929">
      <w:r>
        <w:t xml:space="preserve">        "sell_num": 400,</w:t>
      </w:r>
      <w:r>
        <w:rPr>
          <w:rFonts w:hint="eastAsia"/>
        </w:rPr>
        <w:t xml:space="preserve"> //</w:t>
      </w:r>
      <w:r>
        <w:rPr>
          <w:rFonts w:hint="eastAsia"/>
        </w:rPr>
        <w:t>已卖</w:t>
      </w:r>
    </w:p>
    <w:p w:rsidR="00C24929" w:rsidRDefault="00C24929" w:rsidP="00C24929">
      <w:r>
        <w:t xml:space="preserve">        "rest_num": 301</w:t>
      </w:r>
      <w:r>
        <w:rPr>
          <w:rFonts w:hint="eastAsia"/>
        </w:rPr>
        <w:t>，</w:t>
      </w:r>
      <w:r>
        <w:rPr>
          <w:rFonts w:hint="eastAsia"/>
        </w:rPr>
        <w:t>//</w:t>
      </w:r>
      <w:r>
        <w:rPr>
          <w:rFonts w:hint="eastAsia"/>
        </w:rPr>
        <w:t>剩余可卖</w:t>
      </w:r>
    </w:p>
    <w:p w:rsidR="00C24929" w:rsidRDefault="00C24929" w:rsidP="00C24929">
      <w:r>
        <w:t xml:space="preserve">    },</w:t>
      </w:r>
    </w:p>
    <w:p w:rsidR="00C24929" w:rsidRDefault="00C24929" w:rsidP="00C24929">
      <w:r>
        <w:t xml:space="preserve">    "code": 0,</w:t>
      </w:r>
    </w:p>
    <w:p w:rsidR="00C24929" w:rsidRDefault="00C24929" w:rsidP="00C24929">
      <w:r>
        <w:t xml:space="preserve">    "msg": "success"</w:t>
      </w:r>
    </w:p>
    <w:p w:rsidR="00495BD6" w:rsidRDefault="00C24929" w:rsidP="00C24929">
      <w:r>
        <w:lastRenderedPageBreak/>
        <w:t>}</w:t>
      </w:r>
    </w:p>
    <w:p w:rsidR="00420BD1" w:rsidRDefault="00420BD1" w:rsidP="00420BD1">
      <w:pPr>
        <w:pStyle w:val="2"/>
      </w:pPr>
      <w:r>
        <w:rPr>
          <w:rFonts w:hint="eastAsia"/>
        </w:rPr>
        <w:t>项目尽调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查询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t>get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1E027A" w:rsidRDefault="001E027A" w:rsidP="001E027A">
      <w:r>
        <w:t>{</w:t>
      </w:r>
    </w:p>
    <w:p w:rsidR="001E027A" w:rsidRDefault="001E027A" w:rsidP="001E027A">
      <w:r>
        <w:t xml:space="preserve">    "data": [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2,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2",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11:08:43"</w:t>
      </w:r>
    </w:p>
    <w:p w:rsidR="001E027A" w:rsidRDefault="001E027A" w:rsidP="001E027A">
      <w:r>
        <w:t xml:space="preserve">        },</w:t>
      </w:r>
    </w:p>
    <w:p w:rsidR="001E027A" w:rsidRDefault="001E027A" w:rsidP="001E027A">
      <w:r>
        <w:t xml:space="preserve">        {</w:t>
      </w:r>
    </w:p>
    <w:p w:rsidR="001E027A" w:rsidRDefault="001E027A" w:rsidP="001E027A">
      <w:r>
        <w:t xml:space="preserve">            "id": 3,</w:t>
      </w:r>
    </w:p>
    <w:p w:rsidR="001E027A" w:rsidRDefault="001E027A" w:rsidP="001E027A">
      <w:r>
        <w:t xml:space="preserve">            "project_id": 2,</w:t>
      </w:r>
    </w:p>
    <w:p w:rsidR="001E027A" w:rsidRDefault="001E027A" w:rsidP="001E027A">
      <w:r>
        <w:rPr>
          <w:rFonts w:hint="eastAsia"/>
        </w:rPr>
        <w:t xml:space="preserve">            "title": "</w:t>
      </w:r>
      <w:r>
        <w:rPr>
          <w:rFonts w:hint="eastAsia"/>
        </w:rPr>
        <w:t>测试</w:t>
      </w:r>
      <w:r>
        <w:rPr>
          <w:rFonts w:hint="eastAsia"/>
        </w:rPr>
        <w:t>",</w:t>
      </w:r>
    </w:p>
    <w:p w:rsidR="001E027A" w:rsidRDefault="001E027A" w:rsidP="001E027A">
      <w:r>
        <w:t xml:space="preserve">            "url": "www.baidu.com",</w:t>
      </w:r>
    </w:p>
    <w:p w:rsidR="001E027A" w:rsidRDefault="001E027A" w:rsidP="001E027A">
      <w:r>
        <w:t xml:space="preserve">            "user_id": 17,</w:t>
      </w:r>
    </w:p>
    <w:p w:rsidR="001E027A" w:rsidRDefault="001E027A" w:rsidP="001E027A">
      <w:r>
        <w:t xml:space="preserve">            "is_delete": 0,</w:t>
      </w:r>
    </w:p>
    <w:p w:rsidR="001E027A" w:rsidRDefault="001E027A" w:rsidP="001E027A">
      <w:r>
        <w:t xml:space="preserve">            "add_time": "2018-12-06 11:09:35"</w:t>
      </w:r>
    </w:p>
    <w:p w:rsidR="001E027A" w:rsidRDefault="001E027A" w:rsidP="001E027A">
      <w:r>
        <w:t xml:space="preserve">        }</w:t>
      </w:r>
    </w:p>
    <w:p w:rsidR="001E027A" w:rsidRDefault="001E027A" w:rsidP="001E027A">
      <w:r>
        <w:t xml:space="preserve">    ],</w:t>
      </w:r>
    </w:p>
    <w:p w:rsidR="001E027A" w:rsidRDefault="001E027A" w:rsidP="001E027A">
      <w:r>
        <w:t xml:space="preserve">    "code": 0,</w:t>
      </w:r>
    </w:p>
    <w:p w:rsidR="001E027A" w:rsidRDefault="001E027A" w:rsidP="001E027A">
      <w:r>
        <w:t xml:space="preserve">    "msg": "success"</w:t>
      </w:r>
    </w:p>
    <w:p w:rsidR="001E027A" w:rsidRDefault="001E027A" w:rsidP="001E027A">
      <w:r>
        <w:t>}</w:t>
      </w:r>
    </w:p>
    <w:p w:rsidR="00420BD1" w:rsidRPr="00BF3223" w:rsidRDefault="00420BD1" w:rsidP="00420BD1">
      <w:pPr>
        <w:pStyle w:val="4"/>
      </w:pPr>
      <w:r>
        <w:rPr>
          <w:rFonts w:hint="eastAsia"/>
        </w:rPr>
        <w:t>添加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接口协议：</w:t>
      </w:r>
      <w:r w:rsidR="003C0580">
        <w:rPr>
          <w:rFonts w:hint="eastAsia"/>
        </w:rPr>
        <w:t>post</w:t>
      </w:r>
    </w:p>
    <w:p w:rsidR="00420BD1" w:rsidRDefault="00420BD1" w:rsidP="00420BD1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 w:rsidR="003C0580">
        <w:rPr>
          <w:rFonts w:hint="eastAsia"/>
        </w:rPr>
        <w:t>add</w:t>
      </w:r>
    </w:p>
    <w:p w:rsidR="00420BD1" w:rsidRDefault="00420BD1" w:rsidP="00420BD1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20BD1" w:rsidTr="00420BD1">
        <w:tc>
          <w:tcPr>
            <w:tcW w:w="1962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roject_id</w:t>
            </w:r>
          </w:p>
        </w:tc>
        <w:tc>
          <w:tcPr>
            <w:tcW w:w="1275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420BD1" w:rsidRDefault="00420BD1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20BD1" w:rsidRDefault="00420BD1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</w:p>
        </w:tc>
      </w:tr>
      <w:tr w:rsidR="004734CF" w:rsidTr="00420BD1">
        <w:tc>
          <w:tcPr>
            <w:tcW w:w="1962" w:type="dxa"/>
          </w:tcPr>
          <w:p w:rsidR="004734CF" w:rsidRPr="004734CF" w:rsidRDefault="004734CF" w:rsidP="00420BD1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4734CF" w:rsidRDefault="004734CF" w:rsidP="00420BD1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420BD1" w:rsidRDefault="00420BD1" w:rsidP="00420BD1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r>
        <w:t>{</w:t>
      </w:r>
    </w:p>
    <w:p w:rsidR="003C0580" w:rsidRDefault="003C0580" w:rsidP="003C0580">
      <w:r>
        <w:t xml:space="preserve">    "data": {</w:t>
      </w:r>
    </w:p>
    <w:p w:rsidR="003C0580" w:rsidRDefault="003C0580" w:rsidP="003C058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尽调</w:t>
      </w:r>
      <w:r>
        <w:rPr>
          <w:rFonts w:hint="eastAsia"/>
        </w:rPr>
        <w:t>id</w:t>
      </w:r>
    </w:p>
    <w:p w:rsidR="003C0580" w:rsidRDefault="003C0580" w:rsidP="003C0580">
      <w:r>
        <w:t xml:space="preserve">    },</w:t>
      </w:r>
    </w:p>
    <w:p w:rsidR="003C0580" w:rsidRDefault="003C0580" w:rsidP="003C0580">
      <w:r>
        <w:t xml:space="preserve">    "code": 0,</w:t>
      </w:r>
    </w:p>
    <w:p w:rsidR="003C0580" w:rsidRDefault="003C0580" w:rsidP="003C0580">
      <w:r>
        <w:t xml:space="preserve">    "msg": "success"</w:t>
      </w:r>
    </w:p>
    <w:p w:rsidR="00420BD1" w:rsidRDefault="003C0580" w:rsidP="00C24929">
      <w:r>
        <w:t>}</w:t>
      </w:r>
    </w:p>
    <w:p w:rsidR="003C0580" w:rsidRPr="00BF3223" w:rsidRDefault="003C0580" w:rsidP="003C0580">
      <w:pPr>
        <w:pStyle w:val="4"/>
      </w:pPr>
      <w:r>
        <w:rPr>
          <w:rFonts w:hint="eastAsia"/>
        </w:rPr>
        <w:t>更新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3C0580" w:rsidRDefault="003C0580" w:rsidP="003C058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update</w:t>
      </w:r>
    </w:p>
    <w:p w:rsidR="003C0580" w:rsidRDefault="003C0580" w:rsidP="003C058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4734CF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title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名称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</w:p>
        </w:tc>
      </w:tr>
      <w:tr w:rsidR="003C0580" w:rsidTr="00C74848">
        <w:tc>
          <w:tcPr>
            <w:tcW w:w="1962" w:type="dxa"/>
          </w:tcPr>
          <w:p w:rsidR="003C0580" w:rsidRPr="004734CF" w:rsidRDefault="003C058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url</w:t>
            </w:r>
          </w:p>
        </w:tc>
        <w:tc>
          <w:tcPr>
            <w:tcW w:w="1275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地址</w:t>
            </w:r>
          </w:p>
        </w:tc>
        <w:tc>
          <w:tcPr>
            <w:tcW w:w="140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3C0580" w:rsidRDefault="003C0580" w:rsidP="00C74848">
            <w:pPr>
              <w:pStyle w:val="a4"/>
              <w:ind w:firstLineChars="0" w:firstLine="0"/>
            </w:pPr>
            <w:r>
              <w:t>上传接口返回的地址</w:t>
            </w:r>
          </w:p>
        </w:tc>
      </w:tr>
    </w:tbl>
    <w:p w:rsidR="003C0580" w:rsidRDefault="003C0580" w:rsidP="003C058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3C0580" w:rsidRDefault="003C0580" w:rsidP="003C0580">
      <w:pPr>
        <w:ind w:leftChars="300" w:left="630"/>
      </w:pPr>
      <w:r>
        <w:t>{</w:t>
      </w:r>
    </w:p>
    <w:p w:rsidR="003C0580" w:rsidRDefault="003C0580" w:rsidP="003C0580">
      <w:pPr>
        <w:ind w:leftChars="300" w:left="630"/>
      </w:pPr>
      <w:r>
        <w:t xml:space="preserve">    "data": 1,</w:t>
      </w:r>
    </w:p>
    <w:p w:rsidR="003C0580" w:rsidRDefault="003C0580" w:rsidP="003C0580">
      <w:pPr>
        <w:ind w:leftChars="300" w:left="630"/>
      </w:pPr>
      <w:r>
        <w:t xml:space="preserve">    "code": 0,</w:t>
      </w:r>
    </w:p>
    <w:p w:rsidR="003C0580" w:rsidRDefault="003C0580" w:rsidP="003C0580">
      <w:pPr>
        <w:ind w:leftChars="300" w:left="630"/>
      </w:pPr>
      <w:r>
        <w:t xml:space="preserve">    "msg": "success"</w:t>
      </w:r>
    </w:p>
    <w:p w:rsidR="003C0580" w:rsidRDefault="003C0580" w:rsidP="003C0580">
      <w:pPr>
        <w:ind w:leftChars="300" w:left="630"/>
      </w:pPr>
      <w:r>
        <w:t>}</w:t>
      </w:r>
    </w:p>
    <w:p w:rsidR="009D11E5" w:rsidRPr="00BF3223" w:rsidRDefault="009D11E5" w:rsidP="009D11E5">
      <w:pPr>
        <w:pStyle w:val="4"/>
      </w:pPr>
      <w:r>
        <w:rPr>
          <w:rFonts w:hint="eastAsia"/>
        </w:rPr>
        <w:t>删除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D11E5" w:rsidRDefault="009D11E5" w:rsidP="009D11E5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 w:rsidRPr="00420BD1">
        <w:t>project_survey</w:t>
      </w:r>
      <w:r w:rsidRPr="00495BD6">
        <w:t>/</w:t>
      </w:r>
      <w:r>
        <w:rPr>
          <w:rFonts w:hint="eastAsia"/>
        </w:rPr>
        <w:t>delete</w:t>
      </w:r>
    </w:p>
    <w:p w:rsidR="009D11E5" w:rsidRDefault="009D11E5" w:rsidP="009D11E5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D11E5" w:rsidTr="00C74848">
        <w:tc>
          <w:tcPr>
            <w:tcW w:w="1962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id</w:t>
            </w:r>
          </w:p>
        </w:tc>
        <w:tc>
          <w:tcPr>
            <w:tcW w:w="1275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尽调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9D11E5" w:rsidRDefault="009D11E5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D11E5" w:rsidRDefault="009D11E5" w:rsidP="00C74848">
            <w:pPr>
              <w:pStyle w:val="a4"/>
              <w:ind w:firstLineChars="0" w:firstLine="0"/>
            </w:pPr>
          </w:p>
        </w:tc>
      </w:tr>
    </w:tbl>
    <w:p w:rsidR="009D11E5" w:rsidRDefault="009D11E5" w:rsidP="009D11E5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D11E5" w:rsidRDefault="009D11E5" w:rsidP="009D11E5">
      <w:pPr>
        <w:ind w:leftChars="300" w:left="630"/>
      </w:pPr>
      <w:r>
        <w:t>{</w:t>
      </w:r>
    </w:p>
    <w:p w:rsidR="009D11E5" w:rsidRDefault="009D11E5" w:rsidP="009D11E5">
      <w:pPr>
        <w:ind w:leftChars="300" w:left="630"/>
      </w:pPr>
      <w:r>
        <w:t xml:space="preserve">    "data": 1,</w:t>
      </w:r>
    </w:p>
    <w:p w:rsidR="009D11E5" w:rsidRDefault="009D11E5" w:rsidP="009D11E5">
      <w:pPr>
        <w:ind w:leftChars="300" w:left="630"/>
      </w:pPr>
      <w:r>
        <w:t xml:space="preserve">    "code": 0,</w:t>
      </w:r>
    </w:p>
    <w:p w:rsidR="009D11E5" w:rsidRDefault="009D11E5" w:rsidP="009D11E5">
      <w:pPr>
        <w:ind w:leftChars="300" w:left="630"/>
      </w:pPr>
      <w:r>
        <w:lastRenderedPageBreak/>
        <w:t xml:space="preserve">    "msg": "success"</w:t>
      </w:r>
    </w:p>
    <w:p w:rsidR="009D11E5" w:rsidRDefault="009D11E5" w:rsidP="009D11E5">
      <w:pPr>
        <w:ind w:leftChars="300" w:left="630"/>
      </w:pPr>
      <w:r>
        <w:t>}</w:t>
      </w:r>
    </w:p>
    <w:p w:rsidR="009E24B0" w:rsidRDefault="009E24B0" w:rsidP="009E24B0">
      <w:pPr>
        <w:pStyle w:val="2"/>
      </w:pPr>
      <w:r>
        <w:rPr>
          <w:rFonts w:hint="eastAsia"/>
        </w:rPr>
        <w:t>基金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查询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t>get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9E24B0" w:rsidRDefault="009E24B0" w:rsidP="009E24B0">
      <w:pPr>
        <w:pStyle w:val="a4"/>
        <w:ind w:left="840" w:firstLineChars="0" w:firstLine="0"/>
      </w:pPr>
    </w:p>
    <w:p w:rsidR="009E24B0" w:rsidRDefault="009E24B0" w:rsidP="009E24B0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0F5995" w:rsidRDefault="000F5995" w:rsidP="000F5995">
      <w:r>
        <w:t>{</w:t>
      </w:r>
    </w:p>
    <w:p w:rsidR="000F5995" w:rsidRDefault="000F5995" w:rsidP="000F5995">
      <w:r>
        <w:t xml:space="preserve">    "data": [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1,</w:t>
      </w:r>
    </w:p>
    <w:p w:rsidR="000F5995" w:rsidRDefault="000F5995" w:rsidP="000F5995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第一基金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400,</w:t>
      </w:r>
    </w:p>
    <w:p w:rsidR="000F5995" w:rsidRDefault="000F5995" w:rsidP="000F5995">
      <w:r>
        <w:t xml:space="preserve">            "plan_account": 410,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1,</w:t>
      </w:r>
    </w:p>
    <w:p w:rsidR="000F5995" w:rsidRDefault="000F5995" w:rsidP="000F5995">
      <w:r>
        <w:t xml:space="preserve">            "invest": 180,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已经投资</w:t>
      </w:r>
    </w:p>
    <w:p w:rsidR="000F5995" w:rsidRDefault="000F5995" w:rsidP="000F5995">
      <w:r>
        <w:t xml:space="preserve">            "project_num": 4,</w:t>
      </w:r>
    </w:p>
    <w:p w:rsidR="000F5995" w:rsidRDefault="000F5995" w:rsidP="000F5995">
      <w:r>
        <w:t xml:space="preserve">            "rest": 220,</w:t>
      </w:r>
      <w:r w:rsidR="00A24384">
        <w:rPr>
          <w:rFonts w:hint="eastAsia"/>
        </w:rPr>
        <w:t xml:space="preserve"> //</w:t>
      </w:r>
      <w:r w:rsidR="00A24384">
        <w:rPr>
          <w:rFonts w:hint="eastAsia"/>
        </w:rPr>
        <w:t>剩余投资</w:t>
      </w:r>
    </w:p>
    <w:p w:rsidR="000F5995" w:rsidRDefault="000F5995" w:rsidP="000F5995">
      <w:r>
        <w:t xml:space="preserve">            "rate": "97.56%"</w:t>
      </w:r>
      <w:r w:rsidR="00A24384">
        <w:rPr>
          <w:rFonts w:hint="eastAsia"/>
        </w:rPr>
        <w:t xml:space="preserve">  //</w:t>
      </w:r>
      <w:r w:rsidR="00A24384">
        <w:rPr>
          <w:rFonts w:hint="eastAsia"/>
        </w:rPr>
        <w:t>实际募集占计划募集的百分比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2,</w:t>
      </w:r>
    </w:p>
    <w:p w:rsidR="000F5995" w:rsidRDefault="000F5995" w:rsidP="000F5995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第二基金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3000,</w:t>
      </w:r>
    </w:p>
    <w:p w:rsidR="000F5995" w:rsidRDefault="000F5995" w:rsidP="000F5995">
      <w:r>
        <w:t xml:space="preserve">            "plan_account": 5000,</w:t>
      </w:r>
    </w:p>
    <w:p w:rsidR="000F5995" w:rsidRDefault="000F5995" w:rsidP="000F5995">
      <w:r>
        <w:t xml:space="preserve">            "unit": "USDT",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"2018-12-03 10:24:39",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2660,</w:t>
      </w:r>
    </w:p>
    <w:p w:rsidR="000F5995" w:rsidRDefault="000F5995" w:rsidP="000F5995">
      <w:r>
        <w:t xml:space="preserve">            "project_num": 3,</w:t>
      </w:r>
    </w:p>
    <w:p w:rsidR="000F5995" w:rsidRDefault="000F5995" w:rsidP="000F5995">
      <w:r>
        <w:t xml:space="preserve">            "rest": 340,</w:t>
      </w:r>
    </w:p>
    <w:p w:rsidR="000F5995" w:rsidRDefault="000F5995" w:rsidP="000F5995">
      <w:r>
        <w:t xml:space="preserve">            "rate": "60%"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lastRenderedPageBreak/>
        <w:t xml:space="preserve">            "id": 3,</w:t>
      </w:r>
    </w:p>
    <w:p w:rsidR="000F5995" w:rsidRDefault="000F5995" w:rsidP="000F5995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第三基金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1000,</w:t>
      </w:r>
    </w:p>
    <w:p w:rsidR="000F5995" w:rsidRDefault="000F5995" w:rsidP="000F5995">
      <w:r>
        <w:t xml:space="preserve">            "plan_account": 2000,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130,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870,</w:t>
      </w:r>
    </w:p>
    <w:p w:rsidR="000F5995" w:rsidRDefault="000F5995" w:rsidP="000F5995">
      <w:r>
        <w:t xml:space="preserve">            "rate": "50%"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4,</w:t>
      </w:r>
    </w:p>
    <w:p w:rsidR="000F5995" w:rsidRDefault="000F5995" w:rsidP="000F5995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第四基金</w:t>
      </w:r>
      <w:r>
        <w:rPr>
          <w:rFonts w:hint="eastAsia"/>
        </w:rPr>
        <w:t>",</w:t>
      </w:r>
    </w:p>
    <w:p w:rsidR="000F5995" w:rsidRDefault="000F5995" w:rsidP="000F5995">
      <w:r>
        <w:t xml:space="preserve">            "account": 2000,</w:t>
      </w:r>
    </w:p>
    <w:p w:rsidR="000F5995" w:rsidRDefault="000F5995" w:rsidP="000F5995">
      <w:r>
        <w:t xml:space="preserve">            "plan_account": 4786,</w:t>
      </w:r>
    </w:p>
    <w:p w:rsidR="000F5995" w:rsidRDefault="000F5995" w:rsidP="000F5995">
      <w:r>
        <w:t xml:space="preserve">            "unit": "ETC",</w:t>
      </w:r>
    </w:p>
    <w:p w:rsidR="000F5995" w:rsidRDefault="000F5995" w:rsidP="000F5995">
      <w:r>
        <w:t xml:space="preserve">            "start_time": "2018-12-03 10:24:39",</w:t>
      </w:r>
    </w:p>
    <w:p w:rsidR="000F5995" w:rsidRDefault="000F5995" w:rsidP="000F5995">
      <w:r>
        <w:t xml:space="preserve">            "end_time": "2018-12-13 10:24:43",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20,</w:t>
      </w:r>
    </w:p>
    <w:p w:rsidR="000F5995" w:rsidRDefault="000F5995" w:rsidP="000F5995">
      <w:r>
        <w:t xml:space="preserve">            "project_num": 2,</w:t>
      </w:r>
    </w:p>
    <w:p w:rsidR="000F5995" w:rsidRDefault="000F5995" w:rsidP="000F5995">
      <w:r>
        <w:t xml:space="preserve">            "rest": 1980,</w:t>
      </w:r>
    </w:p>
    <w:p w:rsidR="000F5995" w:rsidRDefault="000F5995" w:rsidP="000F5995">
      <w:r>
        <w:t xml:space="preserve">            "rate": "41.79%"</w:t>
      </w:r>
    </w:p>
    <w:p w:rsidR="000F5995" w:rsidRDefault="000F5995" w:rsidP="000F5995">
      <w:r>
        <w:t xml:space="preserve">        },</w:t>
      </w:r>
    </w:p>
    <w:p w:rsidR="000F5995" w:rsidRDefault="000F5995" w:rsidP="000F5995">
      <w:r>
        <w:t xml:space="preserve">        {</w:t>
      </w:r>
    </w:p>
    <w:p w:rsidR="000F5995" w:rsidRDefault="000F5995" w:rsidP="000F5995">
      <w:r>
        <w:t xml:space="preserve">            "id": 8,</w:t>
      </w:r>
    </w:p>
    <w:p w:rsidR="000F5995" w:rsidRDefault="000F5995" w:rsidP="000F5995">
      <w:pPr>
        <w:rPr>
          <w:rFonts w:hint="eastAsia"/>
        </w:rPr>
      </w:pPr>
      <w:r>
        <w:rPr>
          <w:rFonts w:hint="eastAsia"/>
        </w:rPr>
        <w:t xml:space="preserve">            "name": "</w:t>
      </w:r>
      <w:r>
        <w:rPr>
          <w:rFonts w:hint="eastAsia"/>
        </w:rPr>
        <w:t>第六基金</w:t>
      </w:r>
      <w:r>
        <w:rPr>
          <w:rFonts w:hint="eastAsia"/>
        </w:rPr>
        <w:t>55",</w:t>
      </w:r>
    </w:p>
    <w:p w:rsidR="000F5995" w:rsidRDefault="000F5995" w:rsidP="000F5995">
      <w:r>
        <w:t xml:space="preserve">            "account": 395.32,</w:t>
      </w:r>
    </w:p>
    <w:p w:rsidR="000F5995" w:rsidRDefault="000F5995" w:rsidP="000F5995">
      <w:r>
        <w:t xml:space="preserve">            "plan_account": 3477,</w:t>
      </w:r>
    </w:p>
    <w:p w:rsidR="000F5995" w:rsidRDefault="000F5995" w:rsidP="000F5995">
      <w:r>
        <w:t xml:space="preserve">            "unit": "BTC",</w:t>
      </w:r>
    </w:p>
    <w:p w:rsidR="000F5995" w:rsidRDefault="000F5995" w:rsidP="000F5995">
      <w:r>
        <w:t xml:space="preserve">            "start_time": "2018-10-10 12:01:00",</w:t>
      </w:r>
    </w:p>
    <w:p w:rsidR="000F5995" w:rsidRDefault="000F5995" w:rsidP="000F5995">
      <w:r>
        <w:t xml:space="preserve">            "end_time": "2019-12-12 12:12:00",</w:t>
      </w:r>
    </w:p>
    <w:p w:rsidR="000F5995" w:rsidRDefault="000F5995" w:rsidP="000F5995">
      <w:r>
        <w:t xml:space="preserve">            "user_id": 17,</w:t>
      </w:r>
    </w:p>
    <w:p w:rsidR="000F5995" w:rsidRDefault="000F5995" w:rsidP="000F5995">
      <w:r>
        <w:t xml:space="preserve">            "invest": 0,</w:t>
      </w:r>
    </w:p>
    <w:p w:rsidR="000F5995" w:rsidRDefault="000F5995" w:rsidP="000F5995">
      <w:r>
        <w:t xml:space="preserve">            "project_num": 0,</w:t>
      </w:r>
    </w:p>
    <w:p w:rsidR="000F5995" w:rsidRDefault="000F5995" w:rsidP="000F5995">
      <w:r>
        <w:t xml:space="preserve">            "rest": 395.32,</w:t>
      </w:r>
    </w:p>
    <w:p w:rsidR="000F5995" w:rsidRDefault="000F5995" w:rsidP="000F5995">
      <w:r>
        <w:t xml:space="preserve">            "rate": "11.37%"</w:t>
      </w:r>
    </w:p>
    <w:p w:rsidR="000F5995" w:rsidRDefault="000F5995" w:rsidP="000F5995">
      <w:r>
        <w:t xml:space="preserve">        }</w:t>
      </w:r>
    </w:p>
    <w:p w:rsidR="000F5995" w:rsidRDefault="000F5995" w:rsidP="000F5995">
      <w:r>
        <w:t xml:space="preserve">    ],</w:t>
      </w:r>
    </w:p>
    <w:p w:rsidR="000F5995" w:rsidRDefault="000F5995" w:rsidP="000F5995">
      <w:r>
        <w:t xml:space="preserve">    "code": 0,</w:t>
      </w:r>
    </w:p>
    <w:p w:rsidR="000F5995" w:rsidRDefault="000F5995" w:rsidP="000F5995">
      <w:r>
        <w:t xml:space="preserve">    "msg": "success"</w:t>
      </w:r>
    </w:p>
    <w:p w:rsidR="000F5995" w:rsidRDefault="000F5995" w:rsidP="000F5995">
      <w:r>
        <w:lastRenderedPageBreak/>
        <w:t>}</w:t>
      </w:r>
    </w:p>
    <w:p w:rsidR="000F5995" w:rsidRDefault="000F5995" w:rsidP="009E24B0">
      <w:pPr>
        <w:rPr>
          <w:rFonts w:hint="eastAsia"/>
        </w:rPr>
      </w:pPr>
    </w:p>
    <w:p w:rsidR="000F5995" w:rsidRDefault="000F5995" w:rsidP="009E24B0"/>
    <w:p w:rsidR="009E24B0" w:rsidRPr="00BF3223" w:rsidRDefault="009E24B0" w:rsidP="009E24B0">
      <w:pPr>
        <w:pStyle w:val="4"/>
      </w:pPr>
      <w:r>
        <w:rPr>
          <w:rFonts w:hint="eastAsia"/>
        </w:rPr>
        <w:t>添加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add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701"/>
        <w:gridCol w:w="982"/>
        <w:gridCol w:w="1518"/>
        <w:gridCol w:w="1519"/>
      </w:tblGrid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701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实际募集</w:t>
            </w:r>
            <w:r w:rsidR="009E24B0">
              <w:rPr>
                <w:rFonts w:hint="eastAsia"/>
              </w:rPr>
              <w:t>金额</w:t>
            </w:r>
          </w:p>
        </w:tc>
        <w:tc>
          <w:tcPr>
            <w:tcW w:w="982" w:type="dxa"/>
          </w:tcPr>
          <w:p w:rsidR="009E24B0" w:rsidRDefault="00C963A2" w:rsidP="00C74848">
            <w:pPr>
              <w:pStyle w:val="a4"/>
              <w:ind w:firstLineChars="0" w:firstLine="0"/>
            </w:pPr>
            <w:r>
              <w:t>Flo</w:t>
            </w:r>
            <w:r>
              <w:rPr>
                <w:rFonts w:hint="eastAsia"/>
              </w:rPr>
              <w:t>at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963A2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701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98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  <w:tr w:rsidR="00C963A2" w:rsidTr="00C963A2">
        <w:tc>
          <w:tcPr>
            <w:tcW w:w="1962" w:type="dxa"/>
          </w:tcPr>
          <w:p w:rsidR="00C963A2" w:rsidRPr="00C963A2" w:rsidRDefault="00C963A2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701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募集结束时间</w:t>
            </w:r>
          </w:p>
        </w:tc>
        <w:tc>
          <w:tcPr>
            <w:tcW w:w="982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pPr>
        <w:rPr>
          <w:rFonts w:hint="eastAsia"/>
        </w:rPr>
      </w:pPr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B02C10" w:rsidRDefault="00B02C10" w:rsidP="00B02C10">
      <w:r>
        <w:t>{</w:t>
      </w:r>
    </w:p>
    <w:p w:rsidR="00B02C10" w:rsidRDefault="00B02C10" w:rsidP="00B02C10">
      <w:r>
        <w:t xml:space="preserve">    "data": {</w:t>
      </w:r>
    </w:p>
    <w:p w:rsidR="00B02C10" w:rsidRDefault="00B02C10" w:rsidP="00B02C10">
      <w:r>
        <w:t xml:space="preserve">        "id": 3</w:t>
      </w:r>
      <w:r>
        <w:rPr>
          <w:rFonts w:hint="eastAsia"/>
        </w:rPr>
        <w:t xml:space="preserve"> //</w:t>
      </w:r>
      <w:r>
        <w:rPr>
          <w:rFonts w:hint="eastAsia"/>
        </w:rPr>
        <w:t>基金</w:t>
      </w:r>
      <w:r>
        <w:rPr>
          <w:rFonts w:hint="eastAsia"/>
        </w:rPr>
        <w:t>id</w:t>
      </w:r>
    </w:p>
    <w:p w:rsidR="00B02C10" w:rsidRDefault="00B02C10" w:rsidP="00B02C10">
      <w:r>
        <w:t xml:space="preserve">    },</w:t>
      </w:r>
    </w:p>
    <w:p w:rsidR="00B02C10" w:rsidRDefault="00B02C10" w:rsidP="00B02C10">
      <w:r>
        <w:t xml:space="preserve">    "code": 0,</w:t>
      </w:r>
    </w:p>
    <w:p w:rsidR="00B02C10" w:rsidRDefault="00B02C10" w:rsidP="00B02C10">
      <w:r>
        <w:t xml:space="preserve">    "msg": "success"</w:t>
      </w:r>
    </w:p>
    <w:p w:rsidR="00B02C10" w:rsidRDefault="00B02C10" w:rsidP="00B02C10">
      <w:r>
        <w:t>}</w:t>
      </w:r>
    </w:p>
    <w:p w:rsidR="000F5995" w:rsidRDefault="000F5995" w:rsidP="009E24B0">
      <w:pPr>
        <w:rPr>
          <w:rFonts w:hint="eastAsia"/>
        </w:rPr>
      </w:pPr>
    </w:p>
    <w:p w:rsidR="009E24B0" w:rsidRPr="00BF3223" w:rsidRDefault="009E24B0" w:rsidP="009E24B0">
      <w:pPr>
        <w:pStyle w:val="4"/>
      </w:pPr>
      <w:r>
        <w:rPr>
          <w:rFonts w:hint="eastAsia"/>
        </w:rPr>
        <w:t>更新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update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N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ame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基金名称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A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ccount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金额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9E24B0" w:rsidTr="00C74848">
        <w:tc>
          <w:tcPr>
            <w:tcW w:w="1962" w:type="dxa"/>
          </w:tcPr>
          <w:p w:rsidR="009E24B0" w:rsidRPr="004734CF" w:rsidRDefault="009E24B0" w:rsidP="00C74848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Unit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单位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plan_account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计划募集金额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Float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C963A2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start_time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募集开始时间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  <w:tr w:rsidR="00C963A2" w:rsidTr="00C74848">
        <w:tc>
          <w:tcPr>
            <w:tcW w:w="1962" w:type="dxa"/>
          </w:tcPr>
          <w:p w:rsidR="00C963A2" w:rsidRPr="00C963A2" w:rsidRDefault="00C963A2" w:rsidP="00071D6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End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_time</w:t>
            </w:r>
          </w:p>
        </w:tc>
        <w:tc>
          <w:tcPr>
            <w:tcW w:w="1275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募集结束时</w:t>
            </w:r>
            <w:r>
              <w:rPr>
                <w:rFonts w:hint="eastAsia"/>
              </w:rPr>
              <w:lastRenderedPageBreak/>
              <w:t>间</w:t>
            </w:r>
          </w:p>
        </w:tc>
        <w:tc>
          <w:tcPr>
            <w:tcW w:w="140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18" w:type="dxa"/>
          </w:tcPr>
          <w:p w:rsidR="00C963A2" w:rsidRDefault="00C963A2" w:rsidP="00071D6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C963A2" w:rsidRDefault="00C963A2" w:rsidP="00071D66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lastRenderedPageBreak/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 w:rsidR="000A77DC">
        <w:rPr>
          <w:rFonts w:hint="eastAsia"/>
        </w:rPr>
        <w:t>1</w:t>
      </w:r>
      <w:r>
        <w:t>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E24B0" w:rsidRPr="00BF3223" w:rsidRDefault="009E24B0" w:rsidP="009E24B0">
      <w:pPr>
        <w:pStyle w:val="4"/>
      </w:pPr>
      <w:r>
        <w:rPr>
          <w:rFonts w:hint="eastAsia"/>
        </w:rPr>
        <w:t>删除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9E24B0" w:rsidRDefault="009E24B0" w:rsidP="009E24B0">
      <w:pPr>
        <w:pStyle w:val="a4"/>
        <w:ind w:left="840" w:firstLineChars="0" w:firstLine="0"/>
        <w:rPr>
          <w:rFonts w:ascii="Calibri" w:eastAsia="Calibri" w:hAnsi="Calibri" w:cs="Calibri"/>
          <w:u w:val="single"/>
        </w:rPr>
      </w:pPr>
      <w:r>
        <w:rPr>
          <w:rFonts w:hint="eastAsia"/>
        </w:rPr>
        <w:t>接口地址：</w:t>
      </w:r>
      <w:r w:rsidRPr="00495BD6">
        <w:t>api/</w:t>
      </w:r>
      <w:r>
        <w:rPr>
          <w:rFonts w:hint="eastAsia"/>
        </w:rPr>
        <w:t>found</w:t>
      </w:r>
      <w:r w:rsidRPr="00495BD6">
        <w:t>/</w:t>
      </w:r>
      <w:r>
        <w:rPr>
          <w:rFonts w:hint="eastAsia"/>
        </w:rPr>
        <w:t>delete</w:t>
      </w:r>
    </w:p>
    <w:p w:rsidR="009E24B0" w:rsidRDefault="009E24B0" w:rsidP="009E24B0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4B0" w:rsidTr="00C74848">
        <w:tc>
          <w:tcPr>
            <w:tcW w:w="1962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75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基金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518" w:type="dxa"/>
          </w:tcPr>
          <w:p w:rsidR="009E24B0" w:rsidRDefault="009E24B0" w:rsidP="00C7484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9E24B0" w:rsidRDefault="009E24B0" w:rsidP="00C74848">
            <w:pPr>
              <w:pStyle w:val="a4"/>
              <w:ind w:firstLineChars="0" w:firstLine="0"/>
            </w:pPr>
          </w:p>
        </w:tc>
      </w:tr>
    </w:tbl>
    <w:p w:rsidR="009E24B0" w:rsidRDefault="009E24B0" w:rsidP="009E24B0">
      <w:r>
        <w:tab/>
      </w:r>
      <w:r>
        <w:tab/>
      </w:r>
      <w:r>
        <w:t>输出</w:t>
      </w:r>
      <w:r>
        <w:rPr>
          <w:rFonts w:hint="eastAsia"/>
        </w:rPr>
        <w:t>：</w:t>
      </w:r>
    </w:p>
    <w:p w:rsidR="009E24B0" w:rsidRDefault="009E24B0" w:rsidP="009E24B0">
      <w:r>
        <w:t>{</w:t>
      </w:r>
    </w:p>
    <w:p w:rsidR="009E24B0" w:rsidRDefault="009E24B0" w:rsidP="009E24B0">
      <w:r>
        <w:t xml:space="preserve">    "data": </w:t>
      </w:r>
      <w:r>
        <w:rPr>
          <w:rFonts w:hint="eastAsia"/>
        </w:rPr>
        <w:t>[],</w:t>
      </w:r>
    </w:p>
    <w:p w:rsidR="009E24B0" w:rsidRDefault="009E24B0" w:rsidP="009E24B0">
      <w:r>
        <w:t xml:space="preserve">    "code": 0,</w:t>
      </w:r>
    </w:p>
    <w:p w:rsidR="009E24B0" w:rsidRDefault="009E24B0" w:rsidP="009E24B0">
      <w:r>
        <w:t xml:space="preserve">    "msg": "success"</w:t>
      </w:r>
    </w:p>
    <w:p w:rsidR="009E24B0" w:rsidRDefault="009E24B0" w:rsidP="009E24B0">
      <w:r>
        <w:t>}</w:t>
      </w:r>
    </w:p>
    <w:p w:rsidR="009D11E5" w:rsidRDefault="009D11E5" w:rsidP="0056217C"/>
    <w:p w:rsidR="000D25AD" w:rsidRDefault="000D25AD" w:rsidP="000D25AD">
      <w:pPr>
        <w:pStyle w:val="2"/>
      </w:pPr>
      <w:bookmarkStart w:id="77" w:name="_Toc530584311"/>
      <w:r>
        <w:rPr>
          <w:rFonts w:hint="eastAsia"/>
        </w:rPr>
        <w:t>前端</w:t>
      </w:r>
      <w:bookmarkEnd w:id="77"/>
    </w:p>
    <w:p w:rsidR="000D25AD" w:rsidRPr="000D25AD" w:rsidRDefault="000D25AD" w:rsidP="000D25AD">
      <w:pPr>
        <w:pStyle w:val="4"/>
      </w:pPr>
      <w:bookmarkStart w:id="78" w:name="_Toc530584312"/>
      <w:r w:rsidRPr="000D25AD">
        <w:rPr>
          <w:rFonts w:hint="eastAsia"/>
        </w:rPr>
        <w:t>投资布局</w:t>
      </w:r>
      <w:bookmarkEnd w:id="78"/>
    </w:p>
    <w:p w:rsidR="000D25AD" w:rsidRDefault="000D25AD" w:rsidP="000D25AD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0D25AD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front/investment_layout/get</w:t>
      </w:r>
      <w:r w:rsidR="009C66B5">
        <w:rPr>
          <w:rFonts w:hint="eastAsia"/>
        </w:rPr>
        <w:t xml:space="preserve"> </w:t>
      </w:r>
    </w:p>
    <w:p w:rsid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get_by_category</w:t>
      </w:r>
    </w:p>
    <w:p w:rsidR="000D25AD" w:rsidRPr="009C66B5" w:rsidRDefault="009C66B5" w:rsidP="000D25AD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get_by_alp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输入参数：无</w:t>
      </w:r>
    </w:p>
    <w:p w:rsidR="000D25AD" w:rsidRDefault="000D25AD" w:rsidP="000D25AD">
      <w:pPr>
        <w:pStyle w:val="a4"/>
        <w:ind w:left="840" w:firstLineChars="0" w:firstLine="0"/>
      </w:pPr>
      <w:r>
        <w:rPr>
          <w:rFonts w:hint="eastAsia"/>
        </w:rPr>
        <w:t>输出参数与后端投资布局一致</w:t>
      </w:r>
    </w:p>
    <w:p w:rsidR="009C66B5" w:rsidRPr="000D25AD" w:rsidRDefault="009C66B5" w:rsidP="009C66B5">
      <w:pPr>
        <w:pStyle w:val="4"/>
      </w:pPr>
      <w:bookmarkStart w:id="79" w:name="_Toc530584313"/>
      <w:r>
        <w:rPr>
          <w:rFonts w:hint="eastAsia"/>
        </w:rPr>
        <w:t>文章</w:t>
      </w:r>
      <w:bookmarkEnd w:id="79"/>
    </w:p>
    <w:p w:rsidR="009C66B5" w:rsidRDefault="009C66B5" w:rsidP="009C66B5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get_publish</w:t>
      </w:r>
      <w:r>
        <w:rPr>
          <w:rFonts w:hint="eastAsia"/>
        </w:rPr>
        <w:t xml:space="preserve"> //</w:t>
      </w:r>
      <w:r>
        <w:rPr>
          <w:rFonts w:hint="eastAsia"/>
        </w:rPr>
        <w:t>获取已经发布的</w:t>
      </w:r>
    </w:p>
    <w:p w:rsidR="009C66B5" w:rsidRPr="009C66B5" w:rsidRDefault="009C66B5" w:rsidP="009C66B5">
      <w:pPr>
        <w:ind w:left="420" w:firstLine="420"/>
      </w:pPr>
      <w:r>
        <w:rPr>
          <w:rFonts w:hint="eastAsia"/>
        </w:rPr>
        <w:t>接口地址：</w:t>
      </w:r>
      <w:r w:rsidRPr="000D25AD">
        <w:t>front/investment_layout/</w:t>
      </w:r>
      <w:r w:rsidRPr="009C66B5">
        <w:t>detail</w:t>
      </w:r>
      <w:r>
        <w:rPr>
          <w:rFonts w:hint="eastAsia"/>
        </w:rPr>
        <w:t xml:space="preserve"> //</w:t>
      </w:r>
      <w:r>
        <w:rPr>
          <w:rFonts w:hint="eastAsia"/>
        </w:rPr>
        <w:t>获取详情</w:t>
      </w:r>
    </w:p>
    <w:p w:rsidR="009C66B5" w:rsidRDefault="009C66B5" w:rsidP="009C66B5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Pr="000D25AD" w:rsidRDefault="0077785A" w:rsidP="0077785A">
      <w:pPr>
        <w:pStyle w:val="4"/>
      </w:pPr>
      <w:bookmarkStart w:id="80" w:name="_Toc530584314"/>
      <w:r>
        <w:rPr>
          <w:rFonts w:hint="eastAsia"/>
        </w:rPr>
        <w:lastRenderedPageBreak/>
        <w:t>成员</w:t>
      </w:r>
      <w:bookmarkEnd w:id="80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get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member/get</w:t>
      </w:r>
      <w:r>
        <w:rPr>
          <w:rFonts w:hint="eastAsia"/>
        </w:rPr>
        <w:t xml:space="preserve"> //</w:t>
      </w:r>
      <w:r>
        <w:rPr>
          <w:rFonts w:hint="eastAsia"/>
        </w:rPr>
        <w:t>获取成员信息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1" w:name="_Toc530584315"/>
      <w:r>
        <w:rPr>
          <w:rFonts w:hint="eastAsia"/>
        </w:rPr>
        <w:t>添加项目</w:t>
      </w:r>
      <w:bookmarkEnd w:id="81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>project/add</w:t>
      </w:r>
      <w:r>
        <w:rPr>
          <w:rFonts w:hint="eastAsia"/>
        </w:rPr>
        <w:t xml:space="preserve"> //</w:t>
      </w:r>
      <w:r>
        <w:rPr>
          <w:rFonts w:hint="eastAsia"/>
        </w:rPr>
        <w:t>添加项目</w:t>
      </w:r>
      <w:r>
        <w:rPr>
          <w:rFonts w:hint="eastAsia"/>
        </w:rPr>
        <w:t xml:space="preserve"> </w:t>
      </w:r>
    </w:p>
    <w:p w:rsid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F50327" w:rsidRPr="00F50327" w:rsidRDefault="00F50327" w:rsidP="0077785A">
      <w:pPr>
        <w:ind w:left="420" w:firstLine="420"/>
      </w:pPr>
    </w:p>
    <w:p w:rsidR="0077785A" w:rsidRPr="000D25AD" w:rsidRDefault="0077785A" w:rsidP="0077785A">
      <w:pPr>
        <w:pStyle w:val="4"/>
      </w:pPr>
      <w:bookmarkStart w:id="82" w:name="_Toc530584316"/>
      <w:r>
        <w:rPr>
          <w:rFonts w:hint="eastAsia"/>
        </w:rPr>
        <w:t>修改项目</w:t>
      </w:r>
      <w:bookmarkEnd w:id="82"/>
    </w:p>
    <w:p w:rsidR="0077785A" w:rsidRDefault="0077785A" w:rsidP="0077785A">
      <w:pPr>
        <w:ind w:left="420" w:firstLine="420"/>
      </w:pPr>
      <w:r>
        <w:rPr>
          <w:rFonts w:hint="eastAsia"/>
        </w:rPr>
        <w:t>接口协议：</w:t>
      </w:r>
      <w:r>
        <w:rPr>
          <w:rFonts w:hint="eastAsia"/>
        </w:rPr>
        <w:t>post</w:t>
      </w:r>
    </w:p>
    <w:p w:rsidR="0077785A" w:rsidRDefault="0077785A" w:rsidP="0077785A">
      <w:pPr>
        <w:ind w:left="420" w:firstLine="420"/>
      </w:pPr>
      <w:r>
        <w:rPr>
          <w:rFonts w:hint="eastAsia"/>
        </w:rPr>
        <w:t>接口地址：</w:t>
      </w:r>
      <w:r w:rsidRPr="000D25AD">
        <w:t>front/</w:t>
      </w:r>
      <w:r w:rsidRPr="0077785A">
        <w:t xml:space="preserve"> project_detail/</w:t>
      </w:r>
      <w:r>
        <w:rPr>
          <w:rFonts w:hint="eastAsia"/>
        </w:rPr>
        <w:t>update</w:t>
      </w:r>
    </w:p>
    <w:p w:rsidR="00F50327" w:rsidRPr="00F50327" w:rsidRDefault="00F50327" w:rsidP="00F50327">
      <w:pPr>
        <w:pStyle w:val="a4"/>
        <w:ind w:left="840" w:firstLineChars="0" w:firstLine="0"/>
      </w:pPr>
      <w:r>
        <w:rPr>
          <w:rFonts w:hint="eastAsia"/>
        </w:rPr>
        <w:t>输出参数与后端文章一致</w:t>
      </w:r>
    </w:p>
    <w:p w:rsidR="0077785A" w:rsidRDefault="0077785A" w:rsidP="0077785A">
      <w:pPr>
        <w:pStyle w:val="a4"/>
        <w:ind w:left="840" w:firstLineChars="0" w:firstLine="0"/>
      </w:pPr>
      <w:r>
        <w:rPr>
          <w:rFonts w:hint="eastAsia"/>
        </w:rPr>
        <w:t>输入参数：以下</w:t>
      </w:r>
      <w:r>
        <w:rPr>
          <w:rFonts w:hint="eastAsia"/>
        </w:rPr>
        <w:t>2</w:t>
      </w:r>
      <w:r>
        <w:rPr>
          <w:rFonts w:hint="eastAsia"/>
        </w:rPr>
        <w:t>个参数，最后一步保存的时候添加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962"/>
        <w:gridCol w:w="1275"/>
        <w:gridCol w:w="1408"/>
        <w:gridCol w:w="1518"/>
        <w:gridCol w:w="1519"/>
      </w:tblGrid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F</w:t>
            </w:r>
            <w:r>
              <w:rPr>
                <w:rFonts w:ascii="Helvetica" w:hAnsi="Helvetica" w:cs="Helvetica" w:hint="eastAsia"/>
                <w:color w:val="505050"/>
                <w:sz w:val="14"/>
                <w:szCs w:val="14"/>
                <w:shd w:val="clear" w:color="auto" w:fill="FFFFFF"/>
              </w:rPr>
              <w:t>inal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最后一步时，传入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填入</w:t>
            </w:r>
            <w:r>
              <w:rPr>
                <w:rFonts w:hint="eastAsia"/>
              </w:rPr>
              <w:t>1</w:t>
            </w:r>
          </w:p>
        </w:tc>
      </w:tr>
      <w:tr w:rsidR="0077785A" w:rsidTr="00495BD6">
        <w:tc>
          <w:tcPr>
            <w:tcW w:w="1962" w:type="dxa"/>
          </w:tcPr>
          <w:p w:rsidR="0077785A" w:rsidRDefault="0077785A" w:rsidP="00495BD6">
            <w:pPr>
              <w:pStyle w:val="a4"/>
              <w:ind w:firstLineChars="0" w:firstLine="0"/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</w:pPr>
            <w:r w:rsidRPr="0077785A">
              <w:rPr>
                <w:rFonts w:ascii="Helvetica" w:hAnsi="Helvetica" w:cs="Helvetica"/>
                <w:color w:val="505050"/>
                <w:sz w:val="14"/>
                <w:szCs w:val="14"/>
                <w:shd w:val="clear" w:color="auto" w:fill="FFFFFF"/>
              </w:rPr>
              <w:t>project_id</w:t>
            </w:r>
          </w:p>
        </w:tc>
        <w:tc>
          <w:tcPr>
            <w:tcW w:w="1275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</w:rPr>
              <w:t>id</w:t>
            </w:r>
          </w:p>
        </w:tc>
        <w:tc>
          <w:tcPr>
            <w:tcW w:w="140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t>Int</w:t>
            </w:r>
          </w:p>
        </w:tc>
        <w:tc>
          <w:tcPr>
            <w:tcW w:w="1518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1519" w:type="dxa"/>
          </w:tcPr>
          <w:p w:rsidR="0077785A" w:rsidRDefault="0077785A" w:rsidP="00495BD6">
            <w:pPr>
              <w:pStyle w:val="a4"/>
              <w:ind w:firstLineChars="0" w:firstLine="0"/>
            </w:pPr>
            <w:r>
              <w:rPr>
                <w:rFonts w:hint="eastAsia"/>
              </w:rPr>
              <w:t>添加项目的时候，返回的</w:t>
            </w:r>
            <w:r>
              <w:rPr>
                <w:rFonts w:hint="eastAsia"/>
              </w:rPr>
              <w:t>project_id</w:t>
            </w:r>
            <w:r>
              <w:rPr>
                <w:rFonts w:hint="eastAsia"/>
              </w:rPr>
              <w:t>字段</w:t>
            </w:r>
          </w:p>
        </w:tc>
      </w:tr>
    </w:tbl>
    <w:p w:rsidR="0077785A" w:rsidRPr="0077785A" w:rsidRDefault="0077785A" w:rsidP="0077785A">
      <w:pPr>
        <w:ind w:left="420" w:firstLine="420"/>
      </w:pPr>
    </w:p>
    <w:p w:rsidR="0077785A" w:rsidRPr="0077785A" w:rsidRDefault="0077785A" w:rsidP="0077785A">
      <w:pPr>
        <w:ind w:left="420" w:firstLine="420"/>
      </w:pPr>
    </w:p>
    <w:p w:rsidR="000D25AD" w:rsidRPr="003B478D" w:rsidRDefault="000D25AD" w:rsidP="000D25AD"/>
    <w:p w:rsidR="00900583" w:rsidRDefault="00CB7C97">
      <w:pPr>
        <w:pStyle w:val="2"/>
      </w:pPr>
      <w:bookmarkStart w:id="83" w:name="_Toc530584317"/>
      <w:r>
        <w:rPr>
          <w:rFonts w:hint="eastAsia"/>
        </w:rPr>
        <w:t>工具</w:t>
      </w:r>
      <w:bookmarkEnd w:id="2"/>
      <w:bookmarkEnd w:id="3"/>
      <w:bookmarkEnd w:id="83"/>
    </w:p>
    <w:p w:rsidR="00900583" w:rsidRDefault="003B478D">
      <w:pPr>
        <w:pStyle w:val="4"/>
      </w:pPr>
      <w:bookmarkStart w:id="84" w:name="_Toc26630_WPSOffice_Level2"/>
      <w:bookmarkStart w:id="85" w:name="_Toc530584318"/>
      <w:r>
        <w:rPr>
          <w:rFonts w:hint="eastAsia"/>
        </w:rPr>
        <w:t>文件上传</w:t>
      </w:r>
      <w:bookmarkEnd w:id="84"/>
      <w:bookmarkEnd w:id="85"/>
    </w:p>
    <w:p w:rsidR="00900583" w:rsidRDefault="00CB7C97" w:rsidP="003B478D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00583" w:rsidRPr="003B478D" w:rsidRDefault="00CB7C97" w:rsidP="003B478D">
      <w:pPr>
        <w:ind w:left="420" w:firstLine="420"/>
      </w:pPr>
      <w:r>
        <w:rPr>
          <w:rFonts w:hint="eastAsia"/>
        </w:rPr>
        <w:t>接口地址：</w:t>
      </w:r>
      <w:r w:rsidR="00A1678B">
        <w:rPr>
          <w:rFonts w:hint="eastAsia"/>
        </w:rPr>
        <w:t>/</w:t>
      </w:r>
      <w:r w:rsidR="003B478D" w:rsidRPr="003B478D">
        <w:t xml:space="preserve">api </w:t>
      </w:r>
      <w:r w:rsidR="00A1678B" w:rsidRPr="003B478D">
        <w:t>/upload</w:t>
      </w:r>
    </w:p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00583" w:rsidTr="003B478D">
        <w:tc>
          <w:tcPr>
            <w:tcW w:w="1253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00583" w:rsidTr="003B478D">
        <w:tc>
          <w:tcPr>
            <w:tcW w:w="1253" w:type="dxa"/>
          </w:tcPr>
          <w:p w:rsidR="00900583" w:rsidRDefault="003B478D">
            <w:pPr>
              <w:pStyle w:val="a4"/>
              <w:ind w:firstLineChars="0" w:firstLine="0"/>
            </w:pPr>
            <w:r w:rsidRPr="003B478D">
              <w:t>F</w:t>
            </w:r>
            <w:r w:rsidRPr="003B478D">
              <w:rPr>
                <w:rFonts w:hint="eastAsia"/>
              </w:rPr>
              <w:t>ile</w:t>
            </w:r>
          </w:p>
        </w:tc>
        <w:tc>
          <w:tcPr>
            <w:tcW w:w="1417" w:type="dxa"/>
          </w:tcPr>
          <w:p w:rsidR="00900583" w:rsidRDefault="003B478D">
            <w:pPr>
              <w:pStyle w:val="a4"/>
              <w:ind w:firstLineChars="0" w:firstLine="0"/>
            </w:pPr>
            <w:r>
              <w:t>文件</w:t>
            </w:r>
          </w:p>
        </w:tc>
        <w:tc>
          <w:tcPr>
            <w:tcW w:w="1134" w:type="dxa"/>
          </w:tcPr>
          <w:p w:rsidR="00900583" w:rsidRDefault="003B478D">
            <w:pPr>
              <w:pStyle w:val="a4"/>
              <w:ind w:firstLineChars="0" w:firstLine="0"/>
            </w:pPr>
            <w:r>
              <w:t>F</w:t>
            </w:r>
            <w:r>
              <w:rPr>
                <w:rFonts w:hint="eastAsia"/>
              </w:rPr>
              <w:t>ile</w:t>
            </w:r>
          </w:p>
        </w:tc>
        <w:tc>
          <w:tcPr>
            <w:tcW w:w="709" w:type="dxa"/>
          </w:tcPr>
          <w:p w:rsidR="00900583" w:rsidRDefault="00CB7C97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00583" w:rsidRDefault="003B478D">
            <w:pPr>
              <w:pStyle w:val="a4"/>
              <w:ind w:firstLineChars="0" w:firstLine="0"/>
            </w:pPr>
            <w:r>
              <w:t>目前支持</w:t>
            </w:r>
            <w:r>
              <w:t>jpg</w:t>
            </w:r>
            <w:r>
              <w:rPr>
                <w:rFonts w:hint="eastAsia"/>
              </w:rPr>
              <w:t>、</w:t>
            </w:r>
            <w:r>
              <w:t>jpeg</w:t>
            </w:r>
            <w:r>
              <w:rPr>
                <w:rFonts w:hint="eastAsia"/>
              </w:rPr>
              <w:t>、</w:t>
            </w:r>
            <w:r>
              <w:t>png</w:t>
            </w:r>
            <w:r>
              <w:rPr>
                <w:rFonts w:hint="eastAsia"/>
              </w:rPr>
              <w:t>、</w:t>
            </w:r>
            <w:r>
              <w:t>pdf</w:t>
            </w:r>
          </w:p>
        </w:tc>
      </w:tr>
    </w:tbl>
    <w:p w:rsidR="00900583" w:rsidRDefault="00CB7C97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A1678B" w:rsidRDefault="00A1678B" w:rsidP="00075260">
      <w:pPr>
        <w:ind w:leftChars="400" w:left="840"/>
      </w:pPr>
      <w:r>
        <w:lastRenderedPageBreak/>
        <w:t>{</w:t>
      </w:r>
    </w:p>
    <w:p w:rsidR="00A1678B" w:rsidRDefault="00A1678B" w:rsidP="00075260">
      <w:pPr>
        <w:ind w:leftChars="400" w:left="840"/>
      </w:pPr>
      <w:r>
        <w:t xml:space="preserve">    "</w:t>
      </w:r>
      <w:r w:rsidR="006738C4">
        <w:t>code</w:t>
      </w:r>
      <w:r>
        <w:t>": "</w:t>
      </w:r>
      <w:r w:rsidR="006738C4">
        <w:rPr>
          <w:rFonts w:hint="eastAsia"/>
        </w:rPr>
        <w:t>0</w:t>
      </w:r>
      <w:r>
        <w:t>",</w:t>
      </w:r>
    </w:p>
    <w:p w:rsidR="00A1678B" w:rsidRDefault="00A1678B" w:rsidP="00075260">
      <w:pPr>
        <w:ind w:leftChars="400" w:left="840"/>
      </w:pPr>
      <w:r>
        <w:t xml:space="preserve">    "data": {</w:t>
      </w:r>
    </w:p>
    <w:p w:rsidR="00A1678B" w:rsidRDefault="00A1678B" w:rsidP="00075260">
      <w:pPr>
        <w:ind w:leftChars="400" w:left="840"/>
      </w:pPr>
      <w:r>
        <w:t xml:space="preserve">        "avatar_url": "http://imapi.ccuploads/image/822e5d845fe6dd2c563dc33e9630bf56.jpg"</w:t>
      </w:r>
    </w:p>
    <w:p w:rsidR="00A1678B" w:rsidRDefault="00A1678B" w:rsidP="00075260">
      <w:pPr>
        <w:ind w:leftChars="400" w:left="840"/>
      </w:pPr>
      <w:r>
        <w:t xml:space="preserve">    }</w:t>
      </w:r>
    </w:p>
    <w:p w:rsidR="00BC59C0" w:rsidRDefault="00A1678B" w:rsidP="00A1678B">
      <w:pPr>
        <w:ind w:leftChars="400" w:left="840"/>
      </w:pPr>
      <w:r>
        <w:t>}</w:t>
      </w:r>
    </w:p>
    <w:p w:rsidR="00075260" w:rsidRPr="00075260" w:rsidRDefault="00075260" w:rsidP="00A1678B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D13462" w:rsidRDefault="00D13462" w:rsidP="00D13462">
      <w:pPr>
        <w:ind w:leftChars="400" w:left="840"/>
      </w:pPr>
      <w:r>
        <w:t>{</w:t>
      </w:r>
    </w:p>
    <w:p w:rsidR="00D13462" w:rsidRDefault="00D13462" w:rsidP="00D13462">
      <w:pPr>
        <w:ind w:leftChars="400" w:left="840"/>
      </w:pPr>
      <w:r>
        <w:t xml:space="preserve">    "code": "-1",</w:t>
      </w:r>
    </w:p>
    <w:p w:rsidR="00D13462" w:rsidRDefault="00D13462" w:rsidP="00D13462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上传失败</w:t>
      </w:r>
      <w:r>
        <w:rPr>
          <w:rFonts w:hint="eastAsia"/>
        </w:rPr>
        <w:t>",</w:t>
      </w:r>
    </w:p>
    <w:p w:rsidR="00D13462" w:rsidRDefault="00D13462" w:rsidP="00D13462">
      <w:pPr>
        <w:ind w:leftChars="400" w:left="840"/>
      </w:pPr>
      <w:r>
        <w:t xml:space="preserve">    "data": {}</w:t>
      </w:r>
    </w:p>
    <w:p w:rsidR="00075260" w:rsidRDefault="00D13462" w:rsidP="00D13462">
      <w:pPr>
        <w:ind w:leftChars="400" w:left="840"/>
      </w:pPr>
      <w:r>
        <w:t>}</w:t>
      </w:r>
    </w:p>
    <w:p w:rsidR="007D3A5A" w:rsidRDefault="007D3A5A" w:rsidP="00D13462">
      <w:pPr>
        <w:ind w:leftChars="400" w:left="840"/>
      </w:pPr>
    </w:p>
    <w:p w:rsidR="007D3A5A" w:rsidRDefault="009B6AC8" w:rsidP="007D3A5A">
      <w:pPr>
        <w:pStyle w:val="4"/>
      </w:pPr>
      <w:bookmarkStart w:id="86" w:name="_Toc530584319"/>
      <w:r>
        <w:rPr>
          <w:rFonts w:hint="eastAsia"/>
        </w:rPr>
        <w:t>获取图形</w:t>
      </w:r>
      <w:r w:rsidR="007D3A5A">
        <w:rPr>
          <w:rFonts w:hint="eastAsia"/>
        </w:rPr>
        <w:t>验证码</w:t>
      </w:r>
      <w:bookmarkEnd w:id="86"/>
    </w:p>
    <w:p w:rsidR="007D3A5A" w:rsidRDefault="007D3A5A" w:rsidP="007D3A5A">
      <w:pPr>
        <w:ind w:left="420" w:firstLine="420"/>
      </w:pPr>
      <w:r>
        <w:rPr>
          <w:rFonts w:hint="eastAsia"/>
        </w:rPr>
        <w:t>接口协议：</w:t>
      </w:r>
      <w:r w:rsidR="009B6AC8">
        <w:rPr>
          <w:rFonts w:hint="eastAsia"/>
        </w:rPr>
        <w:t>get</w:t>
      </w:r>
    </w:p>
    <w:p w:rsidR="007D3A5A" w:rsidRPr="003B478D" w:rsidRDefault="007D3A5A" w:rsidP="007D3A5A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 w:rsidR="003701A3" w:rsidRPr="003701A3">
        <w:t>capt/get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输入参数：</w:t>
      </w:r>
      <w:r w:rsidR="003701A3">
        <w:rPr>
          <w:rFonts w:hint="eastAsia"/>
        </w:rPr>
        <w:t>无</w:t>
      </w:r>
    </w:p>
    <w:p w:rsidR="007D3A5A" w:rsidRDefault="007D3A5A" w:rsidP="007D3A5A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3701A3" w:rsidRDefault="003701A3" w:rsidP="003701A3">
      <w:pPr>
        <w:pStyle w:val="a4"/>
        <w:ind w:left="840"/>
      </w:pPr>
      <w:r>
        <w:t>{</w:t>
      </w:r>
    </w:p>
    <w:p w:rsidR="003701A3" w:rsidRDefault="003701A3" w:rsidP="003701A3">
      <w:pPr>
        <w:pStyle w:val="a4"/>
        <w:ind w:left="840"/>
      </w:pPr>
      <w:r>
        <w:t xml:space="preserve">    "data": {</w:t>
      </w:r>
    </w:p>
    <w:p w:rsidR="007D3A5A" w:rsidRDefault="003701A3" w:rsidP="003701A3">
      <w:pPr>
        <w:pStyle w:val="a4"/>
        <w:ind w:left="840" w:firstLineChars="0" w:firstLine="0"/>
      </w:pPr>
      <w:r>
        <w:t xml:space="preserve">        "img_base64": "data:image/jpeg;base64,/9j/4AAQSkZJRgABAQEAYABgAAD//gA7Q1JFQVRPUjogZ2QtanBlZyB2MS4wICh1c2luZyBJSkcgSlBFRyB2OTApLCBxdWFsaXR5ID0gOTAK/9sAQwADAgIDAgIDAwMDBAMDBAUIBQUEBAUKBwcGCAwKDAwLCgsLD</w:t>
      </w:r>
    </w:p>
    <w:p w:rsidR="003701A3" w:rsidRDefault="003701A3" w:rsidP="003701A3">
      <w:pPr>
        <w:pStyle w:val="a4"/>
        <w:ind w:left="840"/>
      </w:pPr>
      <w:r>
        <w:t>"cap</w:t>
      </w:r>
      <w:r w:rsidR="00900437">
        <w:rPr>
          <w:rFonts w:hint="eastAsia"/>
        </w:rPr>
        <w:t>t</w:t>
      </w:r>
      <w:r>
        <w:t>_token": "6d2527c3d6de57ed03459d105c13bea6",</w:t>
      </w:r>
      <w:r>
        <w:rPr>
          <w:rFonts w:hint="eastAsia"/>
        </w:rPr>
        <w:t xml:space="preserve"> //</w:t>
      </w:r>
      <w:r>
        <w:rPr>
          <w:rFonts w:hint="eastAsia"/>
        </w:rPr>
        <w:t>验证时必须带上</w:t>
      </w:r>
    </w:p>
    <w:p w:rsidR="003701A3" w:rsidRDefault="003701A3" w:rsidP="003701A3">
      <w:pPr>
        <w:pStyle w:val="a4"/>
        <w:ind w:left="840" w:firstLineChars="0" w:firstLine="0"/>
      </w:pPr>
      <w:r>
        <w:t xml:space="preserve">    "cap</w:t>
      </w:r>
      <w:r w:rsidR="00900437">
        <w:t>t</w:t>
      </w:r>
      <w:r>
        <w:t>": "3456"</w:t>
      </w:r>
    </w:p>
    <w:p w:rsidR="00315236" w:rsidRDefault="007D3A5A" w:rsidP="003701A3">
      <w:pPr>
        <w:ind w:leftChars="400" w:left="840"/>
      </w:pPr>
      <w:r>
        <w:t xml:space="preserve">   </w:t>
      </w:r>
      <w:r w:rsidR="003701A3">
        <w:rPr>
          <w:rFonts w:hint="eastAsia"/>
        </w:rPr>
        <w:tab/>
      </w:r>
      <w:r w:rsidR="003701A3">
        <w:rPr>
          <w:rFonts w:hint="eastAsia"/>
        </w:rPr>
        <w:tab/>
        <w:t>}</w:t>
      </w:r>
    </w:p>
    <w:p w:rsidR="003701A3" w:rsidRDefault="003701A3" w:rsidP="003701A3">
      <w:pPr>
        <w:ind w:leftChars="400" w:left="840"/>
      </w:pPr>
      <w:r>
        <w:t xml:space="preserve">"code": </w:t>
      </w:r>
      <w:r>
        <w:rPr>
          <w:rFonts w:hint="eastAsia"/>
        </w:rPr>
        <w:t>0</w:t>
      </w:r>
      <w:r>
        <w:t>,</w:t>
      </w:r>
    </w:p>
    <w:p w:rsidR="003701A3" w:rsidRDefault="003701A3" w:rsidP="003701A3">
      <w:pPr>
        <w:ind w:leftChars="400" w:left="84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rPr>
          <w:rFonts w:hint="eastAsia"/>
        </w:rPr>
        <w:t>success</w:t>
      </w:r>
      <w:r>
        <w:t>”</w:t>
      </w:r>
    </w:p>
    <w:p w:rsidR="007D3A5A" w:rsidRDefault="007D3A5A" w:rsidP="007D3A5A">
      <w:pPr>
        <w:ind w:leftChars="400" w:left="840"/>
      </w:pPr>
      <w:r>
        <w:t>}</w:t>
      </w:r>
    </w:p>
    <w:p w:rsidR="009B6AC8" w:rsidRDefault="009B6AC8" w:rsidP="009B6AC8">
      <w:pPr>
        <w:pStyle w:val="4"/>
      </w:pPr>
      <w:bookmarkStart w:id="87" w:name="_Toc530584320"/>
      <w:r>
        <w:rPr>
          <w:rFonts w:hint="eastAsia"/>
        </w:rPr>
        <w:t>验证图形验证码</w:t>
      </w:r>
      <w:bookmarkEnd w:id="87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 w:rsidR="00900437">
        <w:rPr>
          <w:rFonts w:hint="eastAsia"/>
        </w:rP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="00900437">
        <w:t>api</w:t>
      </w:r>
      <w:r w:rsidR="00900437">
        <w:rPr>
          <w:rFonts w:hint="eastAsia"/>
        </w:rPr>
        <w:t>/capt/validate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capt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位图形验证码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lastRenderedPageBreak/>
              <w:t>capt</w:t>
            </w:r>
            <w:r w:rsidR="009B6AC8"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验证码</w:t>
            </w:r>
            <w:r>
              <w:rPr>
                <w:rFonts w:hint="eastAsia"/>
              </w:rPr>
              <w:t>token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00437" w:rsidP="004C2FE8">
            <w:pPr>
              <w:pStyle w:val="a4"/>
              <w:ind w:firstLineChars="0" w:firstLine="0"/>
            </w:pPr>
            <w:r>
              <w:t>获取接口字段返回</w:t>
            </w:r>
            <w:r w:rsidR="007B7795">
              <w:rPr>
                <w:rFonts w:hint="eastAsia"/>
              </w:rPr>
              <w:t>，</w:t>
            </w:r>
            <w:r w:rsidR="007B7795">
              <w:t>有效期</w:t>
            </w:r>
            <w:r w:rsidR="007B7795">
              <w:rPr>
                <w:rFonts w:hint="eastAsia"/>
              </w:rPr>
              <w:t>3</w:t>
            </w:r>
            <w:r w:rsidR="007B7795"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1A762D" w:rsidRDefault="001A762D" w:rsidP="001A762D">
      <w:pPr>
        <w:ind w:leftChars="400" w:left="840"/>
      </w:pPr>
      <w:r>
        <w:t>{</w:t>
      </w:r>
    </w:p>
    <w:p w:rsidR="001A762D" w:rsidRDefault="001A762D" w:rsidP="001A762D">
      <w:pPr>
        <w:ind w:leftChars="400" w:left="840"/>
      </w:pPr>
      <w:r>
        <w:t xml:space="preserve">    "data": {</w:t>
      </w:r>
    </w:p>
    <w:p w:rsidR="001A762D" w:rsidRDefault="001A762D" w:rsidP="001A762D">
      <w:pPr>
        <w:ind w:left="420" w:firstLine="420"/>
      </w:pPr>
      <w:r>
        <w:t xml:space="preserve">        "sms_token": "95d3db4594ddbe1be909bdd22334fb50"</w:t>
      </w:r>
    </w:p>
    <w:p w:rsidR="001A762D" w:rsidRDefault="001A762D" w:rsidP="001A762D">
      <w:pPr>
        <w:ind w:leftChars="400" w:left="840"/>
      </w:pPr>
      <w:r>
        <w:t xml:space="preserve">    },</w:t>
      </w:r>
    </w:p>
    <w:p w:rsidR="001A762D" w:rsidRDefault="001A762D" w:rsidP="001A762D">
      <w:pPr>
        <w:ind w:leftChars="400" w:left="840"/>
      </w:pPr>
      <w:r>
        <w:t xml:space="preserve">    "code": 0,</w:t>
      </w:r>
    </w:p>
    <w:p w:rsidR="001A762D" w:rsidRDefault="001A762D" w:rsidP="001A762D">
      <w:pPr>
        <w:ind w:leftChars="400" w:left="840"/>
      </w:pPr>
      <w:r>
        <w:t xml:space="preserve">    "msg": "success"</w:t>
      </w:r>
    </w:p>
    <w:p w:rsidR="009B6AC8" w:rsidRPr="00075260" w:rsidRDefault="001A762D" w:rsidP="001A762D">
      <w:pPr>
        <w:ind w:leftChars="400" w:left="840"/>
        <w:rPr>
          <w:color w:val="FF0000"/>
        </w:rPr>
      </w:pPr>
      <w:r>
        <w:t>}</w:t>
      </w:r>
      <w:r w:rsidR="009B6AC8"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图形验证码</w:t>
      </w:r>
      <w:r w:rsidR="007521EA">
        <w:rPr>
          <w:rFonts w:hint="eastAsia"/>
        </w:rPr>
        <w:t>错误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9B6AC8" w:rsidRDefault="009B6AC8" w:rsidP="007D3A5A">
      <w:pPr>
        <w:ind w:leftChars="400" w:left="840"/>
      </w:pPr>
    </w:p>
    <w:p w:rsidR="009B6AC8" w:rsidRDefault="009B6AC8" w:rsidP="009B6AC8">
      <w:pPr>
        <w:pStyle w:val="4"/>
      </w:pPr>
      <w:bookmarkStart w:id="88" w:name="_Toc530584321"/>
      <w:r>
        <w:rPr>
          <w:rFonts w:hint="eastAsia"/>
        </w:rPr>
        <w:t>发送手机验证码</w:t>
      </w:r>
      <w:bookmarkEnd w:id="88"/>
    </w:p>
    <w:p w:rsidR="009B6AC8" w:rsidRDefault="009B6AC8" w:rsidP="009B6AC8">
      <w:pPr>
        <w:ind w:left="420" w:firstLine="420"/>
      </w:pPr>
      <w:r>
        <w:rPr>
          <w:rFonts w:hint="eastAsia"/>
        </w:rPr>
        <w:t>接口协议：</w:t>
      </w:r>
      <w:r>
        <w:t>post</w:t>
      </w:r>
    </w:p>
    <w:p w:rsidR="009B6AC8" w:rsidRPr="003B478D" w:rsidRDefault="009B6AC8" w:rsidP="009B6AC8">
      <w:pPr>
        <w:ind w:left="420" w:firstLine="420"/>
      </w:pPr>
      <w:r>
        <w:rPr>
          <w:rFonts w:hint="eastAsia"/>
        </w:rPr>
        <w:t>接口地址：</w:t>
      </w:r>
      <w:r>
        <w:rPr>
          <w:rFonts w:hint="eastAsia"/>
        </w:rPr>
        <w:t>/</w:t>
      </w:r>
      <w:r w:rsidRPr="003B478D">
        <w:t>api /</w:t>
      </w:r>
      <w:r>
        <w:rPr>
          <w:rFonts w:ascii="Helvetica" w:hAnsi="Helvetica" w:cs="Helvetica"/>
          <w:color w:val="505050"/>
          <w:sz w:val="14"/>
          <w:szCs w:val="14"/>
          <w:shd w:val="clear" w:color="auto" w:fill="FFFFFF"/>
        </w:rPr>
        <w:t>send_sms</w:t>
      </w:r>
    </w:p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输入参数：</w:t>
      </w:r>
    </w:p>
    <w:tbl>
      <w:tblPr>
        <w:tblW w:w="7682" w:type="dxa"/>
        <w:tblInd w:w="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253"/>
        <w:gridCol w:w="1417"/>
        <w:gridCol w:w="1134"/>
        <w:gridCol w:w="709"/>
        <w:gridCol w:w="3169"/>
      </w:tblGrid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参数含义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必须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</w:p>
        </w:tc>
      </w:tr>
      <w:tr w:rsidR="009B6AC8" w:rsidTr="004C2FE8">
        <w:tc>
          <w:tcPr>
            <w:tcW w:w="1253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Sms</w:t>
            </w:r>
            <w:r>
              <w:rPr>
                <w:rFonts w:hint="eastAsia"/>
              </w:rPr>
              <w:t>_token</w:t>
            </w:r>
          </w:p>
        </w:tc>
        <w:tc>
          <w:tcPr>
            <w:tcW w:w="1417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手机</w:t>
            </w:r>
            <w:r>
              <w:rPr>
                <w:rFonts w:hint="eastAsia"/>
              </w:rPr>
              <w:t>token</w:t>
            </w:r>
            <w:r>
              <w:rPr>
                <w:rFonts w:hint="eastAsia"/>
              </w:rPr>
              <w:t>、</w:t>
            </w:r>
          </w:p>
        </w:tc>
        <w:tc>
          <w:tcPr>
            <w:tcW w:w="1134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String</w:t>
            </w:r>
          </w:p>
        </w:tc>
        <w:tc>
          <w:tcPr>
            <w:tcW w:w="70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rPr>
                <w:rFonts w:hint="eastAsia"/>
              </w:rPr>
              <w:t>是</w:t>
            </w:r>
          </w:p>
        </w:tc>
        <w:tc>
          <w:tcPr>
            <w:tcW w:w="3169" w:type="dxa"/>
          </w:tcPr>
          <w:p w:rsidR="009B6AC8" w:rsidRDefault="009B6AC8" w:rsidP="004C2FE8">
            <w:pPr>
              <w:pStyle w:val="a4"/>
              <w:ind w:firstLineChars="0" w:firstLine="0"/>
            </w:pPr>
            <w:r>
              <w:t>图片验证后</w:t>
            </w:r>
            <w:r>
              <w:rPr>
                <w:rFonts w:hint="eastAsia"/>
              </w:rPr>
              <w:t>，</w:t>
            </w:r>
            <w:r>
              <w:t>接口返回</w:t>
            </w:r>
            <w:r>
              <w:rPr>
                <w:rFonts w:hint="eastAsia"/>
              </w:rPr>
              <w:t>，</w:t>
            </w:r>
            <w:r>
              <w:t>有效期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分钟</w:t>
            </w:r>
          </w:p>
        </w:tc>
      </w:tr>
    </w:tbl>
    <w:p w:rsidR="009B6AC8" w:rsidRDefault="009B6AC8" w:rsidP="009B6AC8">
      <w:pPr>
        <w:pStyle w:val="a4"/>
        <w:ind w:left="840" w:firstLineChars="0" w:firstLine="0"/>
      </w:pPr>
      <w:r>
        <w:rPr>
          <w:rFonts w:hint="eastAsia"/>
        </w:rPr>
        <w:t>输出参数：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</w:t>
      </w:r>
      <w:r>
        <w:rPr>
          <w:rFonts w:hint="eastAsia"/>
        </w:rPr>
        <w:t>0</w:t>
      </w:r>
      <w:r>
        <w:t>",</w:t>
      </w:r>
    </w:p>
    <w:p w:rsidR="009B6AC8" w:rsidRDefault="009B6AC8" w:rsidP="009B6AC8">
      <w:pPr>
        <w:ind w:leftChars="400" w:left="840" w:firstLine="420"/>
      </w:pPr>
      <w:r>
        <w:t xml:space="preserve">"data": </w:t>
      </w:r>
      <w:r>
        <w:rPr>
          <w:rFonts w:hint="eastAsia"/>
        </w:rPr>
        <w:t>[],</w:t>
      </w:r>
    </w:p>
    <w:p w:rsidR="009B6AC8" w:rsidRDefault="009B6AC8" w:rsidP="009B6AC8">
      <w:pPr>
        <w:ind w:leftChars="400" w:left="840" w:firstLine="420"/>
      </w:pPr>
      <w:r>
        <w:t>‘</w:t>
      </w:r>
      <w:r>
        <w:rPr>
          <w:rFonts w:hint="eastAsia"/>
        </w:rPr>
        <w:t>msg</w:t>
      </w:r>
      <w:r>
        <w:t>’</w:t>
      </w:r>
      <w:r>
        <w:rPr>
          <w:rFonts w:hint="eastAsia"/>
        </w:rPr>
        <w:t>:</w:t>
      </w:r>
      <w:r>
        <w:t>”</w:t>
      </w:r>
      <w:r>
        <w:t>发送成功</w:t>
      </w:r>
      <w:r>
        <w:t>”</w:t>
      </w:r>
    </w:p>
    <w:p w:rsidR="009B6AC8" w:rsidRDefault="009B6AC8" w:rsidP="009B6AC8">
      <w:pPr>
        <w:ind w:leftChars="400" w:left="840"/>
      </w:pPr>
      <w:r>
        <w:t>}</w:t>
      </w:r>
    </w:p>
    <w:p w:rsidR="009B6AC8" w:rsidRPr="00075260" w:rsidRDefault="009B6AC8" w:rsidP="009B6AC8">
      <w:pPr>
        <w:ind w:leftChars="400" w:left="840"/>
        <w:rPr>
          <w:color w:val="FF0000"/>
        </w:rPr>
      </w:pPr>
      <w:r w:rsidRPr="00075260">
        <w:rPr>
          <w:rFonts w:hint="eastAsia"/>
          <w:color w:val="FF0000"/>
        </w:rPr>
        <w:t>OR</w:t>
      </w:r>
    </w:p>
    <w:p w:rsidR="009B6AC8" w:rsidRDefault="009B6AC8" w:rsidP="009B6AC8">
      <w:pPr>
        <w:ind w:leftChars="400" w:left="840"/>
      </w:pPr>
      <w:r>
        <w:t>{</w:t>
      </w:r>
    </w:p>
    <w:p w:rsidR="009B6AC8" w:rsidRDefault="009B6AC8" w:rsidP="009B6AC8">
      <w:pPr>
        <w:ind w:leftChars="400" w:left="840"/>
      </w:pPr>
      <w:r>
        <w:t xml:space="preserve">    "code": "-1",</w:t>
      </w:r>
    </w:p>
    <w:p w:rsidR="009B6AC8" w:rsidRDefault="009B6AC8" w:rsidP="009B6AC8">
      <w:pPr>
        <w:ind w:leftChars="400" w:left="840"/>
      </w:pPr>
      <w:r>
        <w:rPr>
          <w:rFonts w:hint="eastAsia"/>
        </w:rPr>
        <w:t xml:space="preserve">    "msg": "</w:t>
      </w:r>
      <w:r>
        <w:rPr>
          <w:rFonts w:hint="eastAsia"/>
        </w:rPr>
        <w:t>请先输入图形验证码</w:t>
      </w:r>
      <w:r>
        <w:rPr>
          <w:rFonts w:hint="eastAsia"/>
        </w:rPr>
        <w:t>",</w:t>
      </w:r>
    </w:p>
    <w:p w:rsidR="009B6AC8" w:rsidRDefault="009B6AC8" w:rsidP="009B6AC8">
      <w:pPr>
        <w:ind w:leftChars="400" w:left="840"/>
      </w:pPr>
      <w:r>
        <w:t xml:space="preserve">    "data": {}</w:t>
      </w:r>
    </w:p>
    <w:p w:rsidR="009B6AC8" w:rsidRDefault="009B6AC8" w:rsidP="009B6AC8">
      <w:pPr>
        <w:ind w:leftChars="400" w:left="840"/>
      </w:pPr>
      <w:r>
        <w:t>}</w:t>
      </w:r>
    </w:p>
    <w:p w:rsidR="009B6AC8" w:rsidRDefault="009B6AC8" w:rsidP="007D3A5A">
      <w:pPr>
        <w:ind w:leftChars="400" w:left="840"/>
      </w:pPr>
    </w:p>
    <w:p w:rsidR="007D3A5A" w:rsidRDefault="007D3A5A" w:rsidP="00D13462">
      <w:pPr>
        <w:ind w:leftChars="400" w:left="840"/>
      </w:pPr>
    </w:p>
    <w:p w:rsidR="00900583" w:rsidRDefault="00900583">
      <w:pPr>
        <w:ind w:left="420" w:firstLine="420"/>
      </w:pPr>
    </w:p>
    <w:p w:rsidR="00D06083" w:rsidRDefault="00D06083">
      <w:pPr>
        <w:ind w:left="420" w:firstLine="420"/>
      </w:pPr>
    </w:p>
    <w:sectPr w:rsidR="00D06083" w:rsidSect="00CA21A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0D0C" w:rsidRDefault="00260D0C" w:rsidP="00BC59C0">
      <w:r>
        <w:separator/>
      </w:r>
    </w:p>
  </w:endnote>
  <w:endnote w:type="continuationSeparator" w:id="1">
    <w:p w:rsidR="00260D0C" w:rsidRDefault="00260D0C" w:rsidP="00BC59C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0D0C" w:rsidRDefault="00260D0C" w:rsidP="00BC59C0">
      <w:r>
        <w:separator/>
      </w:r>
    </w:p>
  </w:footnote>
  <w:footnote w:type="continuationSeparator" w:id="1">
    <w:p w:rsidR="00260D0C" w:rsidRDefault="00260D0C" w:rsidP="00BC59C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6963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1BE446D9"/>
    <w:rsid w:val="00003DDD"/>
    <w:rsid w:val="000061DF"/>
    <w:rsid w:val="00014DFD"/>
    <w:rsid w:val="00016773"/>
    <w:rsid w:val="000327B8"/>
    <w:rsid w:val="00034FBA"/>
    <w:rsid w:val="000351AC"/>
    <w:rsid w:val="000362AF"/>
    <w:rsid w:val="00042C9C"/>
    <w:rsid w:val="00053EC8"/>
    <w:rsid w:val="00060769"/>
    <w:rsid w:val="00061792"/>
    <w:rsid w:val="00065CE8"/>
    <w:rsid w:val="0006653F"/>
    <w:rsid w:val="00067DA6"/>
    <w:rsid w:val="00067EC0"/>
    <w:rsid w:val="00071A86"/>
    <w:rsid w:val="0007345E"/>
    <w:rsid w:val="00075260"/>
    <w:rsid w:val="00081CE5"/>
    <w:rsid w:val="00082C89"/>
    <w:rsid w:val="00084F79"/>
    <w:rsid w:val="0009262C"/>
    <w:rsid w:val="00096FC5"/>
    <w:rsid w:val="000A0E4A"/>
    <w:rsid w:val="000A22B2"/>
    <w:rsid w:val="000A3245"/>
    <w:rsid w:val="000A5A68"/>
    <w:rsid w:val="000A77DC"/>
    <w:rsid w:val="000A798A"/>
    <w:rsid w:val="000B1295"/>
    <w:rsid w:val="000C0D69"/>
    <w:rsid w:val="000C2183"/>
    <w:rsid w:val="000C300B"/>
    <w:rsid w:val="000D25AD"/>
    <w:rsid w:val="000D6918"/>
    <w:rsid w:val="000E16CB"/>
    <w:rsid w:val="000F55D8"/>
    <w:rsid w:val="000F5995"/>
    <w:rsid w:val="0010316D"/>
    <w:rsid w:val="00103BAF"/>
    <w:rsid w:val="00104156"/>
    <w:rsid w:val="001411EF"/>
    <w:rsid w:val="00151A0A"/>
    <w:rsid w:val="001658C3"/>
    <w:rsid w:val="00167635"/>
    <w:rsid w:val="00171E37"/>
    <w:rsid w:val="0017432C"/>
    <w:rsid w:val="00175F81"/>
    <w:rsid w:val="00193155"/>
    <w:rsid w:val="00193D0E"/>
    <w:rsid w:val="001A762D"/>
    <w:rsid w:val="001C37E8"/>
    <w:rsid w:val="001C5E5E"/>
    <w:rsid w:val="001D0D14"/>
    <w:rsid w:val="001E027A"/>
    <w:rsid w:val="001E0E66"/>
    <w:rsid w:val="001E3946"/>
    <w:rsid w:val="001E5B6C"/>
    <w:rsid w:val="001E6441"/>
    <w:rsid w:val="001E65D2"/>
    <w:rsid w:val="00206DF2"/>
    <w:rsid w:val="00213D36"/>
    <w:rsid w:val="00217FED"/>
    <w:rsid w:val="00226B4C"/>
    <w:rsid w:val="00232075"/>
    <w:rsid w:val="00232634"/>
    <w:rsid w:val="00240B17"/>
    <w:rsid w:val="002478C0"/>
    <w:rsid w:val="00250AD2"/>
    <w:rsid w:val="002545EF"/>
    <w:rsid w:val="0026074E"/>
    <w:rsid w:val="00260CF8"/>
    <w:rsid w:val="00260D0C"/>
    <w:rsid w:val="00265912"/>
    <w:rsid w:val="00266AF8"/>
    <w:rsid w:val="00271164"/>
    <w:rsid w:val="00272D65"/>
    <w:rsid w:val="00284B69"/>
    <w:rsid w:val="00287094"/>
    <w:rsid w:val="002879FB"/>
    <w:rsid w:val="002901AA"/>
    <w:rsid w:val="00296D92"/>
    <w:rsid w:val="002A03FC"/>
    <w:rsid w:val="002A4CA9"/>
    <w:rsid w:val="002B7CA7"/>
    <w:rsid w:val="002C42B4"/>
    <w:rsid w:val="002D0DAC"/>
    <w:rsid w:val="002D304C"/>
    <w:rsid w:val="002D4DC3"/>
    <w:rsid w:val="002E0509"/>
    <w:rsid w:val="002E485B"/>
    <w:rsid w:val="002F7D32"/>
    <w:rsid w:val="0030133C"/>
    <w:rsid w:val="00301DC2"/>
    <w:rsid w:val="00315236"/>
    <w:rsid w:val="00324400"/>
    <w:rsid w:val="0033214A"/>
    <w:rsid w:val="003344F7"/>
    <w:rsid w:val="00334CEE"/>
    <w:rsid w:val="00340B02"/>
    <w:rsid w:val="00352877"/>
    <w:rsid w:val="00365EDE"/>
    <w:rsid w:val="003701A3"/>
    <w:rsid w:val="003735A5"/>
    <w:rsid w:val="003768F6"/>
    <w:rsid w:val="00381246"/>
    <w:rsid w:val="00384D0B"/>
    <w:rsid w:val="003933BC"/>
    <w:rsid w:val="003A1AD0"/>
    <w:rsid w:val="003B478D"/>
    <w:rsid w:val="003C0580"/>
    <w:rsid w:val="003C0E5F"/>
    <w:rsid w:val="003C3282"/>
    <w:rsid w:val="003D3B1B"/>
    <w:rsid w:val="003D523B"/>
    <w:rsid w:val="003E2B37"/>
    <w:rsid w:val="003E64EC"/>
    <w:rsid w:val="003F2754"/>
    <w:rsid w:val="003F4C4A"/>
    <w:rsid w:val="003F6918"/>
    <w:rsid w:val="004029E6"/>
    <w:rsid w:val="004152CB"/>
    <w:rsid w:val="00416153"/>
    <w:rsid w:val="004164B8"/>
    <w:rsid w:val="004179B4"/>
    <w:rsid w:val="00420BD1"/>
    <w:rsid w:val="00423FB3"/>
    <w:rsid w:val="004423A5"/>
    <w:rsid w:val="0044480E"/>
    <w:rsid w:val="004456E1"/>
    <w:rsid w:val="004468D8"/>
    <w:rsid w:val="00452C60"/>
    <w:rsid w:val="004531DB"/>
    <w:rsid w:val="00455921"/>
    <w:rsid w:val="00460FBD"/>
    <w:rsid w:val="0046226C"/>
    <w:rsid w:val="00471E1B"/>
    <w:rsid w:val="004734CF"/>
    <w:rsid w:val="00473528"/>
    <w:rsid w:val="004735C3"/>
    <w:rsid w:val="00476D45"/>
    <w:rsid w:val="00476E04"/>
    <w:rsid w:val="00484927"/>
    <w:rsid w:val="00490022"/>
    <w:rsid w:val="004922B0"/>
    <w:rsid w:val="00495BD6"/>
    <w:rsid w:val="00495EA7"/>
    <w:rsid w:val="004B0CEA"/>
    <w:rsid w:val="004B1CF2"/>
    <w:rsid w:val="004B62CF"/>
    <w:rsid w:val="004B6AD2"/>
    <w:rsid w:val="004C0AE6"/>
    <w:rsid w:val="004C0C06"/>
    <w:rsid w:val="004C2D46"/>
    <w:rsid w:val="004C2FAC"/>
    <w:rsid w:val="004C2FE8"/>
    <w:rsid w:val="004D1FC9"/>
    <w:rsid w:val="004D4EF7"/>
    <w:rsid w:val="004E0457"/>
    <w:rsid w:val="004E39C7"/>
    <w:rsid w:val="004E4D71"/>
    <w:rsid w:val="004F5D6F"/>
    <w:rsid w:val="00502266"/>
    <w:rsid w:val="00503B84"/>
    <w:rsid w:val="00503EE6"/>
    <w:rsid w:val="00506CC1"/>
    <w:rsid w:val="00514642"/>
    <w:rsid w:val="005174FF"/>
    <w:rsid w:val="00521F3E"/>
    <w:rsid w:val="00524122"/>
    <w:rsid w:val="0052503A"/>
    <w:rsid w:val="00532F45"/>
    <w:rsid w:val="00537C26"/>
    <w:rsid w:val="00542B35"/>
    <w:rsid w:val="0055021D"/>
    <w:rsid w:val="005506B0"/>
    <w:rsid w:val="005602C1"/>
    <w:rsid w:val="00560F14"/>
    <w:rsid w:val="0056217C"/>
    <w:rsid w:val="00562E28"/>
    <w:rsid w:val="00573032"/>
    <w:rsid w:val="00577174"/>
    <w:rsid w:val="00581D01"/>
    <w:rsid w:val="005821F1"/>
    <w:rsid w:val="0058487E"/>
    <w:rsid w:val="005872EA"/>
    <w:rsid w:val="00590B97"/>
    <w:rsid w:val="00593893"/>
    <w:rsid w:val="005A6770"/>
    <w:rsid w:val="005B1802"/>
    <w:rsid w:val="005B26F7"/>
    <w:rsid w:val="005B59D5"/>
    <w:rsid w:val="005B700A"/>
    <w:rsid w:val="005B7584"/>
    <w:rsid w:val="005C5D84"/>
    <w:rsid w:val="005D05E1"/>
    <w:rsid w:val="005D2D32"/>
    <w:rsid w:val="005D2D72"/>
    <w:rsid w:val="005D4EE8"/>
    <w:rsid w:val="005E3DE3"/>
    <w:rsid w:val="005F5297"/>
    <w:rsid w:val="005F6C99"/>
    <w:rsid w:val="005F7C98"/>
    <w:rsid w:val="005F7D79"/>
    <w:rsid w:val="00601759"/>
    <w:rsid w:val="00605A21"/>
    <w:rsid w:val="00606802"/>
    <w:rsid w:val="00612EAB"/>
    <w:rsid w:val="00622119"/>
    <w:rsid w:val="00625FE9"/>
    <w:rsid w:val="0062744F"/>
    <w:rsid w:val="006277D2"/>
    <w:rsid w:val="00644179"/>
    <w:rsid w:val="00645610"/>
    <w:rsid w:val="00651D1F"/>
    <w:rsid w:val="00667734"/>
    <w:rsid w:val="00672A83"/>
    <w:rsid w:val="006738C4"/>
    <w:rsid w:val="006920C2"/>
    <w:rsid w:val="00694C7D"/>
    <w:rsid w:val="006967E1"/>
    <w:rsid w:val="0069750D"/>
    <w:rsid w:val="006A2B03"/>
    <w:rsid w:val="006A65AC"/>
    <w:rsid w:val="006A75C4"/>
    <w:rsid w:val="006B62F8"/>
    <w:rsid w:val="006B743C"/>
    <w:rsid w:val="006C03DC"/>
    <w:rsid w:val="006C69C2"/>
    <w:rsid w:val="006E34DC"/>
    <w:rsid w:val="006E38EC"/>
    <w:rsid w:val="006E6BFF"/>
    <w:rsid w:val="006F17F9"/>
    <w:rsid w:val="00707386"/>
    <w:rsid w:val="00707AB0"/>
    <w:rsid w:val="00714B49"/>
    <w:rsid w:val="007153A1"/>
    <w:rsid w:val="007213D0"/>
    <w:rsid w:val="00722845"/>
    <w:rsid w:val="00740725"/>
    <w:rsid w:val="00744E11"/>
    <w:rsid w:val="00746ADA"/>
    <w:rsid w:val="007521EA"/>
    <w:rsid w:val="00754F60"/>
    <w:rsid w:val="00763AB4"/>
    <w:rsid w:val="00770F67"/>
    <w:rsid w:val="00771CD7"/>
    <w:rsid w:val="00771E62"/>
    <w:rsid w:val="00772811"/>
    <w:rsid w:val="00775E0C"/>
    <w:rsid w:val="0077785A"/>
    <w:rsid w:val="00782677"/>
    <w:rsid w:val="00783A58"/>
    <w:rsid w:val="00784319"/>
    <w:rsid w:val="007843AE"/>
    <w:rsid w:val="007870BE"/>
    <w:rsid w:val="0078729C"/>
    <w:rsid w:val="00790AA9"/>
    <w:rsid w:val="007A2E0D"/>
    <w:rsid w:val="007B3C4F"/>
    <w:rsid w:val="007B45C5"/>
    <w:rsid w:val="007B5A58"/>
    <w:rsid w:val="007B7795"/>
    <w:rsid w:val="007C329D"/>
    <w:rsid w:val="007C4349"/>
    <w:rsid w:val="007C6FCF"/>
    <w:rsid w:val="007D238A"/>
    <w:rsid w:val="007D3140"/>
    <w:rsid w:val="007D3A5A"/>
    <w:rsid w:val="007D6692"/>
    <w:rsid w:val="007D680C"/>
    <w:rsid w:val="007E3AC8"/>
    <w:rsid w:val="007E7425"/>
    <w:rsid w:val="007F1258"/>
    <w:rsid w:val="007F239F"/>
    <w:rsid w:val="007F7022"/>
    <w:rsid w:val="007F71DE"/>
    <w:rsid w:val="00802AA6"/>
    <w:rsid w:val="00803373"/>
    <w:rsid w:val="00804CE3"/>
    <w:rsid w:val="008072D9"/>
    <w:rsid w:val="008131D6"/>
    <w:rsid w:val="00817DB0"/>
    <w:rsid w:val="008309F5"/>
    <w:rsid w:val="0083493C"/>
    <w:rsid w:val="008367CC"/>
    <w:rsid w:val="0084376A"/>
    <w:rsid w:val="00845A02"/>
    <w:rsid w:val="0084605A"/>
    <w:rsid w:val="00847EE7"/>
    <w:rsid w:val="008513BD"/>
    <w:rsid w:val="00854378"/>
    <w:rsid w:val="00854562"/>
    <w:rsid w:val="008555E2"/>
    <w:rsid w:val="00871668"/>
    <w:rsid w:val="008733B5"/>
    <w:rsid w:val="00876253"/>
    <w:rsid w:val="0087698A"/>
    <w:rsid w:val="0088034F"/>
    <w:rsid w:val="00885916"/>
    <w:rsid w:val="008950AA"/>
    <w:rsid w:val="00897A20"/>
    <w:rsid w:val="008A4F34"/>
    <w:rsid w:val="008B22B9"/>
    <w:rsid w:val="008C030E"/>
    <w:rsid w:val="008E200A"/>
    <w:rsid w:val="008E3CF7"/>
    <w:rsid w:val="008E6653"/>
    <w:rsid w:val="008E7432"/>
    <w:rsid w:val="008F521E"/>
    <w:rsid w:val="00900437"/>
    <w:rsid w:val="00900583"/>
    <w:rsid w:val="009030D0"/>
    <w:rsid w:val="00911144"/>
    <w:rsid w:val="009117CC"/>
    <w:rsid w:val="009118FC"/>
    <w:rsid w:val="00931703"/>
    <w:rsid w:val="00931AED"/>
    <w:rsid w:val="00932FE8"/>
    <w:rsid w:val="00933A22"/>
    <w:rsid w:val="00934E54"/>
    <w:rsid w:val="009616CC"/>
    <w:rsid w:val="0097143D"/>
    <w:rsid w:val="00980692"/>
    <w:rsid w:val="00985018"/>
    <w:rsid w:val="0099032D"/>
    <w:rsid w:val="00991C92"/>
    <w:rsid w:val="00992BF9"/>
    <w:rsid w:val="00996B8E"/>
    <w:rsid w:val="009A08FC"/>
    <w:rsid w:val="009A181D"/>
    <w:rsid w:val="009A694A"/>
    <w:rsid w:val="009B5FEE"/>
    <w:rsid w:val="009B6AC8"/>
    <w:rsid w:val="009C5821"/>
    <w:rsid w:val="009C66B5"/>
    <w:rsid w:val="009D11E5"/>
    <w:rsid w:val="009D253D"/>
    <w:rsid w:val="009D6417"/>
    <w:rsid w:val="009D6578"/>
    <w:rsid w:val="009E04A0"/>
    <w:rsid w:val="009E24B0"/>
    <w:rsid w:val="009E2BA3"/>
    <w:rsid w:val="009E7D44"/>
    <w:rsid w:val="009F6943"/>
    <w:rsid w:val="00A0793C"/>
    <w:rsid w:val="00A1281F"/>
    <w:rsid w:val="00A1678B"/>
    <w:rsid w:val="00A24384"/>
    <w:rsid w:val="00A243BA"/>
    <w:rsid w:val="00A251EA"/>
    <w:rsid w:val="00A36D99"/>
    <w:rsid w:val="00A4132F"/>
    <w:rsid w:val="00A42969"/>
    <w:rsid w:val="00A5190D"/>
    <w:rsid w:val="00A51F86"/>
    <w:rsid w:val="00A63CCF"/>
    <w:rsid w:val="00A643B5"/>
    <w:rsid w:val="00A67FAC"/>
    <w:rsid w:val="00A67FE5"/>
    <w:rsid w:val="00A71B75"/>
    <w:rsid w:val="00A858AD"/>
    <w:rsid w:val="00A9113D"/>
    <w:rsid w:val="00A92A55"/>
    <w:rsid w:val="00A95529"/>
    <w:rsid w:val="00AB0BAA"/>
    <w:rsid w:val="00AB1783"/>
    <w:rsid w:val="00AB36C1"/>
    <w:rsid w:val="00AB6B7F"/>
    <w:rsid w:val="00AC06DF"/>
    <w:rsid w:val="00AC1568"/>
    <w:rsid w:val="00AD14D6"/>
    <w:rsid w:val="00AD1E40"/>
    <w:rsid w:val="00AE05BC"/>
    <w:rsid w:val="00AE0B2B"/>
    <w:rsid w:val="00AE2B6A"/>
    <w:rsid w:val="00AE4F54"/>
    <w:rsid w:val="00AF049B"/>
    <w:rsid w:val="00AF0902"/>
    <w:rsid w:val="00AF402E"/>
    <w:rsid w:val="00B0118E"/>
    <w:rsid w:val="00B02557"/>
    <w:rsid w:val="00B02C10"/>
    <w:rsid w:val="00B065DB"/>
    <w:rsid w:val="00B06A14"/>
    <w:rsid w:val="00B21BCA"/>
    <w:rsid w:val="00B23DC1"/>
    <w:rsid w:val="00B3341A"/>
    <w:rsid w:val="00B35E6B"/>
    <w:rsid w:val="00B37214"/>
    <w:rsid w:val="00B37BEC"/>
    <w:rsid w:val="00B50E60"/>
    <w:rsid w:val="00B6293A"/>
    <w:rsid w:val="00B70020"/>
    <w:rsid w:val="00B83C74"/>
    <w:rsid w:val="00B8654C"/>
    <w:rsid w:val="00B91156"/>
    <w:rsid w:val="00B91D78"/>
    <w:rsid w:val="00BA3C94"/>
    <w:rsid w:val="00BA6619"/>
    <w:rsid w:val="00BB58FB"/>
    <w:rsid w:val="00BC11DC"/>
    <w:rsid w:val="00BC1F6F"/>
    <w:rsid w:val="00BC2BB5"/>
    <w:rsid w:val="00BC4551"/>
    <w:rsid w:val="00BC59C0"/>
    <w:rsid w:val="00BD5336"/>
    <w:rsid w:val="00BE4D87"/>
    <w:rsid w:val="00BE59F1"/>
    <w:rsid w:val="00BF26E6"/>
    <w:rsid w:val="00BF3223"/>
    <w:rsid w:val="00BF54BA"/>
    <w:rsid w:val="00C04A50"/>
    <w:rsid w:val="00C05FE8"/>
    <w:rsid w:val="00C078DB"/>
    <w:rsid w:val="00C07C47"/>
    <w:rsid w:val="00C16333"/>
    <w:rsid w:val="00C22EFA"/>
    <w:rsid w:val="00C24929"/>
    <w:rsid w:val="00C24AE1"/>
    <w:rsid w:val="00C37FE0"/>
    <w:rsid w:val="00C5133D"/>
    <w:rsid w:val="00C62558"/>
    <w:rsid w:val="00C755ED"/>
    <w:rsid w:val="00C75B5A"/>
    <w:rsid w:val="00C761DC"/>
    <w:rsid w:val="00C84833"/>
    <w:rsid w:val="00C90321"/>
    <w:rsid w:val="00C94613"/>
    <w:rsid w:val="00C963A2"/>
    <w:rsid w:val="00C96F68"/>
    <w:rsid w:val="00CA21AB"/>
    <w:rsid w:val="00CA2FB6"/>
    <w:rsid w:val="00CA5A9F"/>
    <w:rsid w:val="00CA66D6"/>
    <w:rsid w:val="00CA7CEE"/>
    <w:rsid w:val="00CB3D9B"/>
    <w:rsid w:val="00CB7C97"/>
    <w:rsid w:val="00CC163C"/>
    <w:rsid w:val="00CC4381"/>
    <w:rsid w:val="00CC7300"/>
    <w:rsid w:val="00CD1183"/>
    <w:rsid w:val="00CD36BA"/>
    <w:rsid w:val="00CD439F"/>
    <w:rsid w:val="00CE040E"/>
    <w:rsid w:val="00CE36D4"/>
    <w:rsid w:val="00CF61AB"/>
    <w:rsid w:val="00D00C5C"/>
    <w:rsid w:val="00D0510A"/>
    <w:rsid w:val="00D06083"/>
    <w:rsid w:val="00D07CB1"/>
    <w:rsid w:val="00D13462"/>
    <w:rsid w:val="00D144F1"/>
    <w:rsid w:val="00D17568"/>
    <w:rsid w:val="00D21F2B"/>
    <w:rsid w:val="00D273E6"/>
    <w:rsid w:val="00D3086A"/>
    <w:rsid w:val="00D32D36"/>
    <w:rsid w:val="00D35A45"/>
    <w:rsid w:val="00D51131"/>
    <w:rsid w:val="00D52658"/>
    <w:rsid w:val="00D548ED"/>
    <w:rsid w:val="00D5563B"/>
    <w:rsid w:val="00D600DC"/>
    <w:rsid w:val="00D6582F"/>
    <w:rsid w:val="00D73619"/>
    <w:rsid w:val="00D81E77"/>
    <w:rsid w:val="00D83C33"/>
    <w:rsid w:val="00D94FF9"/>
    <w:rsid w:val="00DB3274"/>
    <w:rsid w:val="00DC042B"/>
    <w:rsid w:val="00DC0478"/>
    <w:rsid w:val="00DC0793"/>
    <w:rsid w:val="00DC7A0A"/>
    <w:rsid w:val="00DD0C8C"/>
    <w:rsid w:val="00DD1778"/>
    <w:rsid w:val="00DD28D3"/>
    <w:rsid w:val="00DD33B1"/>
    <w:rsid w:val="00DD3A32"/>
    <w:rsid w:val="00DD4048"/>
    <w:rsid w:val="00DD44E4"/>
    <w:rsid w:val="00DD52A4"/>
    <w:rsid w:val="00DD5DEF"/>
    <w:rsid w:val="00DD747D"/>
    <w:rsid w:val="00DF2A98"/>
    <w:rsid w:val="00DF3301"/>
    <w:rsid w:val="00DF4384"/>
    <w:rsid w:val="00DF62B0"/>
    <w:rsid w:val="00E01B92"/>
    <w:rsid w:val="00E037A6"/>
    <w:rsid w:val="00E1606D"/>
    <w:rsid w:val="00E16BEE"/>
    <w:rsid w:val="00E17349"/>
    <w:rsid w:val="00E17AF6"/>
    <w:rsid w:val="00E2641C"/>
    <w:rsid w:val="00E315D0"/>
    <w:rsid w:val="00E361A3"/>
    <w:rsid w:val="00E36D4B"/>
    <w:rsid w:val="00E45F3D"/>
    <w:rsid w:val="00E46576"/>
    <w:rsid w:val="00E5062D"/>
    <w:rsid w:val="00E507B9"/>
    <w:rsid w:val="00E530B2"/>
    <w:rsid w:val="00E539A2"/>
    <w:rsid w:val="00E54133"/>
    <w:rsid w:val="00E55B06"/>
    <w:rsid w:val="00E7097C"/>
    <w:rsid w:val="00E74AD8"/>
    <w:rsid w:val="00E777ED"/>
    <w:rsid w:val="00E856DB"/>
    <w:rsid w:val="00EA2910"/>
    <w:rsid w:val="00EA7AB8"/>
    <w:rsid w:val="00EB6FE2"/>
    <w:rsid w:val="00EB781B"/>
    <w:rsid w:val="00ED3468"/>
    <w:rsid w:val="00ED44BD"/>
    <w:rsid w:val="00ED5251"/>
    <w:rsid w:val="00ED5330"/>
    <w:rsid w:val="00ED7161"/>
    <w:rsid w:val="00EE607B"/>
    <w:rsid w:val="00EF57DA"/>
    <w:rsid w:val="00F0280C"/>
    <w:rsid w:val="00F11103"/>
    <w:rsid w:val="00F1304D"/>
    <w:rsid w:val="00F1327E"/>
    <w:rsid w:val="00F138C6"/>
    <w:rsid w:val="00F15791"/>
    <w:rsid w:val="00F237DD"/>
    <w:rsid w:val="00F241D0"/>
    <w:rsid w:val="00F24E78"/>
    <w:rsid w:val="00F25732"/>
    <w:rsid w:val="00F343CC"/>
    <w:rsid w:val="00F47F9E"/>
    <w:rsid w:val="00F50327"/>
    <w:rsid w:val="00F51070"/>
    <w:rsid w:val="00F54DFE"/>
    <w:rsid w:val="00F55067"/>
    <w:rsid w:val="00F73FC5"/>
    <w:rsid w:val="00F74FC7"/>
    <w:rsid w:val="00F828B3"/>
    <w:rsid w:val="00F83A8A"/>
    <w:rsid w:val="00F84EFE"/>
    <w:rsid w:val="00F9419C"/>
    <w:rsid w:val="00FA46A4"/>
    <w:rsid w:val="00FA4BFD"/>
    <w:rsid w:val="00FA6AB9"/>
    <w:rsid w:val="00FC0944"/>
    <w:rsid w:val="00FC4C1C"/>
    <w:rsid w:val="00FD48BE"/>
    <w:rsid w:val="00FD4DDC"/>
    <w:rsid w:val="00FE1BDC"/>
    <w:rsid w:val="00FE1D62"/>
    <w:rsid w:val="011C4A27"/>
    <w:rsid w:val="018676FF"/>
    <w:rsid w:val="022C1F31"/>
    <w:rsid w:val="023A3A05"/>
    <w:rsid w:val="026B21D3"/>
    <w:rsid w:val="026C5252"/>
    <w:rsid w:val="03660658"/>
    <w:rsid w:val="03735484"/>
    <w:rsid w:val="042A3700"/>
    <w:rsid w:val="042C33AD"/>
    <w:rsid w:val="043C2078"/>
    <w:rsid w:val="043E3BB0"/>
    <w:rsid w:val="0495144B"/>
    <w:rsid w:val="04CD1546"/>
    <w:rsid w:val="04D36F1D"/>
    <w:rsid w:val="05705BBE"/>
    <w:rsid w:val="05BB0AA8"/>
    <w:rsid w:val="064C7136"/>
    <w:rsid w:val="06B62DAF"/>
    <w:rsid w:val="06C21A17"/>
    <w:rsid w:val="07E72615"/>
    <w:rsid w:val="07F17274"/>
    <w:rsid w:val="081A5B89"/>
    <w:rsid w:val="08300247"/>
    <w:rsid w:val="08795CB2"/>
    <w:rsid w:val="09365963"/>
    <w:rsid w:val="094837DC"/>
    <w:rsid w:val="09F42A2D"/>
    <w:rsid w:val="09FE50B0"/>
    <w:rsid w:val="0A562ED7"/>
    <w:rsid w:val="0B261654"/>
    <w:rsid w:val="0BC07738"/>
    <w:rsid w:val="0BD21883"/>
    <w:rsid w:val="0BD24AB6"/>
    <w:rsid w:val="0BF13AA8"/>
    <w:rsid w:val="0C1F6B27"/>
    <w:rsid w:val="0C45796A"/>
    <w:rsid w:val="0CDA5C3B"/>
    <w:rsid w:val="0D4630DE"/>
    <w:rsid w:val="0D8434B3"/>
    <w:rsid w:val="0EFF0429"/>
    <w:rsid w:val="0F252D52"/>
    <w:rsid w:val="0F5B0F1F"/>
    <w:rsid w:val="0FDC0948"/>
    <w:rsid w:val="10853062"/>
    <w:rsid w:val="11754798"/>
    <w:rsid w:val="11DE2102"/>
    <w:rsid w:val="12012765"/>
    <w:rsid w:val="12676B40"/>
    <w:rsid w:val="12732234"/>
    <w:rsid w:val="12863928"/>
    <w:rsid w:val="12EF5AA2"/>
    <w:rsid w:val="13914729"/>
    <w:rsid w:val="14037D2D"/>
    <w:rsid w:val="1440229C"/>
    <w:rsid w:val="151872D4"/>
    <w:rsid w:val="1577531A"/>
    <w:rsid w:val="15E875F1"/>
    <w:rsid w:val="16421372"/>
    <w:rsid w:val="17244267"/>
    <w:rsid w:val="174D3634"/>
    <w:rsid w:val="17A359F4"/>
    <w:rsid w:val="17D0462A"/>
    <w:rsid w:val="1801088D"/>
    <w:rsid w:val="198E7159"/>
    <w:rsid w:val="1A2A6860"/>
    <w:rsid w:val="1A3B2D75"/>
    <w:rsid w:val="1A421A80"/>
    <w:rsid w:val="1A50602A"/>
    <w:rsid w:val="1A9B425F"/>
    <w:rsid w:val="1B0260BF"/>
    <w:rsid w:val="1B970335"/>
    <w:rsid w:val="1BE446D9"/>
    <w:rsid w:val="1C881035"/>
    <w:rsid w:val="1CFB2FE2"/>
    <w:rsid w:val="1D56345A"/>
    <w:rsid w:val="1E662D68"/>
    <w:rsid w:val="1E886DCE"/>
    <w:rsid w:val="1E980986"/>
    <w:rsid w:val="1ED53270"/>
    <w:rsid w:val="1F125901"/>
    <w:rsid w:val="1F290879"/>
    <w:rsid w:val="1F6A572D"/>
    <w:rsid w:val="20A10646"/>
    <w:rsid w:val="210721C1"/>
    <w:rsid w:val="21E11B09"/>
    <w:rsid w:val="21EA2DC0"/>
    <w:rsid w:val="223B2858"/>
    <w:rsid w:val="22555C8A"/>
    <w:rsid w:val="226453B7"/>
    <w:rsid w:val="22C1729F"/>
    <w:rsid w:val="23737D5C"/>
    <w:rsid w:val="23C42DEA"/>
    <w:rsid w:val="24CB7EB8"/>
    <w:rsid w:val="24E846B7"/>
    <w:rsid w:val="251D201F"/>
    <w:rsid w:val="25605618"/>
    <w:rsid w:val="25780C22"/>
    <w:rsid w:val="25AB3655"/>
    <w:rsid w:val="25C21B3F"/>
    <w:rsid w:val="267333BF"/>
    <w:rsid w:val="267416CB"/>
    <w:rsid w:val="275727E6"/>
    <w:rsid w:val="2868185A"/>
    <w:rsid w:val="28992ECD"/>
    <w:rsid w:val="28B41821"/>
    <w:rsid w:val="291D6F5A"/>
    <w:rsid w:val="29772A65"/>
    <w:rsid w:val="29973E0B"/>
    <w:rsid w:val="299B5A60"/>
    <w:rsid w:val="29B703B2"/>
    <w:rsid w:val="2A6227FE"/>
    <w:rsid w:val="2A9A1273"/>
    <w:rsid w:val="2B560C80"/>
    <w:rsid w:val="2B5F5664"/>
    <w:rsid w:val="2C0406A1"/>
    <w:rsid w:val="2C04588B"/>
    <w:rsid w:val="2C256A68"/>
    <w:rsid w:val="2C72768F"/>
    <w:rsid w:val="2C8F1059"/>
    <w:rsid w:val="2D3B730B"/>
    <w:rsid w:val="2D3F079C"/>
    <w:rsid w:val="2D975E6E"/>
    <w:rsid w:val="2E3B334E"/>
    <w:rsid w:val="2EA90F84"/>
    <w:rsid w:val="2EB72FC8"/>
    <w:rsid w:val="2EDB3114"/>
    <w:rsid w:val="2F23774E"/>
    <w:rsid w:val="2F5164AD"/>
    <w:rsid w:val="30AD384C"/>
    <w:rsid w:val="31962498"/>
    <w:rsid w:val="31FB49BE"/>
    <w:rsid w:val="32980013"/>
    <w:rsid w:val="32BD2527"/>
    <w:rsid w:val="32BE719F"/>
    <w:rsid w:val="331B095D"/>
    <w:rsid w:val="334E4A59"/>
    <w:rsid w:val="335F7C5E"/>
    <w:rsid w:val="33EA2BF8"/>
    <w:rsid w:val="344B5B83"/>
    <w:rsid w:val="346A6C15"/>
    <w:rsid w:val="34D34C4D"/>
    <w:rsid w:val="350A185F"/>
    <w:rsid w:val="353A0AA9"/>
    <w:rsid w:val="35601BAB"/>
    <w:rsid w:val="35B82CFD"/>
    <w:rsid w:val="35E32318"/>
    <w:rsid w:val="369E3BC6"/>
    <w:rsid w:val="37E7491E"/>
    <w:rsid w:val="37FB3A6C"/>
    <w:rsid w:val="3924474F"/>
    <w:rsid w:val="397F7B11"/>
    <w:rsid w:val="3A610521"/>
    <w:rsid w:val="3A9D4C8F"/>
    <w:rsid w:val="3AB73401"/>
    <w:rsid w:val="3AC01338"/>
    <w:rsid w:val="3B770C69"/>
    <w:rsid w:val="3CA73362"/>
    <w:rsid w:val="3CFC4AEE"/>
    <w:rsid w:val="3D815EA1"/>
    <w:rsid w:val="3E50759F"/>
    <w:rsid w:val="3E644FD4"/>
    <w:rsid w:val="3EC36C23"/>
    <w:rsid w:val="3ECC7846"/>
    <w:rsid w:val="3F4C3344"/>
    <w:rsid w:val="3F8B0221"/>
    <w:rsid w:val="3FC00BFB"/>
    <w:rsid w:val="401939D3"/>
    <w:rsid w:val="40BA0572"/>
    <w:rsid w:val="41056FD1"/>
    <w:rsid w:val="410B71CB"/>
    <w:rsid w:val="41584A76"/>
    <w:rsid w:val="41D039BE"/>
    <w:rsid w:val="41FF30C4"/>
    <w:rsid w:val="4244491E"/>
    <w:rsid w:val="428E6550"/>
    <w:rsid w:val="439A2AE3"/>
    <w:rsid w:val="43CE2630"/>
    <w:rsid w:val="443B1562"/>
    <w:rsid w:val="446E2234"/>
    <w:rsid w:val="44786B14"/>
    <w:rsid w:val="45C13493"/>
    <w:rsid w:val="45E2662C"/>
    <w:rsid w:val="460526F7"/>
    <w:rsid w:val="4639136F"/>
    <w:rsid w:val="466C6C05"/>
    <w:rsid w:val="46863035"/>
    <w:rsid w:val="4695514B"/>
    <w:rsid w:val="46984C6C"/>
    <w:rsid w:val="46F24358"/>
    <w:rsid w:val="46F9034D"/>
    <w:rsid w:val="47270DE5"/>
    <w:rsid w:val="473159AF"/>
    <w:rsid w:val="47E80705"/>
    <w:rsid w:val="47F84FD5"/>
    <w:rsid w:val="482C1703"/>
    <w:rsid w:val="48AA07FF"/>
    <w:rsid w:val="48B60C04"/>
    <w:rsid w:val="48B97439"/>
    <w:rsid w:val="48E344D6"/>
    <w:rsid w:val="4913571F"/>
    <w:rsid w:val="49672010"/>
    <w:rsid w:val="499B4F4E"/>
    <w:rsid w:val="49BC42C3"/>
    <w:rsid w:val="49C959A6"/>
    <w:rsid w:val="4A065854"/>
    <w:rsid w:val="4A1337E2"/>
    <w:rsid w:val="4ACB4228"/>
    <w:rsid w:val="4B911816"/>
    <w:rsid w:val="4BAD3650"/>
    <w:rsid w:val="4C075DA5"/>
    <w:rsid w:val="4C3231CB"/>
    <w:rsid w:val="4C6E31BA"/>
    <w:rsid w:val="4C762DED"/>
    <w:rsid w:val="4CA635F6"/>
    <w:rsid w:val="4CDD6FF0"/>
    <w:rsid w:val="4D511F4A"/>
    <w:rsid w:val="4D833AD3"/>
    <w:rsid w:val="4DE57024"/>
    <w:rsid w:val="4E657A06"/>
    <w:rsid w:val="4EC37DA0"/>
    <w:rsid w:val="4F7007F7"/>
    <w:rsid w:val="4F8A0EE5"/>
    <w:rsid w:val="4FD515D7"/>
    <w:rsid w:val="4FF879B1"/>
    <w:rsid w:val="503E78F3"/>
    <w:rsid w:val="50684058"/>
    <w:rsid w:val="50824A08"/>
    <w:rsid w:val="508815C6"/>
    <w:rsid w:val="50B85974"/>
    <w:rsid w:val="50BC76D2"/>
    <w:rsid w:val="50E87D4E"/>
    <w:rsid w:val="514013FD"/>
    <w:rsid w:val="53606B71"/>
    <w:rsid w:val="53F96E99"/>
    <w:rsid w:val="55C0282C"/>
    <w:rsid w:val="570C3A24"/>
    <w:rsid w:val="573C4FDD"/>
    <w:rsid w:val="576A5F9C"/>
    <w:rsid w:val="577A63D6"/>
    <w:rsid w:val="57857EB7"/>
    <w:rsid w:val="579844AC"/>
    <w:rsid w:val="59152DC5"/>
    <w:rsid w:val="5A25213F"/>
    <w:rsid w:val="5A76392B"/>
    <w:rsid w:val="5A782571"/>
    <w:rsid w:val="5AAC0DBD"/>
    <w:rsid w:val="5ACE20B4"/>
    <w:rsid w:val="5B1D3D04"/>
    <w:rsid w:val="5BA30636"/>
    <w:rsid w:val="5BB435EA"/>
    <w:rsid w:val="5BCF1A9D"/>
    <w:rsid w:val="5BF244FE"/>
    <w:rsid w:val="5CA84FFB"/>
    <w:rsid w:val="5CF1670A"/>
    <w:rsid w:val="5D1764DA"/>
    <w:rsid w:val="5D623A8F"/>
    <w:rsid w:val="5E76012C"/>
    <w:rsid w:val="5E82222C"/>
    <w:rsid w:val="5F2D2D3F"/>
    <w:rsid w:val="5FB44DF7"/>
    <w:rsid w:val="60AB5ABA"/>
    <w:rsid w:val="61333483"/>
    <w:rsid w:val="621A7B93"/>
    <w:rsid w:val="62983A27"/>
    <w:rsid w:val="62D05191"/>
    <w:rsid w:val="633822B2"/>
    <w:rsid w:val="64557384"/>
    <w:rsid w:val="657A790C"/>
    <w:rsid w:val="65B907C1"/>
    <w:rsid w:val="66577FF6"/>
    <w:rsid w:val="66D630E3"/>
    <w:rsid w:val="676E2FB0"/>
    <w:rsid w:val="678060D1"/>
    <w:rsid w:val="67B74D87"/>
    <w:rsid w:val="68215883"/>
    <w:rsid w:val="68546895"/>
    <w:rsid w:val="68871E7C"/>
    <w:rsid w:val="689910B8"/>
    <w:rsid w:val="68F23B91"/>
    <w:rsid w:val="690D3531"/>
    <w:rsid w:val="698A77CA"/>
    <w:rsid w:val="69D845BE"/>
    <w:rsid w:val="69FE05DF"/>
    <w:rsid w:val="6A0264C7"/>
    <w:rsid w:val="6A5850B7"/>
    <w:rsid w:val="6AA907B9"/>
    <w:rsid w:val="6AD17CE0"/>
    <w:rsid w:val="6B7B6900"/>
    <w:rsid w:val="6BB032B1"/>
    <w:rsid w:val="6BCD19F2"/>
    <w:rsid w:val="6BCF5A94"/>
    <w:rsid w:val="6C0B0B66"/>
    <w:rsid w:val="6C374BFC"/>
    <w:rsid w:val="6C925FF3"/>
    <w:rsid w:val="6CA05C68"/>
    <w:rsid w:val="6CF6296F"/>
    <w:rsid w:val="6D1E65D1"/>
    <w:rsid w:val="6D2F1BA8"/>
    <w:rsid w:val="6D535020"/>
    <w:rsid w:val="6D9C3947"/>
    <w:rsid w:val="6E3E003A"/>
    <w:rsid w:val="6F8F2E3F"/>
    <w:rsid w:val="71F203A0"/>
    <w:rsid w:val="7246653E"/>
    <w:rsid w:val="724D1210"/>
    <w:rsid w:val="72687C70"/>
    <w:rsid w:val="73526FAD"/>
    <w:rsid w:val="748A72CC"/>
    <w:rsid w:val="74901011"/>
    <w:rsid w:val="74B1427F"/>
    <w:rsid w:val="74D2298A"/>
    <w:rsid w:val="74F008FC"/>
    <w:rsid w:val="75655138"/>
    <w:rsid w:val="760F311E"/>
    <w:rsid w:val="769124A8"/>
    <w:rsid w:val="77A44FE9"/>
    <w:rsid w:val="77A70716"/>
    <w:rsid w:val="77ED7546"/>
    <w:rsid w:val="78462278"/>
    <w:rsid w:val="78AB5200"/>
    <w:rsid w:val="795D1811"/>
    <w:rsid w:val="799D1A59"/>
    <w:rsid w:val="79A26B95"/>
    <w:rsid w:val="79C76C62"/>
    <w:rsid w:val="79FE05B6"/>
    <w:rsid w:val="7B257123"/>
    <w:rsid w:val="7B2C542E"/>
    <w:rsid w:val="7B421CBD"/>
    <w:rsid w:val="7B7B13BA"/>
    <w:rsid w:val="7B7F0140"/>
    <w:rsid w:val="7C310EB3"/>
    <w:rsid w:val="7C314E8C"/>
    <w:rsid w:val="7D323210"/>
    <w:rsid w:val="7D4D304B"/>
    <w:rsid w:val="7E807A89"/>
    <w:rsid w:val="7EE32CDE"/>
    <w:rsid w:val="7F2F219E"/>
    <w:rsid w:val="7F865DB3"/>
    <w:rsid w:val="7FED45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96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qFormat="1"/>
    <w:lsdException w:name="heading 4" w:semiHidden="0" w:uiPriority="9" w:qFormat="1"/>
    <w:lsdException w:name="heading 5" w:semiHidden="0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HTML Preformatted" w:uiPriority="99" w:qFormat="1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 w:qFormat="1"/>
    <w:lsdException w:name="Placeholder Text" w:uiPriority="99" w:unhideWhenUsed="0"/>
    <w:lsdException w:name="No Spacing" w:semiHidden="0" w:uiPriority="9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21A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rsid w:val="00CA21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rsid w:val="00CA21AB"/>
    <w:pPr>
      <w:keepNext/>
      <w:keepLines/>
      <w:spacing w:before="260" w:after="260" w:line="416" w:lineRule="auto"/>
      <w:outlineLvl w:val="1"/>
    </w:pPr>
    <w:rPr>
      <w:rFonts w:ascii="等线 Light" w:eastAsia="等线 Light" w:hAnsi="等线 Light"/>
      <w:b/>
      <w:bCs/>
      <w:sz w:val="32"/>
      <w:szCs w:val="32"/>
    </w:rPr>
  </w:style>
  <w:style w:type="paragraph" w:styleId="4">
    <w:name w:val="heading 4"/>
    <w:basedOn w:val="a"/>
    <w:next w:val="a"/>
    <w:uiPriority w:val="9"/>
    <w:unhideWhenUsed/>
    <w:qFormat/>
    <w:rsid w:val="00CA21AB"/>
    <w:pPr>
      <w:keepNext/>
      <w:keepLines/>
      <w:spacing w:before="280" w:after="290" w:line="376" w:lineRule="auto"/>
      <w:outlineLvl w:val="3"/>
    </w:pPr>
    <w:rPr>
      <w:rFonts w:ascii="等线 Light" w:eastAsia="等线 Light" w:hAnsi="等线 Light"/>
      <w:b/>
      <w:bCs/>
      <w:sz w:val="28"/>
      <w:szCs w:val="28"/>
    </w:rPr>
  </w:style>
  <w:style w:type="paragraph" w:styleId="5">
    <w:name w:val="heading 5"/>
    <w:basedOn w:val="a"/>
    <w:next w:val="a"/>
    <w:unhideWhenUsed/>
    <w:qFormat/>
    <w:rsid w:val="00CA21AB"/>
    <w:pPr>
      <w:keepNext/>
      <w:keepLines/>
      <w:spacing w:before="280" w:after="290" w:line="372" w:lineRule="auto"/>
      <w:outlineLvl w:val="4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50">
    <w:name w:val="toc 5"/>
    <w:basedOn w:val="a"/>
    <w:next w:val="a"/>
    <w:rsid w:val="00CA21AB"/>
    <w:pPr>
      <w:ind w:leftChars="800" w:left="1680"/>
    </w:pPr>
  </w:style>
  <w:style w:type="paragraph" w:styleId="10">
    <w:name w:val="toc 1"/>
    <w:basedOn w:val="a"/>
    <w:next w:val="a"/>
    <w:uiPriority w:val="39"/>
    <w:rsid w:val="00CA21AB"/>
  </w:style>
  <w:style w:type="paragraph" w:styleId="20">
    <w:name w:val="toc 2"/>
    <w:basedOn w:val="a"/>
    <w:next w:val="a"/>
    <w:uiPriority w:val="39"/>
    <w:rsid w:val="00CA21AB"/>
    <w:pPr>
      <w:ind w:leftChars="200" w:left="420"/>
    </w:pPr>
  </w:style>
  <w:style w:type="paragraph" w:styleId="HTML">
    <w:name w:val="HTML Preformatted"/>
    <w:basedOn w:val="a"/>
    <w:link w:val="HTMLChar"/>
    <w:uiPriority w:val="99"/>
    <w:qFormat/>
    <w:rsid w:val="00CA21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  <w:szCs w:val="24"/>
    </w:rPr>
  </w:style>
  <w:style w:type="table" w:styleId="a3">
    <w:name w:val="Table Grid"/>
    <w:basedOn w:val="a1"/>
    <w:uiPriority w:val="39"/>
    <w:qFormat/>
    <w:rsid w:val="00CA21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A21AB"/>
    <w:pPr>
      <w:ind w:firstLineChars="200" w:firstLine="420"/>
    </w:pPr>
  </w:style>
  <w:style w:type="paragraph" w:customStyle="1" w:styleId="WPSOffice1">
    <w:name w:val="WPSOffice手动目录 1"/>
    <w:qFormat/>
    <w:rsid w:val="00CA21AB"/>
  </w:style>
  <w:style w:type="paragraph" w:customStyle="1" w:styleId="WPSOffice2">
    <w:name w:val="WPSOffice手动目录 2"/>
    <w:qFormat/>
    <w:rsid w:val="00CA21AB"/>
    <w:pPr>
      <w:ind w:leftChars="200" w:left="200"/>
    </w:pPr>
  </w:style>
  <w:style w:type="character" w:styleId="a5">
    <w:name w:val="Hyperlink"/>
    <w:basedOn w:val="a0"/>
    <w:uiPriority w:val="99"/>
    <w:unhideWhenUsed/>
    <w:rsid w:val="00770F67"/>
    <w:rPr>
      <w:color w:val="0563C1" w:themeColor="hyperlink"/>
      <w:u w:val="single"/>
    </w:rPr>
  </w:style>
  <w:style w:type="paragraph" w:styleId="a6">
    <w:name w:val="header"/>
    <w:basedOn w:val="a"/>
    <w:link w:val="Char"/>
    <w:rsid w:val="00BC59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rsid w:val="00BC59C0"/>
    <w:rPr>
      <w:kern w:val="2"/>
      <w:sz w:val="18"/>
      <w:szCs w:val="18"/>
    </w:rPr>
  </w:style>
  <w:style w:type="paragraph" w:styleId="a7">
    <w:name w:val="footer"/>
    <w:basedOn w:val="a"/>
    <w:link w:val="Char0"/>
    <w:rsid w:val="00BC59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rsid w:val="00BC59C0"/>
    <w:rPr>
      <w:kern w:val="2"/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sid w:val="0099032D"/>
    <w:rPr>
      <w:rFonts w:ascii="宋体" w:hAnsi="宋体"/>
      <w:sz w:val="24"/>
      <w:szCs w:val="24"/>
    </w:rPr>
  </w:style>
  <w:style w:type="paragraph" w:styleId="a8">
    <w:name w:val="Document Map"/>
    <w:basedOn w:val="a"/>
    <w:link w:val="Char1"/>
    <w:semiHidden/>
    <w:unhideWhenUsed/>
    <w:rsid w:val="00473528"/>
    <w:rPr>
      <w:rFonts w:ascii="宋体"/>
      <w:sz w:val="18"/>
      <w:szCs w:val="18"/>
    </w:rPr>
  </w:style>
  <w:style w:type="character" w:customStyle="1" w:styleId="Char1">
    <w:name w:val="文档结构图 Char"/>
    <w:basedOn w:val="a0"/>
    <w:link w:val="a8"/>
    <w:semiHidden/>
    <w:rsid w:val="00473528"/>
    <w:rPr>
      <w:rFonts w:ascii="宋体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0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5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7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7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3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6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0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3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5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0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1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4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8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25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3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1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8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7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0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3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16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FWX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79AE7A-90D6-4A81-BA65-124EDC30E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18703</TotalTime>
  <Pages>81</Pages>
  <Words>10744</Words>
  <Characters>61246</Characters>
  <Application>Microsoft Office Word</Application>
  <DocSecurity>0</DocSecurity>
  <Lines>510</Lines>
  <Paragraphs>143</Paragraphs>
  <ScaleCrop>false</ScaleCrop>
  <Company/>
  <LinksUpToDate>false</LinksUpToDate>
  <CharactersWithSpaces>71847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奇得陇冻强</dc:creator>
  <cp:lastModifiedBy>collin</cp:lastModifiedBy>
  <cp:revision>387</cp:revision>
  <dcterms:created xsi:type="dcterms:W3CDTF">2018-07-26T07:18:00Z</dcterms:created>
  <dcterms:modified xsi:type="dcterms:W3CDTF">2018-12-07T08:09:00Z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