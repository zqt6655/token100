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985018" w:rsidRDefault="00D600D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761379" w:history="1">
        <w:r w:rsidR="00985018" w:rsidRPr="003D2AC7">
          <w:rPr>
            <w:rStyle w:val="a5"/>
            <w:rFonts w:hint="eastAsia"/>
            <w:noProof/>
          </w:rPr>
          <w:t>注册</w:t>
        </w:r>
        <w:r w:rsidR="00985018">
          <w:rPr>
            <w:noProof/>
          </w:rPr>
          <w:tab/>
        </w:r>
        <w:r w:rsidR="00985018">
          <w:rPr>
            <w:noProof/>
          </w:rPr>
          <w:fldChar w:fldCharType="begin"/>
        </w:r>
        <w:r w:rsidR="00985018">
          <w:rPr>
            <w:noProof/>
          </w:rPr>
          <w:instrText xml:space="preserve"> PAGEREF _Toc528761379 \h </w:instrText>
        </w:r>
        <w:r w:rsidR="00985018">
          <w:rPr>
            <w:noProof/>
          </w:rPr>
        </w:r>
        <w:r w:rsidR="00985018">
          <w:rPr>
            <w:noProof/>
          </w:rPr>
          <w:fldChar w:fldCharType="separate"/>
        </w:r>
        <w:r w:rsidR="00985018">
          <w:rPr>
            <w:noProof/>
          </w:rPr>
          <w:t>3</w:t>
        </w:r>
        <w:r w:rsidR="00985018"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0" w:history="1">
        <w:r w:rsidRPr="003D2AC7">
          <w:rPr>
            <w:rStyle w:val="a5"/>
            <w:rFonts w:hint="eastAsia"/>
            <w:noProof/>
          </w:rPr>
          <w:t>绑定邮箱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1" w:history="1">
        <w:r w:rsidRPr="003D2AC7">
          <w:rPr>
            <w:rStyle w:val="a5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2" w:history="1">
        <w:r w:rsidRPr="003D2AC7">
          <w:rPr>
            <w:rStyle w:val="a5"/>
            <w:rFonts w:hint="eastAsia"/>
            <w:noProof/>
          </w:rPr>
          <w:t>人脉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3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4" w:history="1">
        <w:r w:rsidRPr="003D2AC7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5" w:history="1">
        <w:r w:rsidRPr="003D2AC7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6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7" w:history="1">
        <w:r w:rsidRPr="003D2AC7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8" w:history="1">
        <w:r w:rsidRPr="003D2AC7">
          <w:rPr>
            <w:rStyle w:val="a5"/>
            <w:rFonts w:hint="eastAsia"/>
            <w:noProof/>
          </w:rPr>
          <w:t>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89" w:history="1">
        <w:r w:rsidRPr="003D2AC7">
          <w:rPr>
            <w:rStyle w:val="a5"/>
            <w:rFonts w:hint="eastAsia"/>
            <w:noProof/>
          </w:rPr>
          <w:t>查询所有文章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0" w:history="1">
        <w:r w:rsidRPr="003D2AC7">
          <w:rPr>
            <w:rStyle w:val="a5"/>
            <w:rFonts w:hint="eastAsia"/>
            <w:noProof/>
          </w:rPr>
          <w:t>查询已经发布的文章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1" w:history="1">
        <w:r w:rsidRPr="003D2AC7">
          <w:rPr>
            <w:rStyle w:val="a5"/>
            <w:rFonts w:hint="eastAsia"/>
            <w:noProof/>
          </w:rPr>
          <w:t>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2" w:history="1">
        <w:r w:rsidRPr="003D2AC7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3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4" w:history="1">
        <w:r w:rsidRPr="003D2AC7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5" w:history="1">
        <w:r w:rsidRPr="003D2AC7">
          <w:rPr>
            <w:rStyle w:val="a5"/>
            <w:rFonts w:hint="eastAsia"/>
            <w:noProof/>
          </w:rPr>
          <w:t>发布或取消发布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6" w:history="1">
        <w:r w:rsidRPr="003D2AC7">
          <w:rPr>
            <w:rStyle w:val="a5"/>
            <w:rFonts w:hint="eastAsia"/>
            <w:noProof/>
          </w:rPr>
          <w:t>投资布局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7" w:history="1">
        <w:r w:rsidRPr="003D2AC7">
          <w:rPr>
            <w:rStyle w:val="a5"/>
            <w:rFonts w:hint="eastAsia"/>
            <w:noProof/>
          </w:rPr>
          <w:t>查询所有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8" w:history="1">
        <w:r w:rsidRPr="003D2AC7">
          <w:rPr>
            <w:rStyle w:val="a5"/>
            <w:rFonts w:hint="eastAsia"/>
            <w:noProof/>
          </w:rPr>
          <w:t>按行业查询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399" w:history="1">
        <w:r w:rsidRPr="003D2AC7">
          <w:rPr>
            <w:rStyle w:val="a5"/>
            <w:rFonts w:hint="eastAsia"/>
            <w:noProof/>
          </w:rPr>
          <w:t>按字母顺序查询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0" w:history="1">
        <w:r w:rsidRPr="003D2AC7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1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2" w:history="1">
        <w:r w:rsidRPr="003D2AC7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3" w:history="1">
        <w:r w:rsidRPr="003D2AC7">
          <w:rPr>
            <w:rStyle w:val="a5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4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5" w:history="1">
        <w:r w:rsidRPr="003D2AC7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6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7" w:history="1">
        <w:r w:rsidRPr="003D2AC7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8" w:history="1">
        <w:r w:rsidRPr="003D2AC7">
          <w:rPr>
            <w:rStyle w:val="a5"/>
            <w:rFonts w:hint="eastAsia"/>
            <w:noProof/>
          </w:rPr>
          <w:t>类别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09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0" w:history="1">
        <w:r w:rsidRPr="003D2AC7">
          <w:rPr>
            <w:rStyle w:val="a5"/>
            <w:rFonts w:hint="eastAsia"/>
            <w:noProof/>
          </w:rPr>
          <w:t>行业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1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2" w:history="1">
        <w:r w:rsidRPr="003D2AC7">
          <w:rPr>
            <w:rStyle w:val="a5"/>
            <w:rFonts w:hint="eastAsia"/>
            <w:noProof/>
          </w:rPr>
          <w:t>岗位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3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4" w:history="1">
        <w:r w:rsidRPr="003D2AC7">
          <w:rPr>
            <w:rStyle w:val="a5"/>
            <w:rFonts w:hint="eastAsia"/>
            <w:noProof/>
          </w:rPr>
          <w:t>职级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5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6" w:history="1">
        <w:r w:rsidRPr="003D2AC7">
          <w:rPr>
            <w:rStyle w:val="a5"/>
            <w:rFonts w:hint="eastAsia"/>
            <w:noProof/>
          </w:rPr>
          <w:t>项目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7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8" w:history="1">
        <w:r w:rsidRPr="003D2AC7">
          <w:rPr>
            <w:rStyle w:val="a5"/>
            <w:rFonts w:hint="eastAsia"/>
            <w:noProof/>
          </w:rPr>
          <w:t>添加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19" w:history="1">
        <w:r w:rsidRPr="003D2AC7">
          <w:rPr>
            <w:rStyle w:val="a5"/>
            <w:rFonts w:hint="eastAsia"/>
            <w:noProof/>
          </w:rPr>
          <w:t>更改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0" w:history="1">
        <w:r w:rsidRPr="003D2AC7">
          <w:rPr>
            <w:rStyle w:val="a5"/>
            <w:rFonts w:hint="eastAsia"/>
            <w:noProof/>
          </w:rPr>
          <w:t>删除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1" w:history="1">
        <w:r w:rsidRPr="003D2AC7">
          <w:rPr>
            <w:rStyle w:val="a5"/>
            <w:rFonts w:hint="eastAsia"/>
            <w:noProof/>
          </w:rPr>
          <w:t>项目详情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2" w:history="1">
        <w:r w:rsidRPr="003D2AC7">
          <w:rPr>
            <w:rStyle w:val="a5"/>
            <w:rFonts w:hint="eastAsia"/>
            <w:noProof/>
          </w:rPr>
          <w:t>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3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4" w:history="1">
        <w:r w:rsidRPr="003D2AC7">
          <w:rPr>
            <w:rStyle w:val="a5"/>
            <w:rFonts w:hint="eastAsia"/>
            <w:noProof/>
          </w:rPr>
          <w:t>项目标签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5" w:history="1">
        <w:r w:rsidRPr="003D2AC7">
          <w:rPr>
            <w:rStyle w:val="a5"/>
            <w:rFonts w:hint="eastAsia"/>
            <w:noProof/>
          </w:rPr>
          <w:t>更新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6" w:history="1">
        <w:r w:rsidRPr="003D2AC7">
          <w:rPr>
            <w:rStyle w:val="a5"/>
            <w:rFonts w:hint="eastAsia"/>
            <w:noProof/>
          </w:rPr>
          <w:t>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7" w:history="1">
        <w:r w:rsidRPr="003D2AC7">
          <w:rPr>
            <w:rStyle w:val="a5"/>
            <w:rFonts w:hint="eastAsia"/>
            <w:noProof/>
          </w:rPr>
          <w:t>文件上传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8" w:history="1">
        <w:r w:rsidRPr="003D2AC7">
          <w:rPr>
            <w:rStyle w:val="a5"/>
            <w:rFonts w:hint="eastAsia"/>
            <w:noProof/>
          </w:rPr>
          <w:t>获取图形验证码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29" w:history="1">
        <w:r w:rsidRPr="003D2AC7">
          <w:rPr>
            <w:rStyle w:val="a5"/>
            <w:rFonts w:hint="eastAsia"/>
            <w:noProof/>
          </w:rPr>
          <w:t>验证图形验证码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985018" w:rsidRDefault="0098501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761430" w:history="1">
        <w:r w:rsidRPr="003D2AC7">
          <w:rPr>
            <w:rStyle w:val="a5"/>
            <w:rFonts w:hint="eastAsia"/>
            <w:noProof/>
          </w:rPr>
          <w:t>发送手机验证码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_Toc528761430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900583" w:rsidRDefault="00D600D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900583" w:rsidRDefault="00900583"/>
    <w:p w:rsidR="00900583" w:rsidRDefault="00AF402E">
      <w:r w:rsidRPr="00AF402E">
        <w:t>https://www.ctolib.com/MissMyCat-aliyun-sms.html</w:t>
      </w:r>
    </w:p>
    <w:p w:rsidR="00CA7CEE" w:rsidRDefault="00D51131" w:rsidP="00CA7CEE">
      <w:pPr>
        <w:pStyle w:val="2"/>
      </w:pPr>
      <w:bookmarkStart w:id="1" w:name="_Toc22081"/>
      <w:bookmarkStart w:id="2" w:name="_Toc16377_WPSOffice_Level1"/>
      <w:bookmarkStart w:id="3" w:name="_Toc528761379"/>
      <w:r>
        <w:rPr>
          <w:rFonts w:hint="eastAsia"/>
        </w:rPr>
        <w:lastRenderedPageBreak/>
        <w:t>注册</w:t>
      </w:r>
      <w:bookmarkEnd w:id="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876138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876138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CA7CEE" w:rsidRDefault="009A181D" w:rsidP="00CA7CEE">
      <w:pPr>
        <w:pStyle w:val="2"/>
      </w:pPr>
      <w:bookmarkStart w:id="7" w:name="_Toc528761382"/>
      <w:r>
        <w:rPr>
          <w:rFonts w:hint="eastAsia"/>
        </w:rPr>
        <w:t>人脉</w:t>
      </w:r>
      <w:bookmarkEnd w:id="7"/>
    </w:p>
    <w:p w:rsidR="00CA7CEE" w:rsidRPr="00BF3223" w:rsidRDefault="009A181D" w:rsidP="00CA7CEE">
      <w:pPr>
        <w:pStyle w:val="4"/>
      </w:pPr>
      <w:bookmarkStart w:id="8" w:name="_Toc528761383"/>
      <w:r>
        <w:rPr>
          <w:rFonts w:hint="eastAsia"/>
        </w:rPr>
        <w:t>查询</w:t>
      </w:r>
      <w:bookmarkEnd w:id="8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lastRenderedPageBreak/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9" w:name="_Toc528761384"/>
      <w:r>
        <w:rPr>
          <w:rFonts w:hint="eastAsia"/>
        </w:rPr>
        <w:lastRenderedPageBreak/>
        <w:t>详情</w:t>
      </w:r>
      <w:bookmarkEnd w:id="9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0,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0" w:name="_Toc528761385"/>
      <w:r>
        <w:rPr>
          <w:rFonts w:hint="eastAsia"/>
        </w:rPr>
        <w:t>添加</w:t>
      </w:r>
      <w:bookmarkEnd w:id="10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1" w:name="_Toc528761386"/>
      <w:r>
        <w:rPr>
          <w:rFonts w:hint="eastAsia"/>
        </w:rPr>
        <w:t>更新</w:t>
      </w:r>
      <w:bookmarkEnd w:id="11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2" w:name="_Toc528761387"/>
      <w:r>
        <w:rPr>
          <w:rFonts w:hint="eastAsia"/>
        </w:rPr>
        <w:t>删除</w:t>
      </w:r>
      <w:bookmarkEnd w:id="12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3" w:name="_Toc528761388"/>
      <w:r>
        <w:rPr>
          <w:rFonts w:hint="eastAsia"/>
        </w:rPr>
        <w:t>内容</w:t>
      </w:r>
      <w:bookmarkEnd w:id="13"/>
    </w:p>
    <w:p w:rsidR="00193D0E" w:rsidRDefault="00193D0E" w:rsidP="00193D0E">
      <w:pPr>
        <w:pStyle w:val="4"/>
      </w:pPr>
      <w:bookmarkStart w:id="14" w:name="_Toc528761389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4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lastRenderedPageBreak/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5" w:name="_Toc528761390"/>
      <w:r>
        <w:rPr>
          <w:rFonts w:hint="eastAsia"/>
        </w:rPr>
        <w:lastRenderedPageBreak/>
        <w:t>查询已经发布的文章</w:t>
      </w:r>
      <w:bookmarkEnd w:id="15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lastRenderedPageBreak/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16" w:name="_Toc528761391"/>
      <w:r>
        <w:rPr>
          <w:rFonts w:hint="eastAsia"/>
        </w:rPr>
        <w:t>详情</w:t>
      </w:r>
      <w:bookmarkEnd w:id="16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lastRenderedPageBreak/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17" w:name="_Toc528761392"/>
      <w:r>
        <w:rPr>
          <w:rFonts w:hint="eastAsia"/>
        </w:rPr>
        <w:t>添加</w:t>
      </w:r>
      <w:bookmarkEnd w:id="17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18" w:name="_Toc528761393"/>
      <w:r>
        <w:rPr>
          <w:rFonts w:hint="eastAsia"/>
        </w:rPr>
        <w:t>更新</w:t>
      </w:r>
      <w:bookmarkEnd w:id="18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lastRenderedPageBreak/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19" w:name="_Toc528761394"/>
      <w:r>
        <w:rPr>
          <w:rFonts w:hint="eastAsia"/>
        </w:rPr>
        <w:t>删除</w:t>
      </w:r>
      <w:bookmarkEnd w:id="19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0" w:name="_Toc528761395"/>
      <w:r>
        <w:rPr>
          <w:rFonts w:hint="eastAsia"/>
        </w:rPr>
        <w:t>发布或取消发布</w:t>
      </w:r>
      <w:bookmarkEnd w:id="20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lastRenderedPageBreak/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1" w:name="_Toc528761396"/>
      <w:r>
        <w:rPr>
          <w:rFonts w:hint="eastAsia"/>
        </w:rPr>
        <w:t>投资布局</w:t>
      </w:r>
      <w:bookmarkEnd w:id="21"/>
    </w:p>
    <w:p w:rsidR="00645610" w:rsidRDefault="00C04A50" w:rsidP="00645610">
      <w:pPr>
        <w:pStyle w:val="4"/>
      </w:pPr>
      <w:bookmarkStart w:id="22" w:name="_Toc528761397"/>
      <w:r>
        <w:rPr>
          <w:rFonts w:hint="eastAsia"/>
        </w:rPr>
        <w:t>查询所有</w:t>
      </w:r>
      <w:bookmarkEnd w:id="22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lastRenderedPageBreak/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lastRenderedPageBreak/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3" w:name="_Toc528761398"/>
      <w:r>
        <w:rPr>
          <w:rFonts w:hint="eastAsia"/>
        </w:rPr>
        <w:t>按行业查询</w:t>
      </w:r>
      <w:bookmarkEnd w:id="23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lastRenderedPageBreak/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4" w:name="_Toc528761399"/>
      <w:r>
        <w:rPr>
          <w:rFonts w:hint="eastAsia"/>
        </w:rPr>
        <w:t>按字母顺序查询</w:t>
      </w:r>
      <w:bookmarkEnd w:id="24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</w:t>
      </w:r>
      <w:r>
        <w:lastRenderedPageBreak/>
        <w:t>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lastRenderedPageBreak/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5" w:name="_Toc528327999"/>
      <w:bookmarkStart w:id="26" w:name="_Toc528761400"/>
      <w:r>
        <w:rPr>
          <w:rFonts w:hint="eastAsia"/>
        </w:rPr>
        <w:t>添加</w:t>
      </w:r>
      <w:bookmarkEnd w:id="25"/>
      <w:bookmarkEnd w:id="26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27" w:name="_Toc528761401"/>
      <w:r>
        <w:rPr>
          <w:rFonts w:hint="eastAsia"/>
        </w:rPr>
        <w:t>更新</w:t>
      </w:r>
      <w:bookmarkEnd w:id="27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28" w:name="_Toc528761402"/>
      <w:r>
        <w:rPr>
          <w:rFonts w:hint="eastAsia"/>
        </w:rPr>
        <w:t>删除</w:t>
      </w:r>
      <w:bookmarkEnd w:id="28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29" w:name="_Toc528761403"/>
      <w:r>
        <w:rPr>
          <w:rFonts w:hint="eastAsia"/>
        </w:rPr>
        <w:lastRenderedPageBreak/>
        <w:t>标签</w:t>
      </w:r>
      <w:bookmarkEnd w:id="29"/>
    </w:p>
    <w:p w:rsidR="00C5133D" w:rsidRDefault="00C5133D" w:rsidP="00C5133D">
      <w:pPr>
        <w:pStyle w:val="4"/>
      </w:pPr>
      <w:bookmarkStart w:id="30" w:name="_Toc528761404"/>
      <w:r>
        <w:rPr>
          <w:rFonts w:hint="eastAsia"/>
        </w:rPr>
        <w:t>查询</w:t>
      </w:r>
      <w:bookmarkEnd w:id="30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1" w:name="_Toc528761405"/>
      <w:r>
        <w:rPr>
          <w:rFonts w:hint="eastAsia"/>
        </w:rPr>
        <w:t>添加</w:t>
      </w:r>
      <w:bookmarkEnd w:id="31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2" w:name="_Toc528761406"/>
      <w:r>
        <w:rPr>
          <w:rFonts w:hint="eastAsia"/>
        </w:rPr>
        <w:t>更新</w:t>
      </w:r>
      <w:bookmarkEnd w:id="32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lastRenderedPageBreak/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3" w:name="_Toc528761407"/>
      <w:r>
        <w:rPr>
          <w:rFonts w:hint="eastAsia"/>
        </w:rPr>
        <w:t>删除</w:t>
      </w:r>
      <w:bookmarkEnd w:id="33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4" w:name="_Toc528761408"/>
      <w:r>
        <w:rPr>
          <w:rFonts w:hint="eastAsia"/>
        </w:rPr>
        <w:t>类别</w:t>
      </w:r>
      <w:bookmarkEnd w:id="34"/>
    </w:p>
    <w:p w:rsidR="003B478D" w:rsidRDefault="003B478D" w:rsidP="003B478D">
      <w:pPr>
        <w:pStyle w:val="4"/>
      </w:pPr>
      <w:bookmarkStart w:id="35" w:name="_Toc528761409"/>
      <w:r>
        <w:rPr>
          <w:rFonts w:hint="eastAsia"/>
        </w:rPr>
        <w:t>查询</w:t>
      </w:r>
      <w:bookmarkEnd w:id="35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lastRenderedPageBreak/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36" w:name="_Toc528761410"/>
      <w:r>
        <w:rPr>
          <w:rFonts w:hint="eastAsia"/>
        </w:rPr>
        <w:t>行业</w:t>
      </w:r>
      <w:bookmarkEnd w:id="36"/>
    </w:p>
    <w:p w:rsidR="003B478D" w:rsidRDefault="003B478D" w:rsidP="003B478D">
      <w:pPr>
        <w:pStyle w:val="4"/>
      </w:pPr>
      <w:bookmarkStart w:id="37" w:name="_Toc528761411"/>
      <w:r>
        <w:rPr>
          <w:rFonts w:hint="eastAsia"/>
        </w:rPr>
        <w:t>查询</w:t>
      </w:r>
      <w:bookmarkEnd w:id="37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38" w:name="_Toc528761412"/>
      <w:r>
        <w:rPr>
          <w:rFonts w:hint="eastAsia"/>
        </w:rPr>
        <w:t>岗位</w:t>
      </w:r>
      <w:bookmarkEnd w:id="38"/>
    </w:p>
    <w:p w:rsidR="00804CE3" w:rsidRDefault="00804CE3" w:rsidP="00804CE3">
      <w:pPr>
        <w:pStyle w:val="4"/>
      </w:pPr>
      <w:bookmarkStart w:id="39" w:name="_Toc528761413"/>
      <w:r>
        <w:rPr>
          <w:rFonts w:hint="eastAsia"/>
        </w:rPr>
        <w:t>查询</w:t>
      </w:r>
      <w:bookmarkEnd w:id="39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0" w:name="_Toc528761414"/>
      <w:r>
        <w:rPr>
          <w:rFonts w:hint="eastAsia"/>
        </w:rPr>
        <w:lastRenderedPageBreak/>
        <w:t>职级</w:t>
      </w:r>
      <w:bookmarkEnd w:id="40"/>
    </w:p>
    <w:p w:rsidR="00804CE3" w:rsidRDefault="00804CE3" w:rsidP="00804CE3">
      <w:pPr>
        <w:pStyle w:val="4"/>
      </w:pPr>
      <w:bookmarkStart w:id="41" w:name="_Toc528761415"/>
      <w:r>
        <w:rPr>
          <w:rFonts w:hint="eastAsia"/>
        </w:rPr>
        <w:t>查询</w:t>
      </w:r>
      <w:bookmarkEnd w:id="41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2" w:name="_Toc528761416"/>
      <w:r>
        <w:rPr>
          <w:rFonts w:hint="eastAsia"/>
        </w:rPr>
        <w:t>项目</w:t>
      </w:r>
      <w:bookmarkEnd w:id="42"/>
    </w:p>
    <w:p w:rsidR="00E45F3D" w:rsidRDefault="00E45F3D" w:rsidP="00E45F3D">
      <w:pPr>
        <w:pStyle w:val="4"/>
      </w:pPr>
      <w:bookmarkStart w:id="43" w:name="_Toc528761417"/>
      <w:r>
        <w:rPr>
          <w:rFonts w:hint="eastAsia"/>
        </w:rPr>
        <w:t>查询</w:t>
      </w:r>
      <w:bookmarkEnd w:id="4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lastRenderedPageBreak/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</w:p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lastRenderedPageBreak/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4" w:name="_Toc528761418"/>
      <w:r>
        <w:rPr>
          <w:rFonts w:hint="eastAsia"/>
        </w:rPr>
        <w:t>添加</w:t>
      </w:r>
      <w:bookmarkEnd w:id="4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5" w:name="_Toc528761419"/>
      <w:r>
        <w:rPr>
          <w:rFonts w:hint="eastAsia"/>
        </w:rPr>
        <w:lastRenderedPageBreak/>
        <w:t>更改</w:t>
      </w:r>
      <w:bookmarkEnd w:id="4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6" w:name="_Toc528761420"/>
      <w:r>
        <w:rPr>
          <w:rFonts w:hint="eastAsia"/>
        </w:rPr>
        <w:t>删除</w:t>
      </w:r>
      <w:bookmarkEnd w:id="46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47" w:name="_Toc528761421"/>
      <w:r>
        <w:rPr>
          <w:rFonts w:hint="eastAsia"/>
        </w:rPr>
        <w:lastRenderedPageBreak/>
        <w:t>项目详情</w:t>
      </w:r>
      <w:bookmarkEnd w:id="47"/>
    </w:p>
    <w:p w:rsidR="00E45F3D" w:rsidRDefault="00E45F3D" w:rsidP="00E45F3D">
      <w:pPr>
        <w:pStyle w:val="4"/>
      </w:pPr>
      <w:bookmarkStart w:id="48" w:name="_Toc528761422"/>
      <w:r>
        <w:rPr>
          <w:rFonts w:hint="eastAsia"/>
        </w:rPr>
        <w:t>查询</w:t>
      </w:r>
      <w:bookmarkEnd w:id="48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lastRenderedPageBreak/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49" w:name="_Toc528761423"/>
      <w:r>
        <w:rPr>
          <w:rFonts w:hint="eastAsia"/>
        </w:rPr>
        <w:t>更新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0" w:name="_Toc528761424"/>
      <w:r>
        <w:rPr>
          <w:rFonts w:hint="eastAsia"/>
        </w:rPr>
        <w:t>项目标签</w:t>
      </w:r>
      <w:bookmarkEnd w:id="50"/>
    </w:p>
    <w:p w:rsidR="00272D65" w:rsidRPr="00BF3223" w:rsidRDefault="00272D65" w:rsidP="00272D65">
      <w:pPr>
        <w:pStyle w:val="4"/>
      </w:pPr>
      <w:bookmarkStart w:id="51" w:name="_Toc528761425"/>
      <w:r>
        <w:rPr>
          <w:rFonts w:hint="eastAsia"/>
        </w:rPr>
        <w:t>更新</w:t>
      </w:r>
      <w:bookmarkEnd w:id="51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lastRenderedPageBreak/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E45F3D" w:rsidRPr="003B478D" w:rsidRDefault="00E45F3D" w:rsidP="00804CE3"/>
    <w:p w:rsidR="00900583" w:rsidRDefault="00CB7C97">
      <w:pPr>
        <w:pStyle w:val="2"/>
      </w:pPr>
      <w:bookmarkStart w:id="52" w:name="_Toc528761426"/>
      <w:r>
        <w:rPr>
          <w:rFonts w:hint="eastAsia"/>
        </w:rPr>
        <w:t>工具</w:t>
      </w:r>
      <w:bookmarkEnd w:id="1"/>
      <w:bookmarkEnd w:id="2"/>
      <w:bookmarkEnd w:id="52"/>
    </w:p>
    <w:p w:rsidR="00900583" w:rsidRDefault="003B478D">
      <w:pPr>
        <w:pStyle w:val="4"/>
      </w:pPr>
      <w:bookmarkStart w:id="53" w:name="_Toc26630_WPSOffice_Level2"/>
      <w:bookmarkStart w:id="54" w:name="_Toc528761427"/>
      <w:r>
        <w:rPr>
          <w:rFonts w:hint="eastAsia"/>
        </w:rPr>
        <w:t>文件上传</w:t>
      </w:r>
      <w:bookmarkEnd w:id="53"/>
      <w:bookmarkEnd w:id="54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  <w:rPr>
          <w:rFonts w:hint="eastAsia"/>
        </w:rPr>
      </w:pPr>
      <w:r>
        <w:t>}</w:t>
      </w:r>
    </w:p>
    <w:p w:rsidR="007D3A5A" w:rsidRDefault="007D3A5A" w:rsidP="00D13462">
      <w:pPr>
        <w:ind w:leftChars="400" w:left="840"/>
        <w:rPr>
          <w:rFonts w:hint="eastAsia"/>
        </w:rPr>
      </w:pPr>
    </w:p>
    <w:p w:rsidR="007D3A5A" w:rsidRDefault="009B6AC8" w:rsidP="007D3A5A">
      <w:pPr>
        <w:pStyle w:val="4"/>
      </w:pPr>
      <w:bookmarkStart w:id="55" w:name="_Toc528761428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55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  <w:rPr>
          <w:rFonts w:hint="eastAsia"/>
        </w:rPr>
      </w:pPr>
      <w:r>
        <w:t xml:space="preserve">        "img_base64": "data:image/jpeg;base64,/9j/4AAQSkZJRgABAQEAYABgAAD//gA7Q1JFQVRPUjogZ2QtanBlZyB2MS4wICh1c2luZyBJSkcgSlBFRyB2OTApLCBxdWFsaXR5ID0gOTA</w:t>
      </w:r>
      <w:r>
        <w:lastRenderedPageBreak/>
        <w:t>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  <w:rPr>
          <w:rFonts w:hint="eastAsia"/>
        </w:rPr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  <w:rPr>
          <w:rFonts w:hint="eastAsia"/>
        </w:rPr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56" w:name="_Toc528761429"/>
      <w:r>
        <w:rPr>
          <w:rFonts w:hint="eastAsia"/>
        </w:rPr>
        <w:t>验证图形验证码</w:t>
      </w:r>
      <w:bookmarkEnd w:id="5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F31B2C">
        <w:tc>
          <w:tcPr>
            <w:tcW w:w="1253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</w:p>
        </w:tc>
      </w:tr>
      <w:tr w:rsidR="009B6AC8" w:rsidTr="00F31B2C">
        <w:tc>
          <w:tcPr>
            <w:tcW w:w="1253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F31B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F31B2C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  <w:rPr>
          <w:rFonts w:hint="eastAsia"/>
        </w:rPr>
      </w:pPr>
      <w:r>
        <w:t>}</w:t>
      </w:r>
    </w:p>
    <w:p w:rsidR="009B6AC8" w:rsidRDefault="009B6AC8" w:rsidP="007D3A5A">
      <w:pPr>
        <w:ind w:leftChars="400" w:left="840"/>
        <w:rPr>
          <w:rFonts w:hint="eastAsia"/>
        </w:rPr>
      </w:pPr>
    </w:p>
    <w:p w:rsidR="009B6AC8" w:rsidRDefault="009B6AC8" w:rsidP="007D3A5A">
      <w:pPr>
        <w:ind w:leftChars="400" w:left="840"/>
        <w:rPr>
          <w:rFonts w:hint="eastAsia"/>
        </w:rPr>
      </w:pPr>
    </w:p>
    <w:p w:rsidR="009B6AC8" w:rsidRDefault="009B6AC8" w:rsidP="009B6AC8">
      <w:pPr>
        <w:pStyle w:val="4"/>
      </w:pPr>
      <w:bookmarkStart w:id="57" w:name="_Toc528761430"/>
      <w:r>
        <w:rPr>
          <w:rFonts w:hint="eastAsia"/>
        </w:rPr>
        <w:t>发送手机验证码</w:t>
      </w:r>
      <w:bookmarkEnd w:id="5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</w:p>
        </w:tc>
      </w:tr>
      <w:tr w:rsidR="009B6AC8" w:rsidTr="00F31B2C">
        <w:tc>
          <w:tcPr>
            <w:tcW w:w="1253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F31B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F31B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F31B2C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  <w:rPr>
          <w:rFonts w:hint="eastAsia"/>
        </w:rPr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CD7" w:rsidRDefault="00771CD7" w:rsidP="00BC59C0">
      <w:r>
        <w:separator/>
      </w:r>
    </w:p>
  </w:endnote>
  <w:endnote w:type="continuationSeparator" w:id="1">
    <w:p w:rsidR="00771CD7" w:rsidRDefault="00771CD7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CD7" w:rsidRDefault="00771CD7" w:rsidP="00BC59C0">
      <w:r>
        <w:separator/>
      </w:r>
    </w:p>
  </w:footnote>
  <w:footnote w:type="continuationSeparator" w:id="1">
    <w:p w:rsidR="00771CD7" w:rsidRDefault="00771CD7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1792"/>
    <w:rsid w:val="0006653F"/>
    <w:rsid w:val="00067DA6"/>
    <w:rsid w:val="00067EC0"/>
    <w:rsid w:val="00071A86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A1AD0"/>
    <w:rsid w:val="003B478D"/>
    <w:rsid w:val="003C0E5F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76E04"/>
    <w:rsid w:val="00484927"/>
    <w:rsid w:val="00490022"/>
    <w:rsid w:val="004922B0"/>
    <w:rsid w:val="00495EA7"/>
    <w:rsid w:val="004B1CF2"/>
    <w:rsid w:val="004B6AD2"/>
    <w:rsid w:val="004C2D46"/>
    <w:rsid w:val="004C2FAC"/>
    <w:rsid w:val="004E0457"/>
    <w:rsid w:val="004E4D71"/>
    <w:rsid w:val="004F5D6F"/>
    <w:rsid w:val="00506CC1"/>
    <w:rsid w:val="00514642"/>
    <w:rsid w:val="005174FF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21EA"/>
    <w:rsid w:val="00754F60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B3C4F"/>
    <w:rsid w:val="007B5A58"/>
    <w:rsid w:val="007B7795"/>
    <w:rsid w:val="007C329D"/>
    <w:rsid w:val="007C4349"/>
    <w:rsid w:val="007C6FCF"/>
    <w:rsid w:val="007D238A"/>
    <w:rsid w:val="007D3A5A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309F5"/>
    <w:rsid w:val="008367CC"/>
    <w:rsid w:val="0084376A"/>
    <w:rsid w:val="00845A02"/>
    <w:rsid w:val="0084605A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858AD"/>
    <w:rsid w:val="00A92A55"/>
    <w:rsid w:val="00A95529"/>
    <w:rsid w:val="00AB36C1"/>
    <w:rsid w:val="00AB6B7F"/>
    <w:rsid w:val="00AC06DF"/>
    <w:rsid w:val="00AC1568"/>
    <w:rsid w:val="00AD14D6"/>
    <w:rsid w:val="00AE05BC"/>
    <w:rsid w:val="00AE2B6A"/>
    <w:rsid w:val="00AF049B"/>
    <w:rsid w:val="00AF402E"/>
    <w:rsid w:val="00B0118E"/>
    <w:rsid w:val="00B02557"/>
    <w:rsid w:val="00B065DB"/>
    <w:rsid w:val="00B21BCA"/>
    <w:rsid w:val="00B37BEC"/>
    <w:rsid w:val="00B50E60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94FF9"/>
    <w:rsid w:val="00DC042B"/>
    <w:rsid w:val="00DC0793"/>
    <w:rsid w:val="00DD0C8C"/>
    <w:rsid w:val="00DD1778"/>
    <w:rsid w:val="00DD28D3"/>
    <w:rsid w:val="00DD33B1"/>
    <w:rsid w:val="00DD3A32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12533</TotalTime>
  <Pages>36</Pages>
  <Words>4384</Words>
  <Characters>24994</Characters>
  <Application>Microsoft Office Word</Application>
  <DocSecurity>0</DocSecurity>
  <Lines>208</Lines>
  <Paragraphs>58</Paragraphs>
  <ScaleCrop>false</ScaleCrop>
  <Company/>
  <LinksUpToDate>false</LinksUpToDate>
  <CharactersWithSpaces>29320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245</cp:revision>
  <dcterms:created xsi:type="dcterms:W3CDTF">2018-07-26T07:18:00Z</dcterms:created>
  <dcterms:modified xsi:type="dcterms:W3CDTF">2018-10-31T07:01:00Z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